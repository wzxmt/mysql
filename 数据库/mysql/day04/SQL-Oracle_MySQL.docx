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D70" w:rsidRDefault="00E52C99" w:rsidP="00E52C99">
      <w:pPr>
        <w:pStyle w:val="1"/>
      </w:pPr>
      <w:r w:rsidRPr="00E52C99">
        <w:rPr>
          <w:rFonts w:hint="eastAsia"/>
        </w:rPr>
        <w:t>SQL</w:t>
      </w:r>
      <w:r w:rsidRPr="00E52C99">
        <w:rPr>
          <w:rFonts w:hint="eastAsia"/>
        </w:rPr>
        <w:t>面试题目</w:t>
      </w:r>
    </w:p>
    <w:p w:rsidR="00E52C99" w:rsidRDefault="00E52C99" w:rsidP="00E52C99">
      <w:r w:rsidRPr="00E52C99">
        <w:rPr>
          <w:rFonts w:hint="eastAsia"/>
        </w:rPr>
        <w:t>介绍</w:t>
      </w:r>
    </w:p>
    <w:p w:rsidR="00E52C99" w:rsidRDefault="00E52C99" w:rsidP="00E52C99">
      <w:r w:rsidRPr="00E52C99">
        <w:rPr>
          <w:rFonts w:hint="eastAsia"/>
        </w:rPr>
        <w:t>主要的表是学生、课程、成绩、教师四张表，本示例的特点是有模拟数据，加深理解和印象</w:t>
      </w:r>
      <w:r>
        <w:rPr>
          <w:rFonts w:hint="eastAsia"/>
        </w:rPr>
        <w:t>，</w:t>
      </w:r>
      <w:r w:rsidRPr="00E52C99">
        <w:rPr>
          <w:rFonts w:hint="eastAsia"/>
        </w:rPr>
        <w:t>答案主要基于</w:t>
      </w:r>
      <w:r w:rsidRPr="00E52C99">
        <w:rPr>
          <w:rFonts w:hint="eastAsia"/>
        </w:rPr>
        <w:t>Oracle</w:t>
      </w:r>
      <w:r w:rsidRPr="00E52C99">
        <w:rPr>
          <w:rFonts w:hint="eastAsia"/>
        </w:rPr>
        <w:t>来实现的。</w:t>
      </w:r>
      <w:r w:rsidRPr="00E52C99">
        <w:rPr>
          <w:rFonts w:hint="eastAsia"/>
        </w:rPr>
        <w:t>MySQL</w:t>
      </w:r>
      <w:r w:rsidRPr="00E52C99">
        <w:rPr>
          <w:rFonts w:hint="eastAsia"/>
        </w:rPr>
        <w:t>需要做相应修改。</w:t>
      </w:r>
    </w:p>
    <w:p w:rsidR="005267CB" w:rsidRDefault="005267CB" w:rsidP="005267CB">
      <w:pPr>
        <w:pStyle w:val="20"/>
      </w:pPr>
      <w:r w:rsidRPr="005267CB">
        <w:rPr>
          <w:rFonts w:hint="eastAsia"/>
        </w:rPr>
        <w:t>数据库建表</w:t>
      </w:r>
    </w:p>
    <w:p w:rsidR="005267CB" w:rsidRPr="005267CB" w:rsidRDefault="005267CB" w:rsidP="005267CB">
      <w:pPr>
        <w:pStyle w:val="3"/>
      </w:pPr>
      <w:r>
        <w:t>学生表</w:t>
      </w:r>
    </w:p>
    <w:p w:rsidR="005267CB" w:rsidRPr="005267CB" w:rsidRDefault="005267CB" w:rsidP="005267CB">
      <w:r>
        <w:rPr>
          <w:rFonts w:hint="eastAsia"/>
        </w:rPr>
        <w:t>#</w:t>
      </w:r>
      <w:r>
        <w:rPr>
          <w:rFonts w:hint="eastAsia"/>
        </w:rPr>
        <w:t>列含义注释</w:t>
      </w:r>
    </w:p>
    <w:p w:rsidR="005267CB" w:rsidRDefault="00E52C99" w:rsidP="00E52C99">
      <w:pPr>
        <w:pStyle w:val="ab"/>
      </w:pPr>
      <w:r>
        <w:t xml:space="preserve">STUDENT(SNO,SNAME,Sage,Ssex) </w:t>
      </w:r>
      <w:r>
        <w:rPr>
          <w:rFonts w:hint="eastAsia"/>
        </w:rPr>
        <w:t xml:space="preserve">学生表 </w:t>
      </w:r>
    </w:p>
    <w:p w:rsidR="00E52C99" w:rsidRDefault="00E52C99" w:rsidP="00E52C99">
      <w:pPr>
        <w:pStyle w:val="ab"/>
      </w:pPr>
      <w:r>
        <w:rPr>
          <w:rFonts w:hint="eastAsia"/>
        </w:rPr>
        <w:t>SNO：学号;</w:t>
      </w:r>
    </w:p>
    <w:p w:rsidR="00E52C99" w:rsidRDefault="00E52C99" w:rsidP="00E52C99">
      <w:pPr>
        <w:pStyle w:val="ab"/>
      </w:pPr>
      <w:r>
        <w:rPr>
          <w:rFonts w:hint="eastAsia"/>
        </w:rPr>
        <w:t>SNAME：学生姓名;</w:t>
      </w:r>
    </w:p>
    <w:p w:rsidR="00E52C99" w:rsidRDefault="00E52C99" w:rsidP="00E52C99">
      <w:pPr>
        <w:pStyle w:val="ab"/>
      </w:pPr>
      <w:r>
        <w:rPr>
          <w:rFonts w:hint="eastAsia"/>
        </w:rPr>
        <w:t>Sage：学生年龄;</w:t>
      </w:r>
    </w:p>
    <w:p w:rsidR="00E52C99" w:rsidRDefault="00E52C99" w:rsidP="00E52C99">
      <w:pPr>
        <w:pStyle w:val="ab"/>
      </w:pPr>
      <w:r>
        <w:rPr>
          <w:rFonts w:hint="eastAsia"/>
        </w:rPr>
        <w:t>Ssex：学生性别;</w:t>
      </w:r>
    </w:p>
    <w:p w:rsidR="005267CB" w:rsidRDefault="005267CB" w:rsidP="005267CB"/>
    <w:p w:rsidR="005267CB" w:rsidRDefault="005267CB" w:rsidP="005267CB">
      <w:r>
        <w:rPr>
          <w:rFonts w:hint="eastAsia"/>
        </w:rPr>
        <w:t>Oracle</w:t>
      </w:r>
      <w:r>
        <w:rPr>
          <w:rFonts w:hint="eastAsia"/>
        </w:rPr>
        <w:t>：创建语句</w:t>
      </w:r>
    </w:p>
    <w:p w:rsidR="005267CB" w:rsidRDefault="005267CB" w:rsidP="005267CB">
      <w:pPr>
        <w:pStyle w:val="ab"/>
      </w:pPr>
      <w:r>
        <w:t xml:space="preserve">CREATE TABLE STUDENT ( </w:t>
      </w:r>
    </w:p>
    <w:p w:rsidR="005267CB" w:rsidRDefault="005267CB" w:rsidP="005267CB">
      <w:pPr>
        <w:pStyle w:val="ab"/>
      </w:pPr>
      <w:r>
        <w:t xml:space="preserve">SNO NUMBER(12,0) PRIMARY KEY, </w:t>
      </w:r>
    </w:p>
    <w:p w:rsidR="005267CB" w:rsidRDefault="005267CB" w:rsidP="005267CB">
      <w:pPr>
        <w:pStyle w:val="ab"/>
      </w:pPr>
      <w:r>
        <w:t xml:space="preserve">SNAME VARCHAR2(10) NOT NULL, </w:t>
      </w:r>
    </w:p>
    <w:p w:rsidR="005267CB" w:rsidRDefault="005267CB" w:rsidP="005267CB">
      <w:pPr>
        <w:pStyle w:val="ab"/>
      </w:pPr>
      <w:r>
        <w:t xml:space="preserve">SAGE NUMBER(3,0) NOT NULL, </w:t>
      </w:r>
    </w:p>
    <w:p w:rsidR="005267CB" w:rsidRDefault="005267CB" w:rsidP="005267CB">
      <w:pPr>
        <w:pStyle w:val="ab"/>
      </w:pPr>
      <w:r>
        <w:t xml:space="preserve">SSEX CHAR(2) NOT NULL ); </w:t>
      </w:r>
    </w:p>
    <w:p w:rsidR="005267CB" w:rsidRDefault="005267CB" w:rsidP="005267CB"/>
    <w:p w:rsidR="005267CB" w:rsidRDefault="005267CB" w:rsidP="005267CB">
      <w:r>
        <w:rPr>
          <w:rFonts w:hint="eastAsia"/>
        </w:rPr>
        <w:t>MySQL</w:t>
      </w:r>
      <w:r>
        <w:rPr>
          <w:rFonts w:hint="eastAsia"/>
        </w:rPr>
        <w:t>：创建语句</w:t>
      </w:r>
    </w:p>
    <w:p w:rsidR="005267CB" w:rsidRDefault="005267CB" w:rsidP="005267CB">
      <w:pPr>
        <w:pStyle w:val="ab"/>
      </w:pPr>
      <w:r>
        <w:t xml:space="preserve">CREATE TABLE STUDENT ( </w:t>
      </w:r>
    </w:p>
    <w:p w:rsidR="005267CB" w:rsidRDefault="004A2046" w:rsidP="005267CB">
      <w:pPr>
        <w:pStyle w:val="ab"/>
      </w:pPr>
      <w:r>
        <w:t xml:space="preserve">SNO </w:t>
      </w:r>
      <w:r w:rsidR="005267CB">
        <w:t xml:space="preserve">INT PRIMARY KEY, </w:t>
      </w:r>
    </w:p>
    <w:p w:rsidR="005267CB" w:rsidRDefault="005267CB" w:rsidP="005267CB">
      <w:pPr>
        <w:pStyle w:val="ab"/>
      </w:pPr>
      <w:r>
        <w:t xml:space="preserve">SNAME VARCHAR(10) NOT NULL, </w:t>
      </w:r>
    </w:p>
    <w:p w:rsidR="005267CB" w:rsidRDefault="005267CB" w:rsidP="005267CB">
      <w:pPr>
        <w:pStyle w:val="ab"/>
      </w:pPr>
      <w:r>
        <w:t xml:space="preserve">SAGE INT NOT NULL, </w:t>
      </w:r>
    </w:p>
    <w:p w:rsidR="005267CB" w:rsidRDefault="005267CB" w:rsidP="005267CB">
      <w:pPr>
        <w:pStyle w:val="ab"/>
      </w:pPr>
      <w:r>
        <w:t xml:space="preserve">SSEX CHAR(2) NOT NULL ); </w:t>
      </w:r>
    </w:p>
    <w:p w:rsidR="005267CB" w:rsidRDefault="005267CB" w:rsidP="005267CB"/>
    <w:p w:rsidR="005267CB" w:rsidRDefault="005267CB" w:rsidP="005267CB"/>
    <w:p w:rsidR="005267CB" w:rsidRDefault="005267CB" w:rsidP="005267CB">
      <w:r>
        <w:rPr>
          <w:rFonts w:hint="eastAsia"/>
        </w:rPr>
        <w:t>表描述：</w:t>
      </w:r>
    </w:p>
    <w:p w:rsidR="005267CB" w:rsidRDefault="005267CB" w:rsidP="0082557A">
      <w:pPr>
        <w:pStyle w:val="ab"/>
      </w:pPr>
      <w:r>
        <w:rPr>
          <w:rFonts w:hint="eastAsia"/>
        </w:rPr>
        <w:lastRenderedPageBreak/>
        <w:t xml:space="preserve">COMMENT ON TABLE STUDENT IS '学生信息表'; </w:t>
      </w:r>
    </w:p>
    <w:p w:rsidR="005267CB" w:rsidRDefault="005267CB" w:rsidP="0082557A">
      <w:pPr>
        <w:pStyle w:val="ab"/>
      </w:pPr>
      <w:r>
        <w:rPr>
          <w:rFonts w:hint="eastAsia"/>
        </w:rPr>
        <w:t xml:space="preserve">COMMENT ON COLUMN STUDENT.SNO IS '学号'; </w:t>
      </w:r>
    </w:p>
    <w:p w:rsidR="005267CB" w:rsidRDefault="005267CB" w:rsidP="0082557A">
      <w:pPr>
        <w:pStyle w:val="ab"/>
      </w:pPr>
      <w:r>
        <w:rPr>
          <w:rFonts w:hint="eastAsia"/>
        </w:rPr>
        <w:t xml:space="preserve">COMMENT ON COLUMN STUDENT.SNAME IS '学生姓名'; </w:t>
      </w:r>
    </w:p>
    <w:p w:rsidR="005267CB" w:rsidRDefault="005267CB" w:rsidP="0082557A">
      <w:pPr>
        <w:pStyle w:val="ab"/>
      </w:pPr>
      <w:r>
        <w:rPr>
          <w:rFonts w:hint="eastAsia"/>
        </w:rPr>
        <w:t>COMMENT ON COLUMN STUDENT.SAGE IS '学生年龄';</w:t>
      </w:r>
    </w:p>
    <w:p w:rsidR="005267CB" w:rsidRDefault="005267CB" w:rsidP="0082557A">
      <w:pPr>
        <w:pStyle w:val="ab"/>
      </w:pPr>
      <w:r>
        <w:rPr>
          <w:rFonts w:hint="eastAsia"/>
        </w:rPr>
        <w:t>COMMENT ON COLUMN STUDENT.SSEX IS '学生性别';</w:t>
      </w:r>
    </w:p>
    <w:p w:rsidR="005267CB" w:rsidRDefault="005267CB" w:rsidP="005267CB"/>
    <w:p w:rsidR="005267CB" w:rsidRDefault="005267CB" w:rsidP="005267CB"/>
    <w:p w:rsidR="0082557A" w:rsidRDefault="0082557A" w:rsidP="0082557A">
      <w:pPr>
        <w:pStyle w:val="3"/>
      </w:pPr>
      <w:r>
        <w:rPr>
          <w:rFonts w:hint="eastAsia"/>
        </w:rPr>
        <w:t>课程表</w:t>
      </w:r>
      <w:r>
        <w:rPr>
          <w:rFonts w:hint="eastAsia"/>
        </w:rPr>
        <w:t xml:space="preserve"> </w:t>
      </w:r>
    </w:p>
    <w:p w:rsidR="0082557A" w:rsidRDefault="0082557A" w:rsidP="0082557A">
      <w:r>
        <w:rPr>
          <w:rFonts w:hint="eastAsia"/>
        </w:rPr>
        <w:t>#</w:t>
      </w:r>
      <w:r>
        <w:rPr>
          <w:rFonts w:hint="eastAsia"/>
        </w:rPr>
        <w:t>列含义注释</w:t>
      </w:r>
    </w:p>
    <w:p w:rsidR="0082557A" w:rsidRDefault="0082557A" w:rsidP="0082557A">
      <w:pPr>
        <w:pStyle w:val="ab"/>
      </w:pPr>
      <w:r>
        <w:rPr>
          <w:rFonts w:hint="eastAsia"/>
        </w:rPr>
        <w:t xml:space="preserve">COURSE(CNO,Cname,TNO) 课程表 </w:t>
      </w:r>
    </w:p>
    <w:p w:rsidR="0082557A" w:rsidRDefault="0082557A" w:rsidP="0082557A">
      <w:pPr>
        <w:pStyle w:val="ab"/>
      </w:pPr>
      <w:r>
        <w:rPr>
          <w:rFonts w:hint="eastAsia"/>
        </w:rPr>
        <w:t>CNO：课程编号；</w:t>
      </w:r>
    </w:p>
    <w:p w:rsidR="0082557A" w:rsidRDefault="0082557A" w:rsidP="0082557A">
      <w:pPr>
        <w:pStyle w:val="ab"/>
      </w:pPr>
      <w:r>
        <w:rPr>
          <w:rFonts w:hint="eastAsia"/>
        </w:rPr>
        <w:t>Cname：课程名字；</w:t>
      </w:r>
    </w:p>
    <w:p w:rsidR="0082557A" w:rsidRDefault="0082557A" w:rsidP="0082557A">
      <w:pPr>
        <w:pStyle w:val="ab"/>
      </w:pPr>
      <w:r>
        <w:rPr>
          <w:rFonts w:hint="eastAsia"/>
        </w:rPr>
        <w:t>TNO：教师编号 ；</w:t>
      </w:r>
    </w:p>
    <w:p w:rsidR="0082557A" w:rsidRDefault="0082557A" w:rsidP="0082557A"/>
    <w:p w:rsidR="0082557A" w:rsidRDefault="0082557A" w:rsidP="0082557A">
      <w:r>
        <w:rPr>
          <w:rFonts w:hint="eastAsia"/>
        </w:rPr>
        <w:t>Oracle</w:t>
      </w:r>
      <w:r>
        <w:rPr>
          <w:rFonts w:hint="eastAsia"/>
        </w:rPr>
        <w:t>：创建语句</w:t>
      </w:r>
    </w:p>
    <w:p w:rsidR="0082557A" w:rsidRDefault="0082557A" w:rsidP="0082557A">
      <w:pPr>
        <w:pStyle w:val="ab"/>
      </w:pPr>
      <w:r>
        <w:t xml:space="preserve">CREATE TABLE COURSE ( </w:t>
      </w:r>
    </w:p>
    <w:p w:rsidR="0082557A" w:rsidRDefault="0082557A" w:rsidP="0082557A">
      <w:pPr>
        <w:pStyle w:val="ab"/>
      </w:pPr>
      <w:r>
        <w:t xml:space="preserve">CNO NUMBER(12,0) PRIMARY KEY, </w:t>
      </w:r>
    </w:p>
    <w:p w:rsidR="0082557A" w:rsidRDefault="0082557A" w:rsidP="0082557A">
      <w:pPr>
        <w:pStyle w:val="ab"/>
      </w:pPr>
      <w:r>
        <w:t xml:space="preserve">CNAME VARCHAR2(10) NOT NULL, </w:t>
      </w:r>
    </w:p>
    <w:p w:rsidR="0082557A" w:rsidRDefault="0082557A" w:rsidP="0082557A">
      <w:pPr>
        <w:pStyle w:val="ab"/>
      </w:pPr>
      <w:r>
        <w:t xml:space="preserve">TNO NUMBER(12,0) NOT NULL ); </w:t>
      </w:r>
    </w:p>
    <w:p w:rsidR="0082557A" w:rsidRDefault="0082557A" w:rsidP="0082557A">
      <w:r>
        <w:rPr>
          <w:rFonts w:hint="eastAsia"/>
        </w:rPr>
        <w:t>MySQL</w:t>
      </w:r>
      <w:r>
        <w:rPr>
          <w:rFonts w:hint="eastAsia"/>
        </w:rPr>
        <w:t>：创建语句</w:t>
      </w:r>
    </w:p>
    <w:p w:rsidR="0082557A" w:rsidRDefault="0082557A" w:rsidP="0082557A">
      <w:pPr>
        <w:pStyle w:val="ab"/>
      </w:pPr>
      <w:r>
        <w:t xml:space="preserve">CREATE TABLE COURSE ( </w:t>
      </w:r>
    </w:p>
    <w:p w:rsidR="0082557A" w:rsidRDefault="0082557A" w:rsidP="0082557A">
      <w:pPr>
        <w:pStyle w:val="ab"/>
      </w:pPr>
      <w:r>
        <w:t xml:space="preserve">CNO INT PRIMARY KEY, </w:t>
      </w:r>
    </w:p>
    <w:p w:rsidR="0082557A" w:rsidRDefault="0082557A" w:rsidP="0082557A">
      <w:pPr>
        <w:pStyle w:val="ab"/>
      </w:pPr>
      <w:r>
        <w:t xml:space="preserve">CNAME VARCHAR(10) NOT NULL, </w:t>
      </w:r>
    </w:p>
    <w:p w:rsidR="0082557A" w:rsidRDefault="0082557A" w:rsidP="0082557A">
      <w:pPr>
        <w:pStyle w:val="ab"/>
      </w:pPr>
      <w:r>
        <w:t xml:space="preserve">TNO  INT NOT NULL ); </w:t>
      </w:r>
    </w:p>
    <w:p w:rsidR="0082557A" w:rsidRDefault="0082557A" w:rsidP="0082557A"/>
    <w:p w:rsidR="0082557A" w:rsidRDefault="0082557A" w:rsidP="0082557A">
      <w:r>
        <w:rPr>
          <w:rFonts w:hint="eastAsia"/>
        </w:rPr>
        <w:t>表描述</w:t>
      </w:r>
    </w:p>
    <w:p w:rsidR="0082557A" w:rsidRDefault="0082557A" w:rsidP="0082557A">
      <w:pPr>
        <w:pStyle w:val="ab"/>
      </w:pPr>
      <w:r>
        <w:rPr>
          <w:rFonts w:hint="eastAsia"/>
        </w:rPr>
        <w:t xml:space="preserve">COMMENT ONTABLE COURSE IS '课程表'; </w:t>
      </w:r>
    </w:p>
    <w:p w:rsidR="0082557A" w:rsidRDefault="0082557A" w:rsidP="0082557A">
      <w:pPr>
        <w:pStyle w:val="ab"/>
      </w:pPr>
      <w:r>
        <w:rPr>
          <w:rFonts w:hint="eastAsia"/>
        </w:rPr>
        <w:t xml:space="preserve">COMMENT ON COLUMN COURSE.CNO IS '课程编号'; </w:t>
      </w:r>
    </w:p>
    <w:p w:rsidR="0082557A" w:rsidRDefault="0082557A" w:rsidP="0082557A">
      <w:pPr>
        <w:pStyle w:val="ab"/>
      </w:pPr>
      <w:r>
        <w:rPr>
          <w:rFonts w:hint="eastAsia"/>
        </w:rPr>
        <w:t xml:space="preserve">COMMENT ON COLUMN COURSE.CNAME IS '课程名字'; </w:t>
      </w:r>
    </w:p>
    <w:p w:rsidR="0082557A" w:rsidRDefault="0082557A" w:rsidP="0082557A">
      <w:pPr>
        <w:pStyle w:val="ab"/>
      </w:pPr>
      <w:r>
        <w:rPr>
          <w:rFonts w:hint="eastAsia"/>
        </w:rPr>
        <w:t>COMMENT ON COLUMN COURSE.TNO IS '教师编号';</w:t>
      </w:r>
    </w:p>
    <w:p w:rsidR="0082557A" w:rsidRDefault="0082557A" w:rsidP="005267CB"/>
    <w:p w:rsidR="0082557A" w:rsidRDefault="0082557A" w:rsidP="0082557A">
      <w:pPr>
        <w:pStyle w:val="3"/>
      </w:pPr>
      <w:r>
        <w:lastRenderedPageBreak/>
        <w:t>成绩表</w:t>
      </w:r>
    </w:p>
    <w:p w:rsidR="005267CB" w:rsidRPr="005267CB" w:rsidRDefault="005267CB" w:rsidP="005267CB">
      <w:r>
        <w:rPr>
          <w:rFonts w:hint="eastAsia"/>
        </w:rPr>
        <w:t>#</w:t>
      </w:r>
      <w:r>
        <w:rPr>
          <w:rFonts w:hint="eastAsia"/>
        </w:rPr>
        <w:t>列含义注释</w:t>
      </w:r>
    </w:p>
    <w:p w:rsidR="005267CB" w:rsidRDefault="005267CB" w:rsidP="005267CB">
      <w:pPr>
        <w:pStyle w:val="ab"/>
      </w:pPr>
      <w:r>
        <w:rPr>
          <w:rFonts w:hint="eastAsia"/>
        </w:rPr>
        <w:t xml:space="preserve">SC(SNO,CNO,SCore) 成绩表 </w:t>
      </w:r>
    </w:p>
    <w:p w:rsidR="005267CB" w:rsidRDefault="005267CB" w:rsidP="005267CB">
      <w:pPr>
        <w:pStyle w:val="ab"/>
      </w:pPr>
      <w:r>
        <w:rPr>
          <w:rFonts w:hint="eastAsia"/>
        </w:rPr>
        <w:t>SNO：学号；</w:t>
      </w:r>
    </w:p>
    <w:p w:rsidR="005267CB" w:rsidRDefault="005267CB" w:rsidP="005267CB">
      <w:pPr>
        <w:pStyle w:val="ab"/>
      </w:pPr>
      <w:r>
        <w:rPr>
          <w:rFonts w:hint="eastAsia"/>
        </w:rPr>
        <w:t>CNO</w:t>
      </w:r>
      <w:r w:rsidR="00602617">
        <w:rPr>
          <w:rFonts w:hint="eastAsia"/>
        </w:rPr>
        <w:t>：</w:t>
      </w:r>
      <w:r>
        <w:rPr>
          <w:rFonts w:hint="eastAsia"/>
        </w:rPr>
        <w:t>课程编号；</w:t>
      </w:r>
    </w:p>
    <w:p w:rsidR="005267CB" w:rsidRDefault="005267CB" w:rsidP="005267CB">
      <w:pPr>
        <w:pStyle w:val="ab"/>
      </w:pPr>
      <w:r>
        <w:rPr>
          <w:rFonts w:hint="eastAsia"/>
        </w:rPr>
        <w:t>SCore：成绩 ；</w:t>
      </w:r>
    </w:p>
    <w:p w:rsidR="00AC401F" w:rsidRDefault="00AC401F" w:rsidP="00AC401F"/>
    <w:p w:rsidR="00AC401F" w:rsidRDefault="00AC401F" w:rsidP="00AC401F">
      <w:r>
        <w:rPr>
          <w:rFonts w:hint="eastAsia"/>
        </w:rPr>
        <w:t>Oracle</w:t>
      </w:r>
      <w:r>
        <w:rPr>
          <w:rFonts w:hint="eastAsia"/>
        </w:rPr>
        <w:t>：创建语句</w:t>
      </w:r>
    </w:p>
    <w:p w:rsidR="00AC401F" w:rsidRDefault="00AC401F" w:rsidP="00AC401F">
      <w:pPr>
        <w:pStyle w:val="ab"/>
      </w:pPr>
      <w:r>
        <w:t xml:space="preserve">CREATE TABLE SC ( </w:t>
      </w:r>
    </w:p>
    <w:p w:rsidR="00AC401F" w:rsidRDefault="00AC401F" w:rsidP="00AC401F">
      <w:pPr>
        <w:pStyle w:val="ab"/>
      </w:pPr>
      <w:r>
        <w:t xml:space="preserve">SNO NUMBER(12,0), </w:t>
      </w:r>
    </w:p>
    <w:p w:rsidR="00AC401F" w:rsidRDefault="00AC401F" w:rsidP="00AC401F">
      <w:pPr>
        <w:pStyle w:val="ab"/>
      </w:pPr>
      <w:r>
        <w:t xml:space="preserve">CNO NUMBER(12,0), </w:t>
      </w:r>
    </w:p>
    <w:p w:rsidR="00AC401F" w:rsidRDefault="00AC401F" w:rsidP="00AC401F">
      <w:pPr>
        <w:pStyle w:val="ab"/>
      </w:pPr>
      <w:r>
        <w:t xml:space="preserve">SCORE NUMBER(3,0) NOT NULL ) ; </w:t>
      </w:r>
    </w:p>
    <w:p w:rsidR="00AC401F" w:rsidRDefault="00AC401F" w:rsidP="00AC401F"/>
    <w:p w:rsidR="00AC401F" w:rsidRDefault="00AC401F" w:rsidP="00AC401F">
      <w:r>
        <w:rPr>
          <w:rFonts w:hint="eastAsia"/>
        </w:rPr>
        <w:t>MySQL</w:t>
      </w:r>
      <w:r>
        <w:rPr>
          <w:rFonts w:hint="eastAsia"/>
        </w:rPr>
        <w:t>：创建语句</w:t>
      </w:r>
    </w:p>
    <w:p w:rsidR="00AC401F" w:rsidRDefault="00AC401F" w:rsidP="00AC401F">
      <w:pPr>
        <w:pStyle w:val="ab"/>
      </w:pPr>
      <w:r>
        <w:t xml:space="preserve">CREATE TABLE SC ( </w:t>
      </w:r>
    </w:p>
    <w:p w:rsidR="00AC401F" w:rsidRDefault="004A2046" w:rsidP="00AC401F">
      <w:pPr>
        <w:pStyle w:val="ab"/>
      </w:pPr>
      <w:r>
        <w:t xml:space="preserve">SNO </w:t>
      </w:r>
      <w:r w:rsidR="00AC401F">
        <w:t xml:space="preserve">INT, </w:t>
      </w:r>
    </w:p>
    <w:p w:rsidR="00AC401F" w:rsidRDefault="004A2046" w:rsidP="00AC401F">
      <w:pPr>
        <w:pStyle w:val="ab"/>
      </w:pPr>
      <w:r>
        <w:t xml:space="preserve">CNO </w:t>
      </w:r>
      <w:r w:rsidR="00AC401F">
        <w:t xml:space="preserve">INT, </w:t>
      </w:r>
    </w:p>
    <w:p w:rsidR="00AC401F" w:rsidRDefault="00AC401F" w:rsidP="00AC401F">
      <w:pPr>
        <w:pStyle w:val="ab"/>
      </w:pPr>
      <w:r>
        <w:t xml:space="preserve">SCORE INT NOT NULL ) ; </w:t>
      </w:r>
    </w:p>
    <w:p w:rsidR="00AC401F" w:rsidRDefault="00AC401F" w:rsidP="00AC401F"/>
    <w:p w:rsidR="00AC401F" w:rsidRDefault="00AC401F" w:rsidP="00AC401F"/>
    <w:p w:rsidR="00AC401F" w:rsidRDefault="00AC401F" w:rsidP="00AC401F">
      <w:r>
        <w:rPr>
          <w:rFonts w:hint="eastAsia"/>
        </w:rPr>
        <w:t>表描述：</w:t>
      </w:r>
    </w:p>
    <w:p w:rsidR="00AC401F" w:rsidRDefault="00AC401F" w:rsidP="00AC401F">
      <w:pPr>
        <w:pStyle w:val="ab"/>
      </w:pPr>
      <w:r>
        <w:rPr>
          <w:rFonts w:hint="eastAsia"/>
        </w:rPr>
        <w:t xml:space="preserve">COMMENT ON TABLE SC IS '成绩表'; </w:t>
      </w:r>
    </w:p>
    <w:p w:rsidR="00AC401F" w:rsidRDefault="00AC401F" w:rsidP="00AC401F">
      <w:pPr>
        <w:pStyle w:val="ab"/>
      </w:pPr>
      <w:r>
        <w:rPr>
          <w:rFonts w:hint="eastAsia"/>
        </w:rPr>
        <w:t xml:space="preserve">COMMENT ON COLUMN SC.SNO IS '学号'; </w:t>
      </w:r>
    </w:p>
    <w:p w:rsidR="00AC401F" w:rsidRDefault="00AC401F" w:rsidP="00AC401F">
      <w:pPr>
        <w:pStyle w:val="ab"/>
      </w:pPr>
      <w:r>
        <w:rPr>
          <w:rFonts w:hint="eastAsia"/>
        </w:rPr>
        <w:t xml:space="preserve">COMMENT ON COLUMN SC.CNO IS '课程编号'; </w:t>
      </w:r>
    </w:p>
    <w:p w:rsidR="00AC401F" w:rsidRDefault="00AC401F" w:rsidP="00AC401F">
      <w:pPr>
        <w:pStyle w:val="ab"/>
      </w:pPr>
      <w:r>
        <w:rPr>
          <w:rFonts w:hint="eastAsia"/>
        </w:rPr>
        <w:t>COMMENT ON COLUMN SC.SCORE IS '成绩';</w:t>
      </w:r>
    </w:p>
    <w:p w:rsidR="00AC401F" w:rsidRDefault="00AC401F" w:rsidP="00AC401F">
      <w:pPr>
        <w:pStyle w:val="ab"/>
      </w:pPr>
      <w:r>
        <w:t>ALTER TABLE SC ADD CONSTRAINTS PK_SC PRIMARY KEY (SNO,CNO);</w:t>
      </w:r>
    </w:p>
    <w:p w:rsidR="00AC401F" w:rsidRDefault="00AC401F" w:rsidP="005267CB"/>
    <w:p w:rsidR="00AC401F" w:rsidRDefault="00AC401F" w:rsidP="00AC401F">
      <w:pPr>
        <w:pStyle w:val="3"/>
      </w:pPr>
      <w:r>
        <w:t>教师表</w:t>
      </w:r>
    </w:p>
    <w:p w:rsidR="005267CB" w:rsidRDefault="005267CB" w:rsidP="005267CB">
      <w:r>
        <w:rPr>
          <w:rFonts w:hint="eastAsia"/>
        </w:rPr>
        <w:t>#</w:t>
      </w:r>
      <w:r>
        <w:rPr>
          <w:rFonts w:hint="eastAsia"/>
        </w:rPr>
        <w:t>列含义注释</w:t>
      </w:r>
    </w:p>
    <w:p w:rsidR="005267CB" w:rsidRDefault="005267CB" w:rsidP="005267CB">
      <w:pPr>
        <w:pStyle w:val="ab"/>
      </w:pPr>
      <w:r>
        <w:rPr>
          <w:rFonts w:hint="eastAsia"/>
        </w:rPr>
        <w:t xml:space="preserve">TEACHER(TNO,TNAME) </w:t>
      </w:r>
      <w:r>
        <w:tab/>
      </w:r>
      <w:r>
        <w:rPr>
          <w:rFonts w:hint="eastAsia"/>
        </w:rPr>
        <w:t xml:space="preserve">教师表 </w:t>
      </w:r>
    </w:p>
    <w:p w:rsidR="005267CB" w:rsidRDefault="005267CB" w:rsidP="005267CB">
      <w:pPr>
        <w:pStyle w:val="ab"/>
      </w:pPr>
      <w:r>
        <w:rPr>
          <w:rFonts w:hint="eastAsia"/>
        </w:rPr>
        <w:t xml:space="preserve">TNO：教师编号； </w:t>
      </w:r>
    </w:p>
    <w:p w:rsidR="005267CB" w:rsidRDefault="005267CB" w:rsidP="005267CB">
      <w:pPr>
        <w:pStyle w:val="ab"/>
      </w:pPr>
      <w:r>
        <w:rPr>
          <w:rFonts w:hint="eastAsia"/>
        </w:rPr>
        <w:lastRenderedPageBreak/>
        <w:t>TNAME：教师名字；</w:t>
      </w:r>
    </w:p>
    <w:p w:rsidR="00AC401F" w:rsidRDefault="00AC401F" w:rsidP="00AC401F"/>
    <w:p w:rsidR="00AC401F" w:rsidRDefault="00AC401F" w:rsidP="00AC401F">
      <w:r>
        <w:t>Oracle</w:t>
      </w:r>
      <w:r>
        <w:rPr>
          <w:rFonts w:hint="eastAsia"/>
        </w:rPr>
        <w:t>：</w:t>
      </w:r>
      <w:r>
        <w:t>创建语句</w:t>
      </w:r>
    </w:p>
    <w:p w:rsidR="00AC401F" w:rsidRDefault="00AC401F" w:rsidP="00AC401F">
      <w:pPr>
        <w:pStyle w:val="ab"/>
      </w:pPr>
      <w:r>
        <w:t>CREATE TABLE TEACHER (</w:t>
      </w:r>
    </w:p>
    <w:p w:rsidR="00AC401F" w:rsidRDefault="00AC401F" w:rsidP="00AC401F">
      <w:pPr>
        <w:pStyle w:val="ab"/>
      </w:pPr>
      <w:r>
        <w:t xml:space="preserve">TNO NUMBER(12,0) PRIMARY KEY, </w:t>
      </w:r>
    </w:p>
    <w:p w:rsidR="00AC401F" w:rsidRDefault="00AC401F" w:rsidP="00AC401F">
      <w:pPr>
        <w:pStyle w:val="ab"/>
      </w:pPr>
      <w:r>
        <w:t xml:space="preserve">TNAME VARCHAR2(10) NOT NULL ); </w:t>
      </w:r>
    </w:p>
    <w:p w:rsidR="00AC401F" w:rsidRDefault="00AC401F" w:rsidP="00AC401F"/>
    <w:p w:rsidR="00AC401F" w:rsidRDefault="00AC401F" w:rsidP="00AC401F">
      <w:r>
        <w:t>MySQL</w:t>
      </w:r>
      <w:r>
        <w:rPr>
          <w:rFonts w:hint="eastAsia"/>
        </w:rPr>
        <w:t>：</w:t>
      </w:r>
      <w:r>
        <w:t>创建语句</w:t>
      </w:r>
    </w:p>
    <w:p w:rsidR="00AC401F" w:rsidRDefault="00AC401F" w:rsidP="00AC401F">
      <w:pPr>
        <w:pStyle w:val="ab"/>
      </w:pPr>
      <w:r>
        <w:t>CREATE TABLE TEACHER (</w:t>
      </w:r>
    </w:p>
    <w:p w:rsidR="00AC401F" w:rsidRDefault="004A2046" w:rsidP="00AC401F">
      <w:pPr>
        <w:pStyle w:val="ab"/>
      </w:pPr>
      <w:r>
        <w:t xml:space="preserve">TNO INT </w:t>
      </w:r>
      <w:r w:rsidR="00AC401F">
        <w:t>PRIMARY KEY,</w:t>
      </w:r>
    </w:p>
    <w:p w:rsidR="00AC401F" w:rsidRDefault="00AC401F" w:rsidP="00AC401F">
      <w:pPr>
        <w:pStyle w:val="ab"/>
      </w:pPr>
      <w:r>
        <w:t>TNAME VARCHAR(10) NOT NULL );</w:t>
      </w:r>
    </w:p>
    <w:p w:rsidR="00AC401F" w:rsidRDefault="00AC401F" w:rsidP="00AC401F"/>
    <w:p w:rsidR="00AC401F" w:rsidRDefault="00AC401F" w:rsidP="00AC401F">
      <w:r>
        <w:rPr>
          <w:rFonts w:hint="eastAsia"/>
        </w:rPr>
        <w:t>表描述</w:t>
      </w:r>
    </w:p>
    <w:p w:rsidR="00AC401F" w:rsidRDefault="00AC401F" w:rsidP="00AC401F">
      <w:pPr>
        <w:pStyle w:val="ab"/>
      </w:pPr>
      <w:r>
        <w:rPr>
          <w:rFonts w:hint="eastAsia"/>
        </w:rPr>
        <w:t xml:space="preserve">COMMENT ON TABLE TEACHER IS '教师表'; </w:t>
      </w:r>
    </w:p>
    <w:p w:rsidR="00AC401F" w:rsidRDefault="00AC401F" w:rsidP="00AC401F">
      <w:pPr>
        <w:pStyle w:val="ab"/>
      </w:pPr>
      <w:r>
        <w:rPr>
          <w:rFonts w:hint="eastAsia"/>
        </w:rPr>
        <w:t xml:space="preserve">COMMENT ON COLUMN TEACHER.TNO IS '教师编号'; </w:t>
      </w:r>
    </w:p>
    <w:p w:rsidR="005267CB" w:rsidRDefault="00AC401F" w:rsidP="00AC401F">
      <w:pPr>
        <w:pStyle w:val="ab"/>
      </w:pPr>
      <w:r>
        <w:rPr>
          <w:rFonts w:hint="eastAsia"/>
        </w:rPr>
        <w:t>COMMENT ON COLUMN TEACHER.TNAME IS '教师名字';</w:t>
      </w:r>
    </w:p>
    <w:p w:rsidR="00AC401F" w:rsidRDefault="00AC401F" w:rsidP="00AC401F"/>
    <w:p w:rsidR="00AC401F" w:rsidRDefault="00AC401F" w:rsidP="00AC401F">
      <w:pPr>
        <w:pStyle w:val="20"/>
      </w:pPr>
      <w:r w:rsidRPr="00AC401F">
        <w:rPr>
          <w:rFonts w:hint="eastAsia"/>
        </w:rPr>
        <w:t>模拟数据</w:t>
      </w:r>
    </w:p>
    <w:p w:rsidR="00AC401F" w:rsidRDefault="00AC401F" w:rsidP="002B20F2">
      <w:pPr>
        <w:pStyle w:val="3"/>
      </w:pPr>
      <w:r w:rsidRPr="00AC401F">
        <w:rPr>
          <w:rFonts w:hint="eastAsia"/>
        </w:rPr>
        <w:t>学生表</w:t>
      </w:r>
    </w:p>
    <w:p w:rsidR="00AC401F" w:rsidRDefault="00AC401F" w:rsidP="00AC401F">
      <w:pPr>
        <w:pStyle w:val="ab"/>
      </w:pPr>
      <w:r>
        <w:rPr>
          <w:rFonts w:hint="eastAsia"/>
        </w:rPr>
        <w:t xml:space="preserve">INSERT INTO STUDENT(SNO,SNAME,SAGE,SSEX) VALUES(1,'小红',10,'女'); </w:t>
      </w:r>
    </w:p>
    <w:p w:rsidR="00AC401F" w:rsidRDefault="00AC401F" w:rsidP="00AC401F">
      <w:pPr>
        <w:pStyle w:val="ab"/>
      </w:pPr>
      <w:r>
        <w:rPr>
          <w:rFonts w:hint="eastAsia"/>
        </w:rPr>
        <w:t xml:space="preserve">INSERT INTO STUDENT(SNO,SNAME,SAGE,SSEX) VALUES(2,'小明',12,'男'); </w:t>
      </w:r>
    </w:p>
    <w:p w:rsidR="00AC401F" w:rsidRDefault="00AC401F" w:rsidP="00AC401F">
      <w:pPr>
        <w:pStyle w:val="ab"/>
      </w:pPr>
      <w:r>
        <w:rPr>
          <w:rFonts w:hint="eastAsia"/>
        </w:rPr>
        <w:t xml:space="preserve">INSERT INTO STUDENT(SNO,SNAME,SAGE,SSEX) VALUES(3,'小绿',13,'男'); </w:t>
      </w:r>
    </w:p>
    <w:p w:rsidR="00AC401F" w:rsidRDefault="00AC401F" w:rsidP="00AC401F">
      <w:pPr>
        <w:pStyle w:val="ab"/>
      </w:pPr>
      <w:r>
        <w:rPr>
          <w:rFonts w:hint="eastAsia"/>
        </w:rPr>
        <w:t xml:space="preserve">INSERT INTO STUDENT(SNO,SNAME,SAGE,SSEX) VALUES(4,'小蓝',15,'男'); </w:t>
      </w:r>
    </w:p>
    <w:p w:rsidR="00AC401F" w:rsidRDefault="00AC401F" w:rsidP="00AC401F">
      <w:pPr>
        <w:pStyle w:val="ab"/>
      </w:pPr>
      <w:r>
        <w:rPr>
          <w:rFonts w:hint="eastAsia"/>
        </w:rPr>
        <w:t xml:space="preserve">INSERT INTO STUDENT(SNO,SNAME,SAGE,SSEX) VALUES(5,'小青',11,'男'); </w:t>
      </w:r>
    </w:p>
    <w:p w:rsidR="00AC401F" w:rsidRDefault="00AC401F" w:rsidP="00AC401F">
      <w:pPr>
        <w:pStyle w:val="ab"/>
      </w:pPr>
      <w:r>
        <w:rPr>
          <w:rFonts w:hint="eastAsia"/>
        </w:rPr>
        <w:t xml:space="preserve">INSERT INTO STUDENT(SNO,SNAME,SAGE,SSEX) VALUES(6,'小白',10,'女'); </w:t>
      </w:r>
    </w:p>
    <w:p w:rsidR="00AC401F" w:rsidRDefault="00AC401F" w:rsidP="00AC401F">
      <w:pPr>
        <w:pStyle w:val="ab"/>
      </w:pPr>
      <w:r>
        <w:rPr>
          <w:rFonts w:hint="eastAsia"/>
        </w:rPr>
        <w:t xml:space="preserve">INSERT INTO STUDENT(SNO,SNAME,SAGE,SSEX) VALUES(7,'小紫',14,'女'); </w:t>
      </w:r>
    </w:p>
    <w:p w:rsidR="00AC401F" w:rsidRDefault="00AC401F" w:rsidP="00AC401F">
      <w:pPr>
        <w:pStyle w:val="ab"/>
      </w:pPr>
      <w:r>
        <w:rPr>
          <w:rFonts w:hint="eastAsia"/>
        </w:rPr>
        <w:t xml:space="preserve">INSERT INTO STUDENT(SNO,SNAME,SAGE,SSEX) VALUES(8,'小黄',13,'男'); </w:t>
      </w:r>
    </w:p>
    <w:p w:rsidR="00AC401F" w:rsidRDefault="00AC401F" w:rsidP="00AC401F">
      <w:pPr>
        <w:pStyle w:val="ab"/>
      </w:pPr>
      <w:r>
        <w:rPr>
          <w:rFonts w:hint="eastAsia"/>
        </w:rPr>
        <w:t xml:space="preserve">INSERT INTO STUDENT(SNO,SNAME,SAGE,SSEX) VALUES(9,'小粉',12,'女'); </w:t>
      </w:r>
    </w:p>
    <w:p w:rsidR="00AC401F" w:rsidRDefault="00AC401F" w:rsidP="00AC401F">
      <w:pPr>
        <w:pStyle w:val="ab"/>
      </w:pPr>
      <w:r>
        <w:rPr>
          <w:rFonts w:hint="eastAsia"/>
        </w:rPr>
        <w:t xml:space="preserve">INSERT INTO STUDENT(SNO,SNAME,SAGE,SSEX) VALUES(10,'小橙',11,'女'); </w:t>
      </w:r>
    </w:p>
    <w:p w:rsidR="00AC401F" w:rsidRDefault="00AC401F" w:rsidP="00AC401F">
      <w:pPr>
        <w:pStyle w:val="ab"/>
      </w:pPr>
      <w:r>
        <w:rPr>
          <w:rFonts w:hint="eastAsia"/>
        </w:rPr>
        <w:t xml:space="preserve">INSERT INTO STUDENT(SNO,SNAME,SAGE,SSEX) VALUES(11,'小黑',9,'男'); </w:t>
      </w:r>
    </w:p>
    <w:p w:rsidR="00AC401F" w:rsidRDefault="00AC401F" w:rsidP="00AC401F">
      <w:pPr>
        <w:pStyle w:val="ab"/>
      </w:pPr>
      <w:r>
        <w:rPr>
          <w:rFonts w:hint="eastAsia"/>
        </w:rPr>
        <w:t>INSERT INTO STUDENT(SNO,SNAME,SAGE,SSEX) VALUES(12,'小粉',14,'男');</w:t>
      </w:r>
    </w:p>
    <w:p w:rsidR="002B20F2" w:rsidRPr="00144BFD" w:rsidRDefault="002B20F2" w:rsidP="002B20F2">
      <w:r w:rsidRPr="00144BFD">
        <w:t>*</w:t>
      </w:r>
      <w:r w:rsidRPr="00144BFD">
        <w:t>插入后记得</w:t>
      </w:r>
      <w:r w:rsidRPr="00144BFD">
        <w:t>commit</w:t>
      </w:r>
      <w:r w:rsidRPr="00144BFD">
        <w:t>提交数据</w:t>
      </w:r>
    </w:p>
    <w:p w:rsidR="00AC401F" w:rsidRDefault="00AC401F" w:rsidP="00AC401F"/>
    <w:p w:rsidR="00AC401F" w:rsidRDefault="00AC401F" w:rsidP="00AC401F">
      <w:pPr>
        <w:pStyle w:val="3"/>
      </w:pPr>
      <w:r>
        <w:rPr>
          <w:rFonts w:hint="eastAsia"/>
        </w:rPr>
        <w:t>课程表</w:t>
      </w:r>
    </w:p>
    <w:p w:rsidR="00AC401F" w:rsidRDefault="00AC401F" w:rsidP="002B20F2">
      <w:pPr>
        <w:pStyle w:val="ab"/>
      </w:pPr>
      <w:r>
        <w:t xml:space="preserve">INSERT INTO COURSE(CNO,CNAME,TNO) VALUES(111,'python1',50); </w:t>
      </w:r>
    </w:p>
    <w:p w:rsidR="00AC401F" w:rsidRDefault="00AC401F" w:rsidP="002B20F2">
      <w:pPr>
        <w:pStyle w:val="ab"/>
      </w:pPr>
      <w:r>
        <w:t xml:space="preserve">INSERT INTO COURSE(CNO,CNAME,TNO) VALUES(112,'python2',51);  </w:t>
      </w:r>
    </w:p>
    <w:p w:rsidR="00AC401F" w:rsidRDefault="00AC401F" w:rsidP="002B20F2">
      <w:pPr>
        <w:pStyle w:val="ab"/>
      </w:pPr>
      <w:r>
        <w:t xml:space="preserve">INSERT INTO COURSE(CNO,CNAME,TNO) VALUES(113,'linux1',52); </w:t>
      </w:r>
    </w:p>
    <w:p w:rsidR="00AC401F" w:rsidRDefault="00AC401F" w:rsidP="002B20F2">
      <w:pPr>
        <w:pStyle w:val="ab"/>
      </w:pPr>
      <w:r>
        <w:t xml:space="preserve">INSERT INTO COURSE(CNO,CNAME,TNO) VALUES(114,'linux2',53); </w:t>
      </w:r>
    </w:p>
    <w:p w:rsidR="00AC401F" w:rsidRDefault="00AC401F" w:rsidP="002B20F2">
      <w:pPr>
        <w:pStyle w:val="ab"/>
      </w:pPr>
      <w:r>
        <w:t>INSERT INTO COURSE(CNO,CNAME,TNO) VALUES(115,'mysql1',54);</w:t>
      </w:r>
    </w:p>
    <w:p w:rsidR="00AC401F" w:rsidRDefault="00AC401F" w:rsidP="002B20F2">
      <w:pPr>
        <w:pStyle w:val="ab"/>
      </w:pPr>
      <w:r>
        <w:t xml:space="preserve">INSERT INTO COURSE(CNO,CNAME,TNO) VALUES(116,'mysql2',55); </w:t>
      </w:r>
    </w:p>
    <w:p w:rsidR="00AC401F" w:rsidRDefault="00AC401F" w:rsidP="002B20F2">
      <w:pPr>
        <w:pStyle w:val="ab"/>
      </w:pPr>
      <w:r>
        <w:t xml:space="preserve">INSERT INTO COURSE(CNO,CNAME,TNO) VALUES(117,'java1',56); </w:t>
      </w:r>
    </w:p>
    <w:p w:rsidR="00AC401F" w:rsidRDefault="00AC401F" w:rsidP="002B20F2">
      <w:pPr>
        <w:pStyle w:val="ab"/>
      </w:pPr>
      <w:r>
        <w:t xml:space="preserve">INSERT INTO COURSE(CNO,CNAME,TNO) VALUES(118,'java2',57); </w:t>
      </w:r>
    </w:p>
    <w:p w:rsidR="00AC401F" w:rsidRDefault="00AC401F" w:rsidP="002B20F2">
      <w:pPr>
        <w:pStyle w:val="ab"/>
      </w:pPr>
      <w:r>
        <w:rPr>
          <w:rFonts w:hint="eastAsia"/>
        </w:rPr>
        <w:t xml:space="preserve">INSERT INTO COURSE(CNO,CNAME,TNO) VALUES(119,'大数据1',58); </w:t>
      </w:r>
    </w:p>
    <w:p w:rsidR="00AC401F" w:rsidRDefault="00AC401F" w:rsidP="002B20F2">
      <w:pPr>
        <w:pStyle w:val="ab"/>
      </w:pPr>
      <w:r>
        <w:rPr>
          <w:rFonts w:hint="eastAsia"/>
        </w:rPr>
        <w:t xml:space="preserve">INSERT INTO COURSE(CNO,CNAME,TNO) VALUES(120,'大数据2',59); </w:t>
      </w:r>
    </w:p>
    <w:p w:rsidR="00AC401F" w:rsidRDefault="00AC401F" w:rsidP="002B20F2">
      <w:pPr>
        <w:pStyle w:val="ab"/>
      </w:pPr>
      <w:r>
        <w:t xml:space="preserve">INSERT INTO COURSE(CNO,CNAME,TNO) VALUES(121,'go1',60); </w:t>
      </w:r>
    </w:p>
    <w:p w:rsidR="00AC401F" w:rsidRDefault="00AC401F" w:rsidP="002B20F2">
      <w:pPr>
        <w:pStyle w:val="ab"/>
      </w:pPr>
      <w:r>
        <w:t xml:space="preserve">INSERT INTO COURSE(CNO,CNAME,TNO) VALUES(122,'go2',61); </w:t>
      </w:r>
    </w:p>
    <w:p w:rsidR="00AC401F" w:rsidRDefault="00AC401F" w:rsidP="002B20F2">
      <w:pPr>
        <w:pStyle w:val="ab"/>
      </w:pPr>
      <w:r>
        <w:t xml:space="preserve">INSERT INTO COURSE(CNO,CNAME,TNO) VALUES(123,'mongodb1',50); </w:t>
      </w:r>
    </w:p>
    <w:p w:rsidR="00AC401F" w:rsidRDefault="00AC401F" w:rsidP="002B20F2">
      <w:pPr>
        <w:pStyle w:val="ab"/>
      </w:pPr>
      <w:r>
        <w:t>INSERT INTO COURSE(CNO,CNAME,TNO) VALUES(124,'mongodb2',54);</w:t>
      </w:r>
    </w:p>
    <w:p w:rsidR="002B20F2" w:rsidRDefault="00AE6BFE" w:rsidP="002B20F2">
      <w:pPr>
        <w:pStyle w:val="ab"/>
      </w:pPr>
      <w:r>
        <w:t xml:space="preserve">INSERT </w:t>
      </w:r>
      <w:r w:rsidR="002B20F2" w:rsidRPr="00144BFD">
        <w:t>INTO</w:t>
      </w:r>
      <w:r>
        <w:t xml:space="preserve"> </w:t>
      </w:r>
      <w:r w:rsidR="002B20F2">
        <w:t>COURSE</w:t>
      </w:r>
      <w:r w:rsidR="002B20F2" w:rsidRPr="00144BFD">
        <w:t>(</w:t>
      </w:r>
      <w:r w:rsidR="002B20F2">
        <w:t>CNO</w:t>
      </w:r>
      <w:r w:rsidR="002B20F2" w:rsidRPr="00144BFD">
        <w:t>,CNAME,</w:t>
      </w:r>
      <w:r w:rsidR="002B20F2">
        <w:t>TNO</w:t>
      </w:r>
      <w:r w:rsidR="002B20F2" w:rsidRPr="00144BFD">
        <w:t>)</w:t>
      </w:r>
      <w:r>
        <w:t xml:space="preserve"> </w:t>
      </w:r>
      <w:r w:rsidR="002B20F2" w:rsidRPr="00144BFD">
        <w:t>VALUES(125,'</w:t>
      </w:r>
      <w:r w:rsidR="002B20F2">
        <w:t>redis</w:t>
      </w:r>
      <w:r w:rsidR="002B20F2" w:rsidRPr="00144BFD">
        <w:t xml:space="preserve">1',58); </w:t>
      </w:r>
    </w:p>
    <w:p w:rsidR="002B20F2" w:rsidRDefault="00AE6BFE" w:rsidP="002B20F2">
      <w:pPr>
        <w:pStyle w:val="ab"/>
      </w:pPr>
      <w:r>
        <w:t xml:space="preserve">INSERT </w:t>
      </w:r>
      <w:r w:rsidR="002B20F2" w:rsidRPr="00144BFD">
        <w:t>INTO</w:t>
      </w:r>
      <w:r>
        <w:t xml:space="preserve"> </w:t>
      </w:r>
      <w:r w:rsidR="002B20F2">
        <w:t>COURSE</w:t>
      </w:r>
      <w:r w:rsidR="002B20F2" w:rsidRPr="00144BFD">
        <w:t>(</w:t>
      </w:r>
      <w:r w:rsidR="002B20F2">
        <w:t>CNO</w:t>
      </w:r>
      <w:r w:rsidR="002B20F2" w:rsidRPr="00144BFD">
        <w:t>,CNAME,</w:t>
      </w:r>
      <w:r w:rsidR="002B20F2">
        <w:t>TNO</w:t>
      </w:r>
      <w:r w:rsidR="002B20F2" w:rsidRPr="00144BFD">
        <w:t>)</w:t>
      </w:r>
      <w:r>
        <w:t xml:space="preserve"> </w:t>
      </w:r>
      <w:r w:rsidR="002B20F2" w:rsidRPr="00144BFD">
        <w:t>VALUES(126,'</w:t>
      </w:r>
      <w:r w:rsidR="002B20F2">
        <w:t>redis</w:t>
      </w:r>
      <w:r w:rsidR="002B20F2" w:rsidRPr="00144BFD">
        <w:t xml:space="preserve">2',53); </w:t>
      </w:r>
    </w:p>
    <w:p w:rsidR="002B20F2" w:rsidRDefault="00AE6BFE" w:rsidP="002B20F2">
      <w:pPr>
        <w:pStyle w:val="ab"/>
      </w:pPr>
      <w:r>
        <w:t xml:space="preserve">INSERT </w:t>
      </w:r>
      <w:r w:rsidR="002B20F2" w:rsidRPr="00144BFD">
        <w:t>INTO</w:t>
      </w:r>
      <w:r>
        <w:t xml:space="preserve"> </w:t>
      </w:r>
      <w:r w:rsidR="002B20F2">
        <w:t>COURSE</w:t>
      </w:r>
      <w:r w:rsidR="002B20F2" w:rsidRPr="00144BFD">
        <w:t>(</w:t>
      </w:r>
      <w:r w:rsidR="002B20F2">
        <w:t>CNO</w:t>
      </w:r>
      <w:r w:rsidR="002B20F2" w:rsidRPr="00144BFD">
        <w:t>,CNAME,</w:t>
      </w:r>
      <w:r w:rsidR="002B20F2">
        <w:t>TNO</w:t>
      </w:r>
      <w:r w:rsidR="002B20F2" w:rsidRPr="00144BFD">
        <w:t>)</w:t>
      </w:r>
      <w:r>
        <w:t xml:space="preserve"> </w:t>
      </w:r>
      <w:r w:rsidR="002B20F2" w:rsidRPr="00144BFD">
        <w:t>VALUES(127,'</w:t>
      </w:r>
      <w:r w:rsidR="002B20F2">
        <w:t>docker</w:t>
      </w:r>
      <w:r w:rsidR="002B20F2" w:rsidRPr="00144BFD">
        <w:t xml:space="preserve">1',56); </w:t>
      </w:r>
    </w:p>
    <w:p w:rsidR="002B20F2" w:rsidRPr="002B20F2" w:rsidRDefault="00AE6BFE" w:rsidP="002B20F2">
      <w:pPr>
        <w:pStyle w:val="ab"/>
      </w:pPr>
      <w:r>
        <w:t xml:space="preserve">INSERT </w:t>
      </w:r>
      <w:r w:rsidR="002B20F2" w:rsidRPr="00144BFD">
        <w:t>INTO</w:t>
      </w:r>
      <w:r>
        <w:t xml:space="preserve"> </w:t>
      </w:r>
      <w:r w:rsidR="002B20F2">
        <w:t>COURSE</w:t>
      </w:r>
      <w:r w:rsidR="002B20F2" w:rsidRPr="00144BFD">
        <w:t>(</w:t>
      </w:r>
      <w:r w:rsidR="002B20F2">
        <w:t>CNO</w:t>
      </w:r>
      <w:r w:rsidR="002B20F2" w:rsidRPr="00144BFD">
        <w:t>,CNAME,</w:t>
      </w:r>
      <w:r w:rsidR="002B20F2">
        <w:t>TNO</w:t>
      </w:r>
      <w:r w:rsidR="002B20F2" w:rsidRPr="00144BFD">
        <w:t>)</w:t>
      </w:r>
      <w:r>
        <w:t xml:space="preserve"> </w:t>
      </w:r>
      <w:r w:rsidR="002B20F2" w:rsidRPr="00144BFD">
        <w:t>VALUES(128,'</w:t>
      </w:r>
      <w:r w:rsidR="002B20F2">
        <w:t>docker</w:t>
      </w:r>
      <w:r w:rsidR="002B20F2" w:rsidRPr="00144BFD">
        <w:t>2',60);</w:t>
      </w:r>
    </w:p>
    <w:p w:rsidR="002B20F2" w:rsidRPr="00144BFD" w:rsidRDefault="002B20F2" w:rsidP="002B20F2">
      <w:r w:rsidRPr="00144BFD">
        <w:t>*</w:t>
      </w:r>
      <w:r w:rsidRPr="00144BFD">
        <w:t>插入后记得</w:t>
      </w:r>
      <w:r w:rsidRPr="00144BFD">
        <w:t>commit</w:t>
      </w:r>
      <w:r w:rsidRPr="00144BFD">
        <w:t>提交数据</w:t>
      </w:r>
    </w:p>
    <w:p w:rsidR="002B20F2" w:rsidRDefault="002B20F2" w:rsidP="002B20F2"/>
    <w:p w:rsidR="002B20F2" w:rsidRDefault="002B20F2" w:rsidP="002B20F2">
      <w:pPr>
        <w:pStyle w:val="3"/>
      </w:pPr>
      <w:r w:rsidRPr="002B20F2">
        <w:rPr>
          <w:rFonts w:hint="eastAsia"/>
        </w:rPr>
        <w:t>成绩表</w:t>
      </w:r>
    </w:p>
    <w:p w:rsidR="002B20F2" w:rsidRDefault="002B20F2" w:rsidP="002B20F2">
      <w:pPr>
        <w:pStyle w:val="ab"/>
      </w:pPr>
      <w:r>
        <w:t xml:space="preserve">INSERT INTO SC(SNO,CNO,SCORE) VALUES(1,111,69); INSERT INTO SC(SNO,CNO,SCORE) VALUES(1,112,80); INSERT INTO SC(SNO,CNO,SCORE) VALUES(1,113,75); INSERT INTO SC(SNO,CNO,SCORE) VALUES(1,114,79); INSERT INTO SC(SNO,CNO,SCORE) VALUES(1,115,63); INSERT INTO SC(SNO,CNO,SCORE) VALUES(1,116,90); INSERT INTO SC(SNO,CNO,SCORE) VALUES(1,117,95); INSERT INTO SC(SNO,CNO,SCORE) VALUES(1,118,77); INSERT INTO SC(SNO,CNO,SCORE) VALUES(1,119,60); INSERT INTO SC(SNO,CNO,SCORE) VALUES(1,120,83); INSERT INTO SC(SNO,CNO,SCORE) VALUES(1,121,88); INSERT INTO SC(SNO,CNO,SCORE) VALUES(1,122,75); INSERT INTO SC(SNO,CNO,SCORE) VALUES(1,123,50); INSERT INTO SC(SNO,CNO,SCORE) VALUES(1,124,44); INSERT INTO SC(SNO,CNO,SCORE) VALUES(1,125,77); INSERT INTO SC(SNO,CNO,SCORE) VALUES(1,127,79); INSERT INTO SC(SNO,CNO,SCORE) VALUES(1,128,77); INSERT INTO SC(SNO,CNO,SCORE) VALUES(2,111,77); INSERT INTO SC(SNO,CNO,SCORE) VALUES(2,112,68); INSERT INTO SC(SNO,CNO,SCORE) VALUES(2,113,76); INSERT INTO SC(SNO,CNO,SCORE) VALUES(2,114,95); INSERT INTO SC(SNO,CNO,SCORE) VALUES(2,115,90); </w:t>
      </w:r>
      <w:r>
        <w:lastRenderedPageBreak/>
        <w:t xml:space="preserve">INSERT INTO SC(SNO,CNO,SCORE) VALUES(2,116,57); INSERT INTO SC(SNO,CNO,SCORE) VALUES(2,117,99); INSERT INTO SC(SNO,CNO,SCORE) VALUES(2,118,86); INSERT INTO SC(SNO,CNO,SCORE) VALUES(2,120,73); INSERT INTO SC(SNO,CNO,SCORE) VALUES(2,121,73); INSERT INTO SC(SNO,CNO,SCORE) VALUES(2,122,82); INSERT INTO SC(SNO,CNO,SCORE) VALUES(2,123,67); INSERT INTO SC(SNO,CNO,SCORE) VALUES(2,124,69); INSERT INTO SC(SNO,CNO,SCORE) VALUES(2,125,53); INSERT INTO SC(SNO,CNO,SCORE) VALUES(2,126,64); INSERT INTO SC(SNO,CNO,SCORE) VALUES(2,127,75); INSERT INTO SC(SNO,CNO,SCORE) VALUES(2,128,71); INSERT INTO SC(SNO,CNO,SCORE) VALUES(3,111,82); INSERT INTO SC(SNO,CNO,SCORE) VALUES(3,112,67); INSERT INTO SC(SNO,CNO,SCORE) VALUES(3,113,69); INSERT INTO SC(SNO,CNO,SCORE) VALUES(3,114,44); INSERT INTO SC(SNO,CNO,SCORE) VALUES(3,115,77); INSERT INTO SC(SNO,CNO,SCORE) VALUES(3,116,98); INSERT INTO SC(SNO,CNO,SCORE) VALUES(3,117,79); INSERT INTO SC(SNO,CNO,SCORE) VALUES(3,118,77); INSERT INTO SC(SNO,CNO,SCORE) VALUES(3,119,68); INSERT INTO SC(SNO,CNO,SCORE) VALUES(3,120,76); INSERT INTO SC(SNO,CNO,SCORE) VALUES(3,121,95); INSERT INTO SC(SNO,CNO,SCORE) VALUES(3,122,73); INSERT INTO SC(SNO,CNO,SCORE) VALUES(3,123,82); INSERT INTO SC(SNO,CNO,SCORE) VALUES(3,124,63); INSERT INTO SC(SNO,CNO,SCORE) VALUES(3,125,90); INSERT INTO SC(SNO,CNO,SCORE) VALUES(3,126,95); INSERT INTO SC(SNO,CNO,SCORE) VALUES(3,127,77); INSERT INTO SC(SNO,CNO,SCORE) VALUES(3,128,60); INSERT INTO SC(SNO,CNO,SCORE) VALUES(4,111,77); INSERT INTO SC(SNO,CNO,SCORE) VALUES(4,112,68); INSERT INTO SC(SNO,CNO,SCORE) VALUES(4,113,76); INSERT INTO SC(SNO,CNO,SCORE) VALUES(4,114,95); INSERT INTO SC(SNO,CNO,SCORE) VALUES(4,115,73); INSERT INTO SC(SNO,CNO,SCORE) VALUES(4,116,82); INSERT INTO SC(SNO,CNO,SCORE) VALUES(4,117,76); INSERT INTO SC(SNO,CNO,SCORE) VALUES(4,118,95); INSERT INTO SC(SNO,CNO,SCORE) VALUES(4,119,90); INSERT INTO SC(SNO,CNO,SCORE) VALUES(4,120,57); INSERT INTO SC(SNO,CNO,SCORE) VALUES(4,121,69); INSERT INTO SC(SNO,CNO,SCORE) VALUES(4,122,80); INSERT INTO SC(SNO,CNO,SCORE) VALUES(4,123,75); INSERT INTO SC(SNO,CNO,SCORE) VALUES(4,124,79); INSERT INTO SC(SNO,CNO,SCORE) VALUES(4,125,68); INSERT INTO SC(SNO,CNO,SCORE) VALUES(4,126,54); INSERT INTO SC(SNO,CNO,SCORE) VALUES(4,127,77); INSERT INTO SC(SNO,CNO,SCORE) VALUES(4,128,90); INSERT INTO SC(SNO,CNO,SCORE) VALUES(5,111,77); INSERT INTO SC(SNO,CNO,SCORE) VALUES(5,112,98); INSERT INTO SC(SNO,CNO,SCORE) VALUES(5,113,79); INSERT INTO SC(SNO,CNO,SCORE) VALUES(5,115,68); INSERT INTO SC(SNO,CNO,SCORE) VALUES(5,116,85); INSERT INTO SC(SNO,CNO,SCORE) VALUES(5,117,83); INSERT INTO SC(SNO,CNO,SCORE) VALUES(5,118,81); INSERT INTO SC(SNO,CNO,SCORE) VALUES(5,119,95); INSERT INTO SC(SNO,CNO,SCORE) VALUES(5,120,90); INSERT INTO SC(SNO,CNO,SCORE) VALUES(5,121,57); INSERT INTO SC(SNO,CNO,SCORE) VALUES(5,122,69); INSERT INTO SC(SNO,CNO,SCORE) VALUES(5,124,75); INSERT INTO SC(SNO,CNO,SCORE) VALUES(5,125,75); INSERT INTO SC(SNO,CNO,SCORE) VALUES(5,126,70); INSERT INTO SC(SNO,CNO,SCORE) VALUES(5,127,53); INSERT INTO SC(SNO,CNO,SCORE) VALUES(5,128,50); INSERT INTO SC(SNO,CNO,SCORE) VALUES(6,113,90); INSERT INTO SC(SNO,CNO,SCORE) VALUES(6,114,57); INSERT INTO SC(SNO,CNO,SCORE) VALUES(6,115,69); INSERT INTO SC(SNO,CNO,SCORE) VALUES(6,116,80); INSERT INTO SC(SNO,CNO,SCORE) VALUES(6,117,60); INSERT INTO SC(SNO,CNO,SCORE) VALUES(6,118,73); INSERT INTO SC(SNO,CNO,SCORE) VALUES(6,120,73); INSERT INTO SC(SNO,CNO,SCORE) VALUES(6,121,76); INSERT INTO SC(SNO,CNO,SCORE) VALUES(6,122,95); INSERT INTO SC(SNO,CNO,SCORE) VALUES(6,123,90); INSERT INTO SC(SNO,CNO,SCORE) VALUES(6,124,57); INSERT INTO SC(SNO,CNO,SCORE) VALUES(6,125,69); </w:t>
      </w:r>
      <w:r>
        <w:lastRenderedPageBreak/>
        <w:t>INSERT INTO SC(SNO,CNO,SCORE) VALUES(6,126,80); INSERT INTO SC(SNO,CNO,SCORE) VALUES(6,128,74); INSERT INTO SC(SNO,CNO,SCORE) VALUES(7,111,57); INSERT INTO SC(SNO,CNO,SCORE) VALUES(7,112,69); INSERT INTO SC(SNO,CNO,SCORE) VALUES(7,114,60); INSERT INTO SC(SNO,CNO,SCORE) VALUES(7,115,73); INSERT INTO SC(SNO,CNO,SCORE) VALUES(7,116,90); INSERT INTO SC(SNO,CNO,SCORE) VALUES(7,124,57); INSERT INTO SC(SNO,CNO,SCORE) VALUES(7,125,43); INSERT INTO SC(SNO,CNO,SCORE) VALUES(7,126,65); INSERT INTO SC(SNO,CNO,SCORE) VALUES(7,127,73); INSERT INTO SC(SNO,CNO,SCORE) VALUES(7,128,80); INSERT INTO SC(SNO,CNO,SCORE) VALUES(8,111,71); INSERT INTO SC(SNO,CNO,SCORE) VALUES(8,112,69); INSERT INTO SC(SNO,CNO,SCORE) VALUES(8,113,77); INSERT INTO SC(SNO,CNO,SCORE) VALUES(8,114,81); INSERT INTO SC(SNO,CNO,SCORE) VALUES(8,115,95); INSERT INTO SC(SNO,CNO,SCORE) VALUES(8,116,90); INSERT INTO SC(SNO,CNO,SCORE) VALUES(8,117,57); INSERT INTO SC(SNO,CNO,SCORE) VALUES(8,119,65); INSERT INTO SC(SNO,CNO,SCORE) VALUES(8,120,73); INSERT INTO SC(SNO,CNO,SCORE) VALUES(8,121,80); INSERT INTO SC(SNO,CNO,SCORE) VALUES(8,122,66); INSERT INTO SC(SNO,CNO,SCORE) VALUES(8,123,80); INSERT INTO SC(SNO,CNO,SCORE) VALUES(8,124,60); INSERT INTO SC(SNO,CNO,SCORE) VALUES(8,125,73); INSERT INTO SC(SNO,CNO,SCORE) VALUES(8,126,90); INSERT INTO SC(SNO,CNO,SCORE) VALUES(8,127,73); INSERT INTO SC(SNO,CNO,SCORE) VALUES(8,128,76); INSERT INTO SC(SNO,CNO,SCORE) VALUES(9,111,68); INSERT INTO SC(SNO,CNO,SCORE) VALUES(9,112,72); INSERT INTO SC(SNO,CNO,SCORE) VALUES(9,114,45); INSERT INTO SC(SNO,CNO,SCORE) VALUES(9,115,73); INSERT INTO SC(SNO,CNO,SCORE) VALUES(9,116,80); INSERT INTO SC(SNO,CNO,SCORE) VALUES(9,117,66); INSERT INTO SC(SNO,CNO,SCORE) VALUES(9,118,80); INSERT INTO SC(SNO,CNO,SCORE) VALUES(9,121,92); INSERT INTO SC(SNO,CNO,SCORE) VALUES(9,122,57); INSERT INTO SC(SNO,CNO,SCORE) VALUES(9,123,69); INSERT INTO SC(SNO,CNO,SCORE) VALUES(9,124,80); INSERT INTO SC(SNO,CNO,SCORE) VALUES(9,125,60); INSERT INTO SC(SNO,CNO,SCORE) VALUES(9,126,73); INSERT INTO SC(SNO,CNO,SCORE) VALUES(9,127,79); INSERT INTO SC(SNO,CNO,SCORE) VALUES(10,111,71); INSERT INTO SC(SNO,CNO,SCORE) VALUES(10,112,69); INSERT INTO SC(SNO,CNO,SCORE) VALUES(10,113,77); INSERT INTO SC(SNO,CNO,SCORE) VALUES(10,114,81);</w:t>
      </w:r>
    </w:p>
    <w:p w:rsidR="002B20F2" w:rsidRDefault="002B20F2" w:rsidP="002B20F2">
      <w:pPr>
        <w:pStyle w:val="ab"/>
      </w:pPr>
      <w:r>
        <w:t xml:space="preserve">INSERT INTO SC(SNO,CNO,SCORE) VALUES(10,116,96); </w:t>
      </w:r>
    </w:p>
    <w:p w:rsidR="002B20F2" w:rsidRDefault="002B20F2" w:rsidP="002B20F2">
      <w:pPr>
        <w:pStyle w:val="ab"/>
      </w:pPr>
      <w:r>
        <w:t>INSERT INTO SC(SNO,CNO,SCORE) VALUES(10,117,50); INSERT INTO SC(SNO,CNO,SCORE) VALUES(10,118,40); INSERT INTO SC(SNO,CNO,SCORE) VALUES(10,119,63); INSERT INTO SC(SNO,CNO,SCORE) VALUES(10,120,92);</w:t>
      </w:r>
    </w:p>
    <w:p w:rsidR="002B20F2" w:rsidRDefault="002B20F2" w:rsidP="002B20F2">
      <w:pPr>
        <w:pStyle w:val="ab"/>
      </w:pPr>
      <w:r>
        <w:t xml:space="preserve">INSERT INTO SC(SNO,CNO,SCORE) VALUES(10,121,57); </w:t>
      </w:r>
    </w:p>
    <w:p w:rsidR="002B20F2" w:rsidRDefault="002B20F2" w:rsidP="002B20F2">
      <w:pPr>
        <w:pStyle w:val="ab"/>
      </w:pPr>
      <w:r>
        <w:t xml:space="preserve">INSERT INTO SC(SNO,CNO,SCORE) VALUES(10,122,69); INSERT INTO SC(SNO,CNO,SCORE) VALUES(10,123,80); INSERT INTO SC(SNO,CNO,SCORE) VALUES(10,124,62); INSERT INTO SC(SNO,CNO,SCORE) VALUES(10,125,73); </w:t>
      </w:r>
    </w:p>
    <w:p w:rsidR="002B20F2" w:rsidRDefault="002B20F2" w:rsidP="002B20F2">
      <w:pPr>
        <w:pStyle w:val="ab"/>
      </w:pPr>
      <w:r>
        <w:t xml:space="preserve">INSERT INTO SC(SNO,CNO,SCORE) VALUES(10,127,92); </w:t>
      </w:r>
    </w:p>
    <w:p w:rsidR="002B20F2" w:rsidRDefault="002B20F2" w:rsidP="002B20F2">
      <w:pPr>
        <w:pStyle w:val="ab"/>
      </w:pPr>
      <w:r>
        <w:t xml:space="preserve">INSERT INTO SC(SNO,CNO,SCORE) VALUES(10,128,73); INSERT INTO SC(SNO,CNO,SCORE) VALUES(11,124,99); INSERT INTO SC(SNO,CNO,SCORE) VALUES(12,122,100); INSERT INTO SC(SNO,CNO,SCORE) VALUES(12,126,99); </w:t>
      </w:r>
    </w:p>
    <w:p w:rsidR="002B20F2" w:rsidRDefault="002B20F2" w:rsidP="002B20F2">
      <w:pPr>
        <w:pStyle w:val="ab"/>
      </w:pPr>
      <w:r>
        <w:t>INSERT INTO SC(SNO,CNO,SCORE) VALUES(12,124,97);</w:t>
      </w:r>
    </w:p>
    <w:p w:rsidR="002B20F2" w:rsidRPr="00144BFD" w:rsidRDefault="002B20F2" w:rsidP="002B20F2">
      <w:r w:rsidRPr="00144BFD">
        <w:t>*</w:t>
      </w:r>
      <w:r w:rsidRPr="00144BFD">
        <w:t>插入后记得</w:t>
      </w:r>
      <w:r w:rsidRPr="00144BFD">
        <w:t>commit</w:t>
      </w:r>
      <w:r w:rsidRPr="00144BFD">
        <w:t>提交数据</w:t>
      </w:r>
    </w:p>
    <w:p w:rsidR="002B20F2" w:rsidRDefault="002B20F2" w:rsidP="002B20F2"/>
    <w:p w:rsidR="002B20F2" w:rsidRDefault="002B20F2" w:rsidP="002B20F2">
      <w:pPr>
        <w:pStyle w:val="3"/>
      </w:pPr>
      <w:r w:rsidRPr="002B20F2">
        <w:rPr>
          <w:rFonts w:hint="eastAsia"/>
        </w:rPr>
        <w:lastRenderedPageBreak/>
        <w:t>教师表</w:t>
      </w:r>
    </w:p>
    <w:p w:rsidR="002B20F2" w:rsidRDefault="002B20F2" w:rsidP="002B20F2">
      <w:pPr>
        <w:pStyle w:val="ab"/>
      </w:pPr>
      <w:r>
        <w:rPr>
          <w:rFonts w:hint="eastAsia"/>
        </w:rPr>
        <w:t xml:space="preserve">INSERT INTO TEACHER(TNO,TNAME) VALUES(50,'李泳谊'); </w:t>
      </w:r>
    </w:p>
    <w:p w:rsidR="002B20F2" w:rsidRDefault="002B20F2" w:rsidP="002B20F2">
      <w:pPr>
        <w:pStyle w:val="ab"/>
      </w:pPr>
      <w:r>
        <w:t xml:space="preserve">INSERT INTO TEACHER(TNO,TNAME) VALUES(51,'oldboy'); </w:t>
      </w:r>
    </w:p>
    <w:p w:rsidR="002B20F2" w:rsidRDefault="002B20F2" w:rsidP="002B20F2">
      <w:pPr>
        <w:pStyle w:val="ab"/>
      </w:pPr>
      <w:r>
        <w:rPr>
          <w:rFonts w:hint="eastAsia"/>
        </w:rPr>
        <w:t xml:space="preserve">INSERT INTO TEACHER(TNO,TNAME) VALUES(52,'何清'); </w:t>
      </w:r>
    </w:p>
    <w:p w:rsidR="002B20F2" w:rsidRDefault="002B20F2" w:rsidP="002B20F2">
      <w:pPr>
        <w:pStyle w:val="ab"/>
      </w:pPr>
      <w:r>
        <w:rPr>
          <w:rFonts w:hint="eastAsia"/>
        </w:rPr>
        <w:t xml:space="preserve">INSERT INTO TEACHER(TNO,TNAME) VALUES(53,'张耀'); </w:t>
      </w:r>
    </w:p>
    <w:p w:rsidR="002B20F2" w:rsidRDefault="002B20F2" w:rsidP="002B20F2">
      <w:pPr>
        <w:pStyle w:val="ab"/>
      </w:pPr>
      <w:r>
        <w:rPr>
          <w:rFonts w:hint="eastAsia"/>
        </w:rPr>
        <w:t xml:space="preserve">INSERT INTO TEACHER(TNO,TNAME) VALUES(54,'周玉强'); </w:t>
      </w:r>
    </w:p>
    <w:p w:rsidR="002B20F2" w:rsidRDefault="002B20F2" w:rsidP="002B20F2">
      <w:pPr>
        <w:pStyle w:val="ab"/>
      </w:pPr>
      <w:r>
        <w:rPr>
          <w:rFonts w:hint="eastAsia"/>
        </w:rPr>
        <w:t xml:space="preserve">INSERT INTO TEACHER(TNO,TNAME) VALUES(55,'夏东志'); </w:t>
      </w:r>
    </w:p>
    <w:p w:rsidR="002B20F2" w:rsidRDefault="002B20F2" w:rsidP="002B20F2">
      <w:pPr>
        <w:pStyle w:val="ab"/>
      </w:pPr>
      <w:r>
        <w:rPr>
          <w:rFonts w:hint="eastAsia"/>
        </w:rPr>
        <w:t xml:space="preserve">INSERT INTO TEACHER(TNO,TNAME) VALUES(56,'赵志超'); </w:t>
      </w:r>
    </w:p>
    <w:p w:rsidR="002B20F2" w:rsidRDefault="002B20F2" w:rsidP="002B20F2">
      <w:pPr>
        <w:pStyle w:val="ab"/>
      </w:pPr>
      <w:r>
        <w:rPr>
          <w:rFonts w:hint="eastAsia"/>
        </w:rPr>
        <w:t xml:space="preserve">INSERT INTO TEACHER(TNO,TNAME) VALUES(57,'谭建鑫'); </w:t>
      </w:r>
    </w:p>
    <w:p w:rsidR="002B20F2" w:rsidRDefault="002B20F2" w:rsidP="002B20F2">
      <w:pPr>
        <w:pStyle w:val="ab"/>
      </w:pPr>
      <w:r>
        <w:t xml:space="preserve">INSERT INTO TEACHER(TNO,TNAME) VALUES(58,'Alex'); </w:t>
      </w:r>
    </w:p>
    <w:p w:rsidR="002B20F2" w:rsidRDefault="002B20F2" w:rsidP="002B20F2">
      <w:pPr>
        <w:pStyle w:val="ab"/>
      </w:pPr>
      <w:r>
        <w:rPr>
          <w:rFonts w:hint="eastAsia"/>
        </w:rPr>
        <w:t xml:space="preserve">INSERT INTO TEACHER(TNO,TNAME) VALUES(59,'刘老师'); </w:t>
      </w:r>
    </w:p>
    <w:p w:rsidR="002B20F2" w:rsidRDefault="002B20F2" w:rsidP="002B20F2">
      <w:pPr>
        <w:pStyle w:val="ab"/>
      </w:pPr>
      <w:r>
        <w:rPr>
          <w:rFonts w:hint="eastAsia"/>
        </w:rPr>
        <w:t xml:space="preserve">INSERT INTO TEACHER(TNO,TNAME) VALUES(60,'郭加磊'); </w:t>
      </w:r>
    </w:p>
    <w:p w:rsidR="002B20F2" w:rsidRDefault="002B20F2" w:rsidP="002B20F2">
      <w:pPr>
        <w:pStyle w:val="ab"/>
      </w:pPr>
      <w:r>
        <w:rPr>
          <w:rFonts w:hint="eastAsia"/>
        </w:rPr>
        <w:t>INSERT INTO TEACHER(TNO,TNAME) VALUES(61,'武老师');</w:t>
      </w:r>
    </w:p>
    <w:p w:rsidR="002B20F2" w:rsidRPr="00144BFD" w:rsidRDefault="002B20F2" w:rsidP="002B20F2">
      <w:r w:rsidRPr="00144BFD">
        <w:t>*</w:t>
      </w:r>
      <w:r w:rsidRPr="00144BFD">
        <w:t>插入后记得</w:t>
      </w:r>
      <w:r w:rsidRPr="00144BFD">
        <w:t>commit</w:t>
      </w:r>
      <w:r w:rsidRPr="00144BFD">
        <w:t>提交数据</w:t>
      </w:r>
    </w:p>
    <w:p w:rsidR="002B20F2" w:rsidRDefault="00AE6BFE" w:rsidP="00AE6BFE">
      <w:pPr>
        <w:pStyle w:val="1"/>
      </w:pPr>
      <w:r w:rsidRPr="00AE6BFE">
        <w:rPr>
          <w:rFonts w:hint="eastAsia"/>
        </w:rPr>
        <w:t>题目要求</w:t>
      </w:r>
    </w:p>
    <w:p w:rsidR="00AE6BFE" w:rsidRDefault="00AE6BFE" w:rsidP="00602617">
      <w:pPr>
        <w:pStyle w:val="20"/>
      </w:pPr>
      <w:r>
        <w:rPr>
          <w:rFonts w:hint="eastAsia"/>
        </w:rPr>
        <w:t>查询“</w:t>
      </w:r>
      <w:r>
        <w:rPr>
          <w:rFonts w:hint="eastAsia"/>
        </w:rPr>
        <w:t>111</w:t>
      </w:r>
      <w:r>
        <w:rPr>
          <w:rFonts w:hint="eastAsia"/>
        </w:rPr>
        <w:t>”课程比“</w:t>
      </w:r>
      <w:r>
        <w:rPr>
          <w:rFonts w:hint="eastAsia"/>
        </w:rPr>
        <w:t>112</w:t>
      </w:r>
      <w:r w:rsidR="00602617">
        <w:rPr>
          <w:rFonts w:hint="eastAsia"/>
        </w:rPr>
        <w:t>”课程成绩高的所有学生的学号</w:t>
      </w:r>
    </w:p>
    <w:p w:rsidR="00503B3D" w:rsidRDefault="00503B3D" w:rsidP="00503B3D">
      <w:pPr>
        <w:pStyle w:val="ab"/>
      </w:pPr>
      <w:r>
        <w:t>select a.SNO,a.CNO,a.SCore,b.CNO,b.SCore from (</w:t>
      </w:r>
    </w:p>
    <w:p w:rsidR="00503B3D" w:rsidRDefault="00503B3D" w:rsidP="00503B3D">
      <w:pPr>
        <w:pStyle w:val="ab"/>
      </w:pPr>
      <w:r>
        <w:t xml:space="preserve">select SNO,CNO,SCore </w:t>
      </w:r>
    </w:p>
    <w:p w:rsidR="00503B3D" w:rsidRDefault="00503B3D" w:rsidP="00503B3D">
      <w:pPr>
        <w:pStyle w:val="ab"/>
      </w:pPr>
      <w:r>
        <w:t xml:space="preserve">from SC </w:t>
      </w:r>
    </w:p>
    <w:p w:rsidR="00503B3D" w:rsidRDefault="00503B3D" w:rsidP="00503B3D">
      <w:pPr>
        <w:pStyle w:val="ab"/>
      </w:pPr>
      <w:r>
        <w:t>where CNO=111) a</w:t>
      </w:r>
      <w:bookmarkStart w:id="0" w:name="_GoBack"/>
      <w:bookmarkEnd w:id="0"/>
    </w:p>
    <w:p w:rsidR="00503B3D" w:rsidRDefault="00503B3D" w:rsidP="00503B3D">
      <w:pPr>
        <w:pStyle w:val="ab"/>
      </w:pPr>
      <w:r>
        <w:t xml:space="preserve">join (select SNO,CNO,SCore </w:t>
      </w:r>
    </w:p>
    <w:p w:rsidR="00503B3D" w:rsidRDefault="00503B3D" w:rsidP="00503B3D">
      <w:pPr>
        <w:pStyle w:val="ab"/>
      </w:pPr>
      <w:r>
        <w:t xml:space="preserve">from SC </w:t>
      </w:r>
    </w:p>
    <w:p w:rsidR="00503B3D" w:rsidRDefault="00503B3D" w:rsidP="00503B3D">
      <w:pPr>
        <w:pStyle w:val="ab"/>
      </w:pPr>
      <w:r>
        <w:t>where CNO=112) b</w:t>
      </w:r>
    </w:p>
    <w:p w:rsidR="00503B3D" w:rsidRDefault="00503B3D" w:rsidP="00503B3D">
      <w:pPr>
        <w:pStyle w:val="ab"/>
      </w:pPr>
      <w:r>
        <w:t>on a.SNO=b.SNO and a.SCore&gt;b.SCore;</w:t>
      </w:r>
    </w:p>
    <w:p w:rsidR="00503B3D" w:rsidRDefault="00503B3D" w:rsidP="00503B3D">
      <w:pPr>
        <w:pStyle w:val="ab"/>
      </w:pPr>
      <w:r>
        <w:t>+------+------+-------+------+-------+</w:t>
      </w:r>
    </w:p>
    <w:p w:rsidR="00503B3D" w:rsidRDefault="00503B3D" w:rsidP="00503B3D">
      <w:pPr>
        <w:pStyle w:val="ab"/>
      </w:pPr>
      <w:r>
        <w:t>| SNO  | CNO  | SCore | CNO  | SCore |</w:t>
      </w:r>
    </w:p>
    <w:p w:rsidR="00503B3D" w:rsidRDefault="00503B3D" w:rsidP="00503B3D">
      <w:pPr>
        <w:pStyle w:val="ab"/>
      </w:pPr>
      <w:r>
        <w:t>+------+------+-------+------+-------+</w:t>
      </w:r>
    </w:p>
    <w:p w:rsidR="00503B3D" w:rsidRDefault="00503B3D" w:rsidP="00503B3D">
      <w:pPr>
        <w:pStyle w:val="ab"/>
      </w:pPr>
      <w:r>
        <w:t>|    2 |  111 |    77 |  112 |    68 |</w:t>
      </w:r>
    </w:p>
    <w:p w:rsidR="00503B3D" w:rsidRDefault="00503B3D" w:rsidP="00503B3D">
      <w:pPr>
        <w:pStyle w:val="ab"/>
      </w:pPr>
      <w:r>
        <w:t>|    3 |  111 |    82 |  112 |    67 |</w:t>
      </w:r>
    </w:p>
    <w:p w:rsidR="00503B3D" w:rsidRDefault="00503B3D" w:rsidP="00503B3D">
      <w:pPr>
        <w:pStyle w:val="ab"/>
      </w:pPr>
      <w:r>
        <w:t>|    4 |  111 |    77 |  112 |    68 |</w:t>
      </w:r>
    </w:p>
    <w:p w:rsidR="00503B3D" w:rsidRDefault="00503B3D" w:rsidP="00503B3D">
      <w:pPr>
        <w:pStyle w:val="ab"/>
      </w:pPr>
      <w:r>
        <w:t>|    8 |  111 |    71 |  112 |    69 |</w:t>
      </w:r>
    </w:p>
    <w:p w:rsidR="00503B3D" w:rsidRDefault="00503B3D" w:rsidP="00503B3D">
      <w:pPr>
        <w:pStyle w:val="ab"/>
      </w:pPr>
      <w:r>
        <w:t>|   10 |  111 |    71 |  112 |    69 |</w:t>
      </w:r>
    </w:p>
    <w:p w:rsidR="00602617" w:rsidRDefault="00503B3D" w:rsidP="00503B3D">
      <w:pPr>
        <w:pStyle w:val="ab"/>
      </w:pPr>
      <w:r>
        <w:t>+------+------+-------+------+-------+</w:t>
      </w:r>
    </w:p>
    <w:p w:rsidR="00602617" w:rsidRPr="00602617" w:rsidRDefault="00602617" w:rsidP="00AE6BFE"/>
    <w:p w:rsidR="00AE6BFE" w:rsidRDefault="00AE6BFE" w:rsidP="000F4240">
      <w:pPr>
        <w:pStyle w:val="20"/>
      </w:pPr>
      <w:r>
        <w:rPr>
          <w:rFonts w:hint="eastAsia"/>
        </w:rPr>
        <w:t>查询平均成绩大于</w:t>
      </w:r>
      <w:r>
        <w:rPr>
          <w:rFonts w:hint="eastAsia"/>
        </w:rPr>
        <w:t>60</w:t>
      </w:r>
      <w:r>
        <w:rPr>
          <w:rFonts w:hint="eastAsia"/>
        </w:rPr>
        <w:t>分的同学的学号和平均成绩；</w:t>
      </w:r>
    </w:p>
    <w:p w:rsidR="004B7B91" w:rsidRDefault="004B7B91" w:rsidP="004B7B91">
      <w:pPr>
        <w:pStyle w:val="ab"/>
      </w:pPr>
      <w:r>
        <w:t>select SNO,AVG(SCORE) as b from SC</w:t>
      </w:r>
    </w:p>
    <w:p w:rsidR="004B7B91" w:rsidRDefault="004B7B91" w:rsidP="004B7B91">
      <w:pPr>
        <w:pStyle w:val="ab"/>
      </w:pPr>
      <w:r>
        <w:t>group by SNO</w:t>
      </w:r>
    </w:p>
    <w:p w:rsidR="004B7B91" w:rsidRDefault="004B7B91" w:rsidP="004B7B91">
      <w:pPr>
        <w:pStyle w:val="ab"/>
      </w:pPr>
      <w:r>
        <w:t>HAVING b&gt;60;</w:t>
      </w:r>
    </w:p>
    <w:p w:rsidR="004B7B91" w:rsidRDefault="004B7B91" w:rsidP="004B7B91">
      <w:pPr>
        <w:pStyle w:val="ab"/>
      </w:pPr>
      <w:r>
        <w:t>+------+---------+</w:t>
      </w:r>
    </w:p>
    <w:p w:rsidR="004B7B91" w:rsidRDefault="004B7B91" w:rsidP="004B7B91">
      <w:pPr>
        <w:pStyle w:val="ab"/>
      </w:pPr>
      <w:r>
        <w:t>| SNO  | b       |</w:t>
      </w:r>
    </w:p>
    <w:p w:rsidR="004B7B91" w:rsidRDefault="004B7B91" w:rsidP="004B7B91">
      <w:pPr>
        <w:pStyle w:val="ab"/>
      </w:pPr>
      <w:r>
        <w:t>+------+---------+</w:t>
      </w:r>
    </w:p>
    <w:p w:rsidR="004B7B91" w:rsidRDefault="004B7B91" w:rsidP="004B7B91">
      <w:pPr>
        <w:pStyle w:val="ab"/>
      </w:pPr>
      <w:r>
        <w:t>|    1 | 74.1765 |</w:t>
      </w:r>
    </w:p>
    <w:p w:rsidR="004B7B91" w:rsidRDefault="004B7B91" w:rsidP="004B7B91">
      <w:pPr>
        <w:pStyle w:val="ab"/>
      </w:pPr>
      <w:r>
        <w:t>|    2 | 75.0000 |</w:t>
      </w:r>
    </w:p>
    <w:p w:rsidR="004B7B91" w:rsidRDefault="004B7B91" w:rsidP="004B7B91">
      <w:pPr>
        <w:pStyle w:val="ab"/>
      </w:pPr>
      <w:r>
        <w:t>|    3 | 76.2222 |</w:t>
      </w:r>
    </w:p>
    <w:p w:rsidR="004B7B91" w:rsidRDefault="004B7B91" w:rsidP="004B7B91">
      <w:pPr>
        <w:pStyle w:val="ab"/>
      </w:pPr>
      <w:r>
        <w:t>|    4 | 76.7222 |</w:t>
      </w:r>
    </w:p>
    <w:p w:rsidR="004B7B91" w:rsidRDefault="004B7B91" w:rsidP="004B7B91">
      <w:pPr>
        <w:pStyle w:val="ab"/>
      </w:pPr>
      <w:r>
        <w:t>|    5 | 75.3125 |</w:t>
      </w:r>
    </w:p>
    <w:p w:rsidR="004B7B91" w:rsidRDefault="004B7B91" w:rsidP="004B7B91">
      <w:pPr>
        <w:pStyle w:val="ab"/>
      </w:pPr>
      <w:r>
        <w:t>|    6 | 74.5000 |</w:t>
      </w:r>
    </w:p>
    <w:p w:rsidR="004B7B91" w:rsidRDefault="004B7B91" w:rsidP="004B7B91">
      <w:pPr>
        <w:pStyle w:val="ab"/>
      </w:pPr>
      <w:r>
        <w:t>|    7 | 66.7000 |</w:t>
      </w:r>
    </w:p>
    <w:p w:rsidR="004B7B91" w:rsidRDefault="004B7B91" w:rsidP="004B7B91">
      <w:pPr>
        <w:pStyle w:val="ab"/>
      </w:pPr>
      <w:r>
        <w:t>|    8 | 75.0588 |</w:t>
      </w:r>
    </w:p>
    <w:p w:rsidR="004B7B91" w:rsidRDefault="004B7B91" w:rsidP="004B7B91">
      <w:pPr>
        <w:pStyle w:val="ab"/>
      </w:pPr>
      <w:r>
        <w:t>|    9 | 71.0000 |</w:t>
      </w:r>
    </w:p>
    <w:p w:rsidR="004B7B91" w:rsidRDefault="004B7B91" w:rsidP="004B7B91">
      <w:pPr>
        <w:pStyle w:val="ab"/>
      </w:pPr>
      <w:r>
        <w:t>|   10 | 71.5625 |</w:t>
      </w:r>
    </w:p>
    <w:p w:rsidR="004B7B91" w:rsidRDefault="004B7B91" w:rsidP="004B7B91">
      <w:pPr>
        <w:pStyle w:val="ab"/>
      </w:pPr>
      <w:r>
        <w:t>|   11 | 99.0000 |</w:t>
      </w:r>
    </w:p>
    <w:p w:rsidR="004B7B91" w:rsidRDefault="004B7B91" w:rsidP="004B7B91">
      <w:pPr>
        <w:pStyle w:val="ab"/>
      </w:pPr>
      <w:r>
        <w:t>|   12 | 98.6667 |</w:t>
      </w:r>
    </w:p>
    <w:p w:rsidR="000F4240" w:rsidRDefault="004B7B91" w:rsidP="004B7B91">
      <w:pPr>
        <w:pStyle w:val="ab"/>
      </w:pPr>
      <w:r>
        <w:t>+------+---------+</w:t>
      </w:r>
    </w:p>
    <w:p w:rsidR="000F4240" w:rsidRDefault="000F4240" w:rsidP="00AE6BFE"/>
    <w:p w:rsidR="00AE6BFE" w:rsidRDefault="00AE6BFE" w:rsidP="00416511">
      <w:pPr>
        <w:pStyle w:val="20"/>
      </w:pPr>
      <w:r>
        <w:rPr>
          <w:rFonts w:hint="eastAsia"/>
        </w:rPr>
        <w:t>查询所有同学的学号、姓名、选课数、总成绩；</w:t>
      </w:r>
      <w:r>
        <w:rPr>
          <w:rFonts w:hint="eastAsia"/>
        </w:rPr>
        <w:t xml:space="preserve"> </w:t>
      </w:r>
    </w:p>
    <w:p w:rsidR="00416511" w:rsidRDefault="00416511" w:rsidP="00416511">
      <w:pPr>
        <w:pStyle w:val="ab"/>
      </w:pPr>
      <w:r>
        <w:t>select SC.SNO,STUDENT.SNAME,COUNT(SC.CNO),SUM(SC.SCORE)</w:t>
      </w:r>
    </w:p>
    <w:p w:rsidR="00416511" w:rsidRDefault="00416511" w:rsidP="00416511">
      <w:pPr>
        <w:pStyle w:val="ab"/>
      </w:pPr>
      <w:r>
        <w:t>from SC</w:t>
      </w:r>
    </w:p>
    <w:p w:rsidR="00416511" w:rsidRDefault="00416511" w:rsidP="00416511">
      <w:pPr>
        <w:pStyle w:val="ab"/>
      </w:pPr>
      <w:r>
        <w:t>join STUDENT</w:t>
      </w:r>
    </w:p>
    <w:p w:rsidR="00416511" w:rsidRDefault="00416511" w:rsidP="00416511">
      <w:pPr>
        <w:pStyle w:val="ab"/>
      </w:pPr>
      <w:r>
        <w:t>on SC.SNO=STUDENT.SNO</w:t>
      </w:r>
    </w:p>
    <w:p w:rsidR="00416511" w:rsidRDefault="00416511" w:rsidP="00416511">
      <w:pPr>
        <w:pStyle w:val="ab"/>
      </w:pPr>
      <w:r>
        <w:t>group by SC.SNO;</w:t>
      </w:r>
    </w:p>
    <w:p w:rsidR="00416511" w:rsidRDefault="00416511" w:rsidP="00416511">
      <w:pPr>
        <w:pStyle w:val="ab"/>
      </w:pPr>
      <w:r>
        <w:t>+------+--------+---------------+---------------+</w:t>
      </w:r>
    </w:p>
    <w:p w:rsidR="00416511" w:rsidRDefault="00416511" w:rsidP="00416511">
      <w:pPr>
        <w:pStyle w:val="ab"/>
      </w:pPr>
      <w:r>
        <w:t>| SNO  | SNAME  | COUNT(SC.CNO) | SUM(SC.SCORE) |</w:t>
      </w:r>
    </w:p>
    <w:p w:rsidR="00416511" w:rsidRDefault="00416511" w:rsidP="00416511">
      <w:pPr>
        <w:pStyle w:val="ab"/>
      </w:pPr>
      <w:r>
        <w:t>+------+--------+---------------+---------------+</w:t>
      </w:r>
    </w:p>
    <w:p w:rsidR="00416511" w:rsidRDefault="00416511" w:rsidP="00416511">
      <w:pPr>
        <w:pStyle w:val="ab"/>
      </w:pPr>
      <w:r>
        <w:rPr>
          <w:rFonts w:hint="eastAsia"/>
        </w:rPr>
        <w:t>|    1 | 小红   |            17 |          1261 |</w:t>
      </w:r>
    </w:p>
    <w:p w:rsidR="00416511" w:rsidRDefault="00416511" w:rsidP="00416511">
      <w:pPr>
        <w:pStyle w:val="ab"/>
      </w:pPr>
      <w:r>
        <w:rPr>
          <w:rFonts w:hint="eastAsia"/>
        </w:rPr>
        <w:t>|    2 | 小明   |            17 |          1275 |</w:t>
      </w:r>
    </w:p>
    <w:p w:rsidR="00416511" w:rsidRDefault="00416511" w:rsidP="00416511">
      <w:pPr>
        <w:pStyle w:val="ab"/>
      </w:pPr>
      <w:r>
        <w:rPr>
          <w:rFonts w:hint="eastAsia"/>
        </w:rPr>
        <w:t>|    3 | 小绿   |            18 |          1372 |</w:t>
      </w:r>
    </w:p>
    <w:p w:rsidR="00416511" w:rsidRDefault="00416511" w:rsidP="00416511">
      <w:pPr>
        <w:pStyle w:val="ab"/>
      </w:pPr>
      <w:r>
        <w:rPr>
          <w:rFonts w:hint="eastAsia"/>
        </w:rPr>
        <w:lastRenderedPageBreak/>
        <w:t>|    4 | 小蓝   |            18 |          1381 |</w:t>
      </w:r>
    </w:p>
    <w:p w:rsidR="00416511" w:rsidRDefault="00416511" w:rsidP="00416511">
      <w:pPr>
        <w:pStyle w:val="ab"/>
      </w:pPr>
      <w:r>
        <w:rPr>
          <w:rFonts w:hint="eastAsia"/>
        </w:rPr>
        <w:t>|    5 | 小青   |            16 |          1205 |</w:t>
      </w:r>
    </w:p>
    <w:p w:rsidR="00416511" w:rsidRDefault="00416511" w:rsidP="00416511">
      <w:pPr>
        <w:pStyle w:val="ab"/>
      </w:pPr>
      <w:r>
        <w:rPr>
          <w:rFonts w:hint="eastAsia"/>
        </w:rPr>
        <w:t>|    6 | 小白   |            14 |          1043 |</w:t>
      </w:r>
    </w:p>
    <w:p w:rsidR="00416511" w:rsidRDefault="00416511" w:rsidP="00416511">
      <w:pPr>
        <w:pStyle w:val="ab"/>
      </w:pPr>
      <w:r>
        <w:rPr>
          <w:rFonts w:hint="eastAsia"/>
        </w:rPr>
        <w:t>|    7 | 小紫   |            10 |           667 |</w:t>
      </w:r>
    </w:p>
    <w:p w:rsidR="00416511" w:rsidRDefault="00416511" w:rsidP="00416511">
      <w:pPr>
        <w:pStyle w:val="ab"/>
      </w:pPr>
      <w:r>
        <w:rPr>
          <w:rFonts w:hint="eastAsia"/>
        </w:rPr>
        <w:t>|    8 | 小黄   |            17 |          1276 |</w:t>
      </w:r>
    </w:p>
    <w:p w:rsidR="00416511" w:rsidRDefault="00416511" w:rsidP="00416511">
      <w:pPr>
        <w:pStyle w:val="ab"/>
      </w:pPr>
      <w:r>
        <w:rPr>
          <w:rFonts w:hint="eastAsia"/>
        </w:rPr>
        <w:t>|    9 | 小粉   |            14 |           994 |</w:t>
      </w:r>
    </w:p>
    <w:p w:rsidR="00416511" w:rsidRDefault="00416511" w:rsidP="00416511">
      <w:pPr>
        <w:pStyle w:val="ab"/>
      </w:pPr>
      <w:r>
        <w:rPr>
          <w:rFonts w:hint="eastAsia"/>
        </w:rPr>
        <w:t>|   10 | 小橙   |            16 |          1145 |</w:t>
      </w:r>
    </w:p>
    <w:p w:rsidR="00416511" w:rsidRDefault="00416511" w:rsidP="00416511">
      <w:pPr>
        <w:pStyle w:val="ab"/>
      </w:pPr>
      <w:r>
        <w:rPr>
          <w:rFonts w:hint="eastAsia"/>
        </w:rPr>
        <w:t>|   11 | 小黑   |             1 |            99 |</w:t>
      </w:r>
    </w:p>
    <w:p w:rsidR="00416511" w:rsidRDefault="00416511" w:rsidP="00416511">
      <w:pPr>
        <w:pStyle w:val="ab"/>
      </w:pPr>
      <w:r>
        <w:rPr>
          <w:rFonts w:hint="eastAsia"/>
        </w:rPr>
        <w:t>|   12 | 小粉   |             3 |           296 |</w:t>
      </w:r>
    </w:p>
    <w:p w:rsidR="004B7B91" w:rsidRDefault="00416511" w:rsidP="00416511">
      <w:pPr>
        <w:pStyle w:val="ab"/>
      </w:pPr>
      <w:r>
        <w:t>+------+--------+---------------+---------------+</w:t>
      </w:r>
    </w:p>
    <w:p w:rsidR="004B7B91" w:rsidRPr="004B7B91" w:rsidRDefault="004B7B91" w:rsidP="004B7B91"/>
    <w:p w:rsidR="00AE6BFE" w:rsidRDefault="00AE6BFE" w:rsidP="00416511">
      <w:pPr>
        <w:pStyle w:val="20"/>
      </w:pPr>
      <w:r>
        <w:rPr>
          <w:rFonts w:hint="eastAsia"/>
        </w:rPr>
        <w:t>查询姓“李”的老师的个数；</w:t>
      </w:r>
      <w:r>
        <w:rPr>
          <w:rFonts w:hint="eastAsia"/>
        </w:rPr>
        <w:t xml:space="preserve"> </w:t>
      </w:r>
    </w:p>
    <w:p w:rsidR="00A96921" w:rsidRDefault="00A96921" w:rsidP="00A96921">
      <w:pPr>
        <w:pStyle w:val="ab"/>
      </w:pPr>
      <w:r>
        <w:rPr>
          <w:rFonts w:hint="eastAsia"/>
        </w:rPr>
        <w:t>select TNAME,COUNT(TNAME) from TEACHER group by TNAME having TNAME like '李%';</w:t>
      </w:r>
    </w:p>
    <w:p w:rsidR="00A96921" w:rsidRDefault="00A96921" w:rsidP="00A96921">
      <w:pPr>
        <w:pStyle w:val="ab"/>
      </w:pPr>
      <w:r>
        <w:t>+-----------+--------------+</w:t>
      </w:r>
    </w:p>
    <w:p w:rsidR="00A96921" w:rsidRDefault="00A96921" w:rsidP="00A96921">
      <w:pPr>
        <w:pStyle w:val="ab"/>
      </w:pPr>
      <w:r>
        <w:t>| TNAME     | COUNT(TNAME) |</w:t>
      </w:r>
    </w:p>
    <w:p w:rsidR="00A96921" w:rsidRDefault="00A96921" w:rsidP="00A96921">
      <w:pPr>
        <w:pStyle w:val="ab"/>
      </w:pPr>
      <w:r>
        <w:t>+-----------+--------------+</w:t>
      </w:r>
    </w:p>
    <w:p w:rsidR="00A96921" w:rsidRDefault="00A96921" w:rsidP="00A96921">
      <w:pPr>
        <w:pStyle w:val="ab"/>
      </w:pPr>
      <w:r>
        <w:rPr>
          <w:rFonts w:hint="eastAsia"/>
        </w:rPr>
        <w:t>| 李泳谊    |            1 |</w:t>
      </w:r>
    </w:p>
    <w:p w:rsidR="00416511" w:rsidRDefault="00A96921" w:rsidP="00A96921">
      <w:pPr>
        <w:pStyle w:val="ab"/>
      </w:pPr>
      <w:r>
        <w:t>+-----------+--------------+</w:t>
      </w:r>
    </w:p>
    <w:p w:rsidR="00416511" w:rsidRDefault="00416511" w:rsidP="00416511"/>
    <w:p w:rsidR="000A6177" w:rsidRDefault="000A6177" w:rsidP="000A6177">
      <w:pPr>
        <w:pStyle w:val="ab"/>
      </w:pPr>
      <w:r>
        <w:rPr>
          <w:rFonts w:hint="eastAsia"/>
        </w:rPr>
        <w:t>mysql&gt; select count(TNAME) from TEACHER where TNAME like '李%';</w:t>
      </w:r>
    </w:p>
    <w:p w:rsidR="000A6177" w:rsidRDefault="000A6177" w:rsidP="000A6177">
      <w:pPr>
        <w:pStyle w:val="ab"/>
      </w:pPr>
      <w:r>
        <w:t>+--------------+</w:t>
      </w:r>
    </w:p>
    <w:p w:rsidR="000A6177" w:rsidRDefault="000A6177" w:rsidP="000A6177">
      <w:pPr>
        <w:pStyle w:val="ab"/>
      </w:pPr>
      <w:r>
        <w:t>| count(TNAME) |</w:t>
      </w:r>
    </w:p>
    <w:p w:rsidR="000A6177" w:rsidRDefault="000A6177" w:rsidP="000A6177">
      <w:pPr>
        <w:pStyle w:val="ab"/>
      </w:pPr>
      <w:r>
        <w:t>+--------------+</w:t>
      </w:r>
    </w:p>
    <w:p w:rsidR="000A6177" w:rsidRDefault="000A6177" w:rsidP="000A6177">
      <w:pPr>
        <w:pStyle w:val="ab"/>
      </w:pPr>
      <w:r>
        <w:t>|            1 |</w:t>
      </w:r>
    </w:p>
    <w:p w:rsidR="00416511" w:rsidRDefault="000A6177" w:rsidP="000A6177">
      <w:pPr>
        <w:pStyle w:val="ab"/>
      </w:pPr>
      <w:r>
        <w:t>+--------------+</w:t>
      </w:r>
    </w:p>
    <w:p w:rsidR="000A6177" w:rsidRDefault="000A6177" w:rsidP="00416511"/>
    <w:p w:rsidR="000A6177" w:rsidRPr="00416511" w:rsidRDefault="000A6177" w:rsidP="00416511"/>
    <w:p w:rsidR="00AE6BFE" w:rsidRDefault="00AE6BFE" w:rsidP="000A6177">
      <w:pPr>
        <w:pStyle w:val="20"/>
      </w:pPr>
      <w:r>
        <w:rPr>
          <w:rFonts w:hint="eastAsia"/>
        </w:rPr>
        <w:t>查询没学过</w:t>
      </w:r>
      <w:r>
        <w:rPr>
          <w:rFonts w:hint="eastAsia"/>
        </w:rPr>
        <w:t>'</w:t>
      </w:r>
      <w:r>
        <w:rPr>
          <w:rFonts w:hint="eastAsia"/>
        </w:rPr>
        <w:t>郭加磊</w:t>
      </w:r>
      <w:r>
        <w:rPr>
          <w:rFonts w:hint="eastAsia"/>
        </w:rPr>
        <w:t>'</w:t>
      </w:r>
      <w:r>
        <w:rPr>
          <w:rFonts w:hint="eastAsia"/>
        </w:rPr>
        <w:t>老师课的同学的学号、姓名；</w:t>
      </w:r>
      <w:r>
        <w:rPr>
          <w:rFonts w:hint="eastAsia"/>
        </w:rPr>
        <w:t xml:space="preserve"> </w:t>
      </w:r>
    </w:p>
    <w:p w:rsidR="001311B2" w:rsidRDefault="001311B2" w:rsidP="001311B2">
      <w:pPr>
        <w:pStyle w:val="ab"/>
      </w:pPr>
      <w:r>
        <w:t>select STUDENT.SNO,STUDENT.SNAME from STUDENT</w:t>
      </w:r>
    </w:p>
    <w:p w:rsidR="001311B2" w:rsidRDefault="001311B2" w:rsidP="001311B2">
      <w:pPr>
        <w:pStyle w:val="ab"/>
      </w:pPr>
      <w:r>
        <w:t>where NOT EXISTS (</w:t>
      </w:r>
    </w:p>
    <w:p w:rsidR="001311B2" w:rsidRDefault="001311B2" w:rsidP="001311B2">
      <w:pPr>
        <w:pStyle w:val="ab"/>
      </w:pPr>
      <w:r>
        <w:t>select t1.SNO,t1.SNAME from</w:t>
      </w:r>
      <w:r w:rsidR="00FD3841">
        <w:t xml:space="preserve"> </w:t>
      </w:r>
      <w:r>
        <w:t>(</w:t>
      </w:r>
    </w:p>
    <w:p w:rsidR="001311B2" w:rsidRDefault="001311B2" w:rsidP="001311B2">
      <w:pPr>
        <w:pStyle w:val="ab"/>
      </w:pPr>
      <w:r>
        <w:t>(select distinct STUDENT.SNO,STUDENT.SNAME,TEACHER.TNAME</w:t>
      </w:r>
    </w:p>
    <w:p w:rsidR="001311B2" w:rsidRDefault="001311B2" w:rsidP="001311B2">
      <w:pPr>
        <w:pStyle w:val="ab"/>
      </w:pPr>
      <w:r>
        <w:t>from STUDENT</w:t>
      </w:r>
    </w:p>
    <w:p w:rsidR="001311B2" w:rsidRDefault="001311B2" w:rsidP="001311B2">
      <w:pPr>
        <w:pStyle w:val="ab"/>
      </w:pPr>
      <w:r>
        <w:t>join SC</w:t>
      </w:r>
    </w:p>
    <w:p w:rsidR="001311B2" w:rsidRDefault="001311B2" w:rsidP="001311B2">
      <w:pPr>
        <w:pStyle w:val="ab"/>
      </w:pPr>
      <w:r>
        <w:lastRenderedPageBreak/>
        <w:t>on STUDENT.SNO=SC.SNO</w:t>
      </w:r>
    </w:p>
    <w:p w:rsidR="001311B2" w:rsidRDefault="001311B2" w:rsidP="001311B2">
      <w:pPr>
        <w:pStyle w:val="ab"/>
      </w:pPr>
      <w:r>
        <w:t>join COURSE</w:t>
      </w:r>
    </w:p>
    <w:p w:rsidR="001311B2" w:rsidRDefault="001311B2" w:rsidP="001311B2">
      <w:pPr>
        <w:pStyle w:val="ab"/>
      </w:pPr>
      <w:r>
        <w:t>on SC.CNO=COURSE.CNO</w:t>
      </w:r>
    </w:p>
    <w:p w:rsidR="001311B2" w:rsidRDefault="001311B2" w:rsidP="001311B2">
      <w:pPr>
        <w:pStyle w:val="ab"/>
      </w:pPr>
      <w:r>
        <w:t>join TEACHER</w:t>
      </w:r>
    </w:p>
    <w:p w:rsidR="001311B2" w:rsidRDefault="001311B2" w:rsidP="001311B2">
      <w:pPr>
        <w:pStyle w:val="ab"/>
      </w:pPr>
      <w:r>
        <w:t>on COURSE.TNO=TEACHER.TNO</w:t>
      </w:r>
    </w:p>
    <w:p w:rsidR="001311B2" w:rsidRDefault="001311B2" w:rsidP="001311B2">
      <w:pPr>
        <w:pStyle w:val="ab"/>
      </w:pPr>
      <w:r>
        <w:t>where TEACHER.TNAME like '</w:t>
      </w:r>
      <w:r w:rsidR="00DA0325">
        <w:rPr>
          <w:rFonts w:hint="eastAsia"/>
        </w:rPr>
        <w:t>郭加磊</w:t>
      </w:r>
      <w:r>
        <w:t>') as t1 )</w:t>
      </w:r>
    </w:p>
    <w:p w:rsidR="001311B2" w:rsidRDefault="001311B2" w:rsidP="001311B2">
      <w:pPr>
        <w:pStyle w:val="ab"/>
      </w:pPr>
      <w:r>
        <w:t>where t1.SNO=STUDENT.SNO);</w:t>
      </w:r>
    </w:p>
    <w:p w:rsidR="00EA08F7" w:rsidRDefault="00EA08F7" w:rsidP="00EA08F7">
      <w:pPr>
        <w:pStyle w:val="ab"/>
      </w:pPr>
      <w:r>
        <w:t>+-----+--------+</w:t>
      </w:r>
    </w:p>
    <w:p w:rsidR="00EA08F7" w:rsidRDefault="00EA08F7" w:rsidP="00EA08F7">
      <w:pPr>
        <w:pStyle w:val="ab"/>
      </w:pPr>
      <w:r>
        <w:t>| SNO | SNAME  |</w:t>
      </w:r>
    </w:p>
    <w:p w:rsidR="00EA08F7" w:rsidRDefault="00EA08F7" w:rsidP="00EA08F7">
      <w:pPr>
        <w:pStyle w:val="ab"/>
      </w:pPr>
      <w:r>
        <w:t>+-----+--------+</w:t>
      </w:r>
    </w:p>
    <w:p w:rsidR="00EA08F7" w:rsidRDefault="00EA08F7" w:rsidP="00EA08F7">
      <w:pPr>
        <w:pStyle w:val="ab"/>
      </w:pPr>
      <w:r>
        <w:rPr>
          <w:rFonts w:hint="eastAsia"/>
        </w:rPr>
        <w:t>|  11 | 小黑   |</w:t>
      </w:r>
    </w:p>
    <w:p w:rsidR="00EA08F7" w:rsidRDefault="00EA08F7" w:rsidP="00EA08F7">
      <w:pPr>
        <w:pStyle w:val="ab"/>
      </w:pPr>
      <w:r>
        <w:rPr>
          <w:rFonts w:hint="eastAsia"/>
        </w:rPr>
        <w:t>|  12 | 小粉   |</w:t>
      </w:r>
    </w:p>
    <w:p w:rsidR="00EA08F7" w:rsidRDefault="00EA08F7" w:rsidP="00EA08F7">
      <w:pPr>
        <w:pStyle w:val="ab"/>
      </w:pPr>
      <w:r>
        <w:t>+-----+--------+</w:t>
      </w:r>
    </w:p>
    <w:p w:rsidR="000A6177" w:rsidRPr="000A6177" w:rsidRDefault="000A6177" w:rsidP="000A6177"/>
    <w:p w:rsidR="00AE6BFE" w:rsidRDefault="00AE6BFE" w:rsidP="0041334F">
      <w:pPr>
        <w:pStyle w:val="20"/>
      </w:pPr>
      <w:r>
        <w:rPr>
          <w:rFonts w:hint="eastAsia"/>
        </w:rPr>
        <w:t>查询学过“</w:t>
      </w:r>
      <w:r w:rsidR="00DA0325">
        <w:t>11</w:t>
      </w:r>
      <w:r>
        <w:rPr>
          <w:rFonts w:hint="eastAsia"/>
        </w:rPr>
        <w:t>1</w:t>
      </w:r>
      <w:r>
        <w:rPr>
          <w:rFonts w:hint="eastAsia"/>
        </w:rPr>
        <w:t>”并且也学过编号“</w:t>
      </w:r>
      <w:r w:rsidR="00DA0325">
        <w:t>11</w:t>
      </w:r>
      <w:r>
        <w:rPr>
          <w:rFonts w:hint="eastAsia"/>
        </w:rPr>
        <w:t>2</w:t>
      </w:r>
      <w:r>
        <w:rPr>
          <w:rFonts w:hint="eastAsia"/>
        </w:rPr>
        <w:t>”课程的同学的学号、姓名；</w:t>
      </w:r>
      <w:r>
        <w:rPr>
          <w:rFonts w:hint="eastAsia"/>
        </w:rPr>
        <w:t xml:space="preserve"> </w:t>
      </w:r>
    </w:p>
    <w:p w:rsidR="00DA0325" w:rsidRDefault="00DA0325" w:rsidP="00DA0325">
      <w:pPr>
        <w:pStyle w:val="ab"/>
      </w:pPr>
      <w:r>
        <w:t xml:space="preserve">select distinct STUDENT.SNO,STUDENT.SNAME  from STUDENT join SC on STUDENT.SNO=SC.SNO where SC.CNO==111 </w:t>
      </w:r>
    </w:p>
    <w:p w:rsidR="00DA0325" w:rsidRDefault="00DA0325" w:rsidP="00DA0325">
      <w:pPr>
        <w:pStyle w:val="ab"/>
      </w:pPr>
      <w:r>
        <w:t>+-----+--------+</w:t>
      </w:r>
    </w:p>
    <w:p w:rsidR="00DA0325" w:rsidRDefault="00DA0325" w:rsidP="00DA0325">
      <w:pPr>
        <w:pStyle w:val="ab"/>
      </w:pPr>
      <w:r>
        <w:t>| SNO | SNAME  |</w:t>
      </w:r>
    </w:p>
    <w:p w:rsidR="00DA0325" w:rsidRDefault="00DA0325" w:rsidP="00DA0325">
      <w:pPr>
        <w:pStyle w:val="ab"/>
      </w:pPr>
      <w:r>
        <w:t>+-----+--------+</w:t>
      </w:r>
    </w:p>
    <w:p w:rsidR="00DA0325" w:rsidRDefault="00DA0325" w:rsidP="00DA0325">
      <w:pPr>
        <w:pStyle w:val="ab"/>
      </w:pPr>
      <w:r>
        <w:rPr>
          <w:rFonts w:hint="eastAsia"/>
        </w:rPr>
        <w:t>|   1 | 小红   |</w:t>
      </w:r>
    </w:p>
    <w:p w:rsidR="00DA0325" w:rsidRDefault="00DA0325" w:rsidP="00DA0325">
      <w:pPr>
        <w:pStyle w:val="ab"/>
      </w:pPr>
      <w:r>
        <w:rPr>
          <w:rFonts w:hint="eastAsia"/>
        </w:rPr>
        <w:t>|   2 | 小明   |</w:t>
      </w:r>
    </w:p>
    <w:p w:rsidR="00DA0325" w:rsidRDefault="00DA0325" w:rsidP="00DA0325">
      <w:pPr>
        <w:pStyle w:val="ab"/>
      </w:pPr>
      <w:r>
        <w:rPr>
          <w:rFonts w:hint="eastAsia"/>
        </w:rPr>
        <w:t>|   3 | 小绿   |</w:t>
      </w:r>
    </w:p>
    <w:p w:rsidR="00DA0325" w:rsidRDefault="00DA0325" w:rsidP="00DA0325">
      <w:pPr>
        <w:pStyle w:val="ab"/>
      </w:pPr>
      <w:r>
        <w:rPr>
          <w:rFonts w:hint="eastAsia"/>
        </w:rPr>
        <w:t>|   4 | 小蓝   |</w:t>
      </w:r>
    </w:p>
    <w:p w:rsidR="00DA0325" w:rsidRDefault="00DA0325" w:rsidP="00DA0325">
      <w:pPr>
        <w:pStyle w:val="ab"/>
      </w:pPr>
      <w:r>
        <w:rPr>
          <w:rFonts w:hint="eastAsia"/>
        </w:rPr>
        <w:t>|   5 | 小青   |</w:t>
      </w:r>
    </w:p>
    <w:p w:rsidR="00DA0325" w:rsidRDefault="00DA0325" w:rsidP="00DA0325">
      <w:pPr>
        <w:pStyle w:val="ab"/>
      </w:pPr>
      <w:r>
        <w:rPr>
          <w:rFonts w:hint="eastAsia"/>
        </w:rPr>
        <w:t>|   7 | 小紫   |</w:t>
      </w:r>
    </w:p>
    <w:p w:rsidR="00DA0325" w:rsidRDefault="00DA0325" w:rsidP="00DA0325">
      <w:pPr>
        <w:pStyle w:val="ab"/>
      </w:pPr>
      <w:r>
        <w:rPr>
          <w:rFonts w:hint="eastAsia"/>
        </w:rPr>
        <w:t>|   8 | 小黄   |</w:t>
      </w:r>
    </w:p>
    <w:p w:rsidR="00DA0325" w:rsidRDefault="00DA0325" w:rsidP="00DA0325">
      <w:pPr>
        <w:pStyle w:val="ab"/>
      </w:pPr>
      <w:r>
        <w:rPr>
          <w:rFonts w:hint="eastAsia"/>
        </w:rPr>
        <w:t>|   9 | 小粉   |</w:t>
      </w:r>
    </w:p>
    <w:p w:rsidR="00DA0325" w:rsidRDefault="00DA0325" w:rsidP="00DA0325">
      <w:pPr>
        <w:pStyle w:val="ab"/>
      </w:pPr>
      <w:r>
        <w:rPr>
          <w:rFonts w:hint="eastAsia"/>
        </w:rPr>
        <w:t>|  10 | 小橙   |</w:t>
      </w:r>
    </w:p>
    <w:p w:rsidR="0086665B" w:rsidRPr="00DA0325" w:rsidRDefault="00DA0325" w:rsidP="00DA0325">
      <w:pPr>
        <w:pStyle w:val="ab"/>
      </w:pPr>
      <w:r>
        <w:t>+-----+--------+</w:t>
      </w:r>
    </w:p>
    <w:p w:rsidR="0086665B" w:rsidRPr="0086665B" w:rsidRDefault="0086665B" w:rsidP="0086665B"/>
    <w:p w:rsidR="00AE6BFE" w:rsidRDefault="00AE6BFE" w:rsidP="00DA0325">
      <w:pPr>
        <w:pStyle w:val="20"/>
      </w:pPr>
      <w:r>
        <w:rPr>
          <w:rFonts w:hint="eastAsia"/>
        </w:rPr>
        <w:t>查询学过“郭加磊”老师所教的所有课的同学的学号、姓名；</w:t>
      </w:r>
    </w:p>
    <w:p w:rsidR="00DA0325" w:rsidRDefault="00DA0325" w:rsidP="00DA0325">
      <w:pPr>
        <w:pStyle w:val="ab"/>
      </w:pPr>
      <w:r>
        <w:t>select distinct STUDENT.SNO,STUDENT.SNAME</w:t>
      </w:r>
    </w:p>
    <w:p w:rsidR="00DA0325" w:rsidRDefault="00DA0325" w:rsidP="00DA0325">
      <w:pPr>
        <w:pStyle w:val="ab"/>
      </w:pPr>
      <w:r>
        <w:t>from STUDENT</w:t>
      </w:r>
    </w:p>
    <w:p w:rsidR="00DA0325" w:rsidRDefault="00DA0325" w:rsidP="00DA0325">
      <w:pPr>
        <w:pStyle w:val="ab"/>
      </w:pPr>
      <w:r>
        <w:lastRenderedPageBreak/>
        <w:t>join SC</w:t>
      </w:r>
    </w:p>
    <w:p w:rsidR="00DA0325" w:rsidRDefault="00DA0325" w:rsidP="00DA0325">
      <w:pPr>
        <w:pStyle w:val="ab"/>
      </w:pPr>
      <w:r>
        <w:t>on STUDENT.SNO=SC.SNO</w:t>
      </w:r>
    </w:p>
    <w:p w:rsidR="00DA0325" w:rsidRDefault="00DA0325" w:rsidP="00DA0325">
      <w:pPr>
        <w:pStyle w:val="ab"/>
      </w:pPr>
      <w:r>
        <w:t>join COURSE</w:t>
      </w:r>
    </w:p>
    <w:p w:rsidR="00DA0325" w:rsidRDefault="00DA0325" w:rsidP="00DA0325">
      <w:pPr>
        <w:pStyle w:val="ab"/>
      </w:pPr>
      <w:r>
        <w:t>on SC.CNO=COURSE.CNO</w:t>
      </w:r>
    </w:p>
    <w:p w:rsidR="00DA0325" w:rsidRDefault="00DA0325" w:rsidP="00DA0325">
      <w:pPr>
        <w:pStyle w:val="ab"/>
      </w:pPr>
      <w:r>
        <w:t>join TEACHER</w:t>
      </w:r>
    </w:p>
    <w:p w:rsidR="00DA0325" w:rsidRDefault="00DA0325" w:rsidP="00DA0325">
      <w:pPr>
        <w:pStyle w:val="ab"/>
      </w:pPr>
      <w:r>
        <w:t>on COURSE.TNO=TEACHER.TNO</w:t>
      </w:r>
    </w:p>
    <w:p w:rsidR="00DA0325" w:rsidRDefault="00DA0325" w:rsidP="00DA0325">
      <w:pPr>
        <w:pStyle w:val="ab"/>
      </w:pPr>
      <w:r>
        <w:rPr>
          <w:rFonts w:hint="eastAsia"/>
        </w:rPr>
        <w:t>where TEACHER.TNAME like '郭加磊';</w:t>
      </w:r>
    </w:p>
    <w:p w:rsidR="00DA0325" w:rsidRPr="00DA0325" w:rsidRDefault="00DA0325" w:rsidP="00DA0325"/>
    <w:p w:rsidR="00AE6BFE" w:rsidRDefault="00AE6BFE" w:rsidP="00DA0325">
      <w:pPr>
        <w:pStyle w:val="20"/>
      </w:pPr>
      <w:r>
        <w:rPr>
          <w:rFonts w:hint="eastAsia"/>
        </w:rPr>
        <w:t>查询课程编号“</w:t>
      </w:r>
      <w:r w:rsidR="00A0728D">
        <w:t>11</w:t>
      </w:r>
      <w:r>
        <w:rPr>
          <w:rFonts w:hint="eastAsia"/>
        </w:rPr>
        <w:t>2</w:t>
      </w:r>
      <w:r>
        <w:rPr>
          <w:rFonts w:hint="eastAsia"/>
        </w:rPr>
        <w:t>”的成绩比课程编号“</w:t>
      </w:r>
      <w:r w:rsidR="00A0728D">
        <w:t>11</w:t>
      </w:r>
      <w:r>
        <w:rPr>
          <w:rFonts w:hint="eastAsia"/>
        </w:rPr>
        <w:t>1</w:t>
      </w:r>
      <w:r>
        <w:rPr>
          <w:rFonts w:hint="eastAsia"/>
        </w:rPr>
        <w:t>”课程低的所有同学的学号、姓名</w:t>
      </w:r>
      <w:r>
        <w:rPr>
          <w:rFonts w:hint="eastAsia"/>
        </w:rPr>
        <w:t xml:space="preserve"> </w:t>
      </w:r>
    </w:p>
    <w:p w:rsidR="00D40593" w:rsidRDefault="00D40593" w:rsidP="00D40593">
      <w:pPr>
        <w:pStyle w:val="ab"/>
      </w:pPr>
      <w:r>
        <w:t xml:space="preserve">select t1.SNO,STUDENT.SNAME from </w:t>
      </w:r>
    </w:p>
    <w:p w:rsidR="00D40593" w:rsidRDefault="00D40593" w:rsidP="00D40593">
      <w:pPr>
        <w:pStyle w:val="ab"/>
      </w:pPr>
      <w:r>
        <w:t>(select t1.SNO,t1.CNO,t1.SCORE from SC as t1</w:t>
      </w:r>
    </w:p>
    <w:p w:rsidR="00D40593" w:rsidRDefault="00D40593" w:rsidP="00D40593">
      <w:pPr>
        <w:pStyle w:val="ab"/>
      </w:pPr>
      <w:r>
        <w:t>where t1.CNO=112) as t1</w:t>
      </w:r>
    </w:p>
    <w:p w:rsidR="00D40593" w:rsidRDefault="00D40593" w:rsidP="00D40593">
      <w:pPr>
        <w:pStyle w:val="ab"/>
      </w:pPr>
      <w:r>
        <w:t>join (select t2.SNO,t2.CNO,t2.SCORE from SC as t2</w:t>
      </w:r>
    </w:p>
    <w:p w:rsidR="00D40593" w:rsidRDefault="00D40593" w:rsidP="00D40593">
      <w:pPr>
        <w:pStyle w:val="ab"/>
      </w:pPr>
      <w:r>
        <w:t>where t2.CNO=111) as t2</w:t>
      </w:r>
    </w:p>
    <w:p w:rsidR="00D40593" w:rsidRDefault="00D40593" w:rsidP="00D40593">
      <w:pPr>
        <w:pStyle w:val="ab"/>
      </w:pPr>
      <w:r>
        <w:t>on t1.SNO=t2.SNO</w:t>
      </w:r>
    </w:p>
    <w:p w:rsidR="00D40593" w:rsidRDefault="00D40593" w:rsidP="00D40593">
      <w:pPr>
        <w:pStyle w:val="ab"/>
      </w:pPr>
      <w:r>
        <w:t>join STUDENT</w:t>
      </w:r>
    </w:p>
    <w:p w:rsidR="00D40593" w:rsidRDefault="00D40593" w:rsidP="00D40593">
      <w:pPr>
        <w:pStyle w:val="ab"/>
      </w:pPr>
      <w:r>
        <w:t>on STUDENT.SNO=t1.SNO</w:t>
      </w:r>
    </w:p>
    <w:p w:rsidR="00D40593" w:rsidRDefault="00D40593" w:rsidP="00D40593">
      <w:pPr>
        <w:pStyle w:val="ab"/>
      </w:pPr>
      <w:r>
        <w:t>where t1.SCORE&gt;t2.SCORE;</w:t>
      </w:r>
    </w:p>
    <w:p w:rsidR="00D40593" w:rsidRDefault="00D40593" w:rsidP="00D40593">
      <w:pPr>
        <w:pStyle w:val="ab"/>
      </w:pPr>
      <w:r>
        <w:t>+------+--------+</w:t>
      </w:r>
    </w:p>
    <w:p w:rsidR="00D40593" w:rsidRDefault="00D40593" w:rsidP="00D40593">
      <w:pPr>
        <w:pStyle w:val="ab"/>
      </w:pPr>
      <w:r>
        <w:t>| SNO  | SNAME  |</w:t>
      </w:r>
    </w:p>
    <w:p w:rsidR="00D40593" w:rsidRDefault="00D40593" w:rsidP="00D40593">
      <w:pPr>
        <w:pStyle w:val="ab"/>
      </w:pPr>
      <w:r>
        <w:t>+------+--------+</w:t>
      </w:r>
    </w:p>
    <w:p w:rsidR="00D40593" w:rsidRDefault="00D40593" w:rsidP="00D40593">
      <w:pPr>
        <w:pStyle w:val="ab"/>
      </w:pPr>
      <w:r>
        <w:rPr>
          <w:rFonts w:hint="eastAsia"/>
        </w:rPr>
        <w:t>|    1 | 小红   |</w:t>
      </w:r>
    </w:p>
    <w:p w:rsidR="00D40593" w:rsidRDefault="00D40593" w:rsidP="00D40593">
      <w:pPr>
        <w:pStyle w:val="ab"/>
      </w:pPr>
      <w:r>
        <w:rPr>
          <w:rFonts w:hint="eastAsia"/>
        </w:rPr>
        <w:t>|    5 | 小青   |</w:t>
      </w:r>
    </w:p>
    <w:p w:rsidR="00D40593" w:rsidRDefault="00D40593" w:rsidP="00D40593">
      <w:pPr>
        <w:pStyle w:val="ab"/>
      </w:pPr>
      <w:r>
        <w:rPr>
          <w:rFonts w:hint="eastAsia"/>
        </w:rPr>
        <w:t>|    7 | 小紫   |</w:t>
      </w:r>
    </w:p>
    <w:p w:rsidR="00D40593" w:rsidRDefault="00D40593" w:rsidP="00D40593">
      <w:pPr>
        <w:pStyle w:val="ab"/>
      </w:pPr>
      <w:r>
        <w:rPr>
          <w:rFonts w:hint="eastAsia"/>
        </w:rPr>
        <w:t>|    9 | 小粉   |</w:t>
      </w:r>
    </w:p>
    <w:p w:rsidR="00DA0325" w:rsidRDefault="00D40593" w:rsidP="00D40593">
      <w:pPr>
        <w:pStyle w:val="ab"/>
      </w:pPr>
      <w:r>
        <w:t>+------+--------+</w:t>
      </w:r>
    </w:p>
    <w:p w:rsidR="00DA0325" w:rsidRDefault="00DA0325" w:rsidP="00DA0325"/>
    <w:p w:rsidR="00DA0325" w:rsidRPr="00DA0325" w:rsidRDefault="00DA0325" w:rsidP="00DA0325"/>
    <w:p w:rsidR="00AE6BFE" w:rsidRDefault="00AE6BFE" w:rsidP="00D40593">
      <w:pPr>
        <w:pStyle w:val="20"/>
      </w:pPr>
      <w:r>
        <w:rPr>
          <w:rFonts w:hint="eastAsia"/>
        </w:rPr>
        <w:t>查询所有课程成绩小于</w:t>
      </w:r>
      <w:r>
        <w:rPr>
          <w:rFonts w:hint="eastAsia"/>
        </w:rPr>
        <w:t>60</w:t>
      </w:r>
      <w:r>
        <w:rPr>
          <w:rFonts w:hint="eastAsia"/>
        </w:rPr>
        <w:t>分的同学的学号、姓名</w:t>
      </w:r>
      <w:r>
        <w:rPr>
          <w:rFonts w:hint="eastAsia"/>
        </w:rPr>
        <w:t xml:space="preserve"> </w:t>
      </w:r>
    </w:p>
    <w:p w:rsidR="00D40593" w:rsidRDefault="00D40593" w:rsidP="00D40593">
      <w:pPr>
        <w:pStyle w:val="ab"/>
      </w:pPr>
      <w:r>
        <w:t>select distinct SC.SNO,STUDENT.SNAME from SC</w:t>
      </w:r>
    </w:p>
    <w:p w:rsidR="00D40593" w:rsidRDefault="00D40593" w:rsidP="00D40593">
      <w:pPr>
        <w:pStyle w:val="ab"/>
      </w:pPr>
      <w:r>
        <w:t>join STUDENT</w:t>
      </w:r>
    </w:p>
    <w:p w:rsidR="00D40593" w:rsidRDefault="00D40593" w:rsidP="00D40593">
      <w:pPr>
        <w:pStyle w:val="ab"/>
      </w:pPr>
      <w:r>
        <w:t>on SC.SNO=STUDENT.SNO</w:t>
      </w:r>
    </w:p>
    <w:p w:rsidR="00D40593" w:rsidRDefault="00D40593" w:rsidP="00D40593">
      <w:pPr>
        <w:pStyle w:val="ab"/>
      </w:pPr>
      <w:r>
        <w:t>where SCORE&lt;60;</w:t>
      </w:r>
    </w:p>
    <w:p w:rsidR="00D40593" w:rsidRDefault="00D40593" w:rsidP="00D40593">
      <w:pPr>
        <w:pStyle w:val="ab"/>
      </w:pPr>
      <w:r>
        <w:t>+------+--------+</w:t>
      </w:r>
    </w:p>
    <w:p w:rsidR="00D40593" w:rsidRDefault="00D40593" w:rsidP="00D40593">
      <w:pPr>
        <w:pStyle w:val="ab"/>
      </w:pPr>
      <w:r>
        <w:lastRenderedPageBreak/>
        <w:t>| SNO  | SNAME  |</w:t>
      </w:r>
    </w:p>
    <w:p w:rsidR="00D40593" w:rsidRDefault="00D40593" w:rsidP="00D40593">
      <w:pPr>
        <w:pStyle w:val="ab"/>
      </w:pPr>
      <w:r>
        <w:t>+------+--------+</w:t>
      </w:r>
    </w:p>
    <w:p w:rsidR="00D40593" w:rsidRDefault="00D40593" w:rsidP="00D40593">
      <w:pPr>
        <w:pStyle w:val="ab"/>
      </w:pPr>
      <w:r>
        <w:rPr>
          <w:rFonts w:hint="eastAsia"/>
        </w:rPr>
        <w:t>|    1 | 小红   |</w:t>
      </w:r>
    </w:p>
    <w:p w:rsidR="00D40593" w:rsidRDefault="00D40593" w:rsidP="00D40593">
      <w:pPr>
        <w:pStyle w:val="ab"/>
      </w:pPr>
      <w:r>
        <w:rPr>
          <w:rFonts w:hint="eastAsia"/>
        </w:rPr>
        <w:t>|    2 | 小明   |</w:t>
      </w:r>
    </w:p>
    <w:p w:rsidR="00D40593" w:rsidRDefault="00D40593" w:rsidP="00D40593">
      <w:pPr>
        <w:pStyle w:val="ab"/>
      </w:pPr>
      <w:r>
        <w:rPr>
          <w:rFonts w:hint="eastAsia"/>
        </w:rPr>
        <w:t>|    3 | 小绿   |</w:t>
      </w:r>
    </w:p>
    <w:p w:rsidR="00D40593" w:rsidRDefault="00D40593" w:rsidP="00D40593">
      <w:pPr>
        <w:pStyle w:val="ab"/>
      </w:pPr>
      <w:r>
        <w:rPr>
          <w:rFonts w:hint="eastAsia"/>
        </w:rPr>
        <w:t>|    4 | 小蓝   |</w:t>
      </w:r>
    </w:p>
    <w:p w:rsidR="00D40593" w:rsidRDefault="00D40593" w:rsidP="00D40593">
      <w:pPr>
        <w:pStyle w:val="ab"/>
      </w:pPr>
      <w:r>
        <w:rPr>
          <w:rFonts w:hint="eastAsia"/>
        </w:rPr>
        <w:t>|    5 | 小青   |</w:t>
      </w:r>
    </w:p>
    <w:p w:rsidR="00D40593" w:rsidRDefault="00D40593" w:rsidP="00D40593">
      <w:pPr>
        <w:pStyle w:val="ab"/>
      </w:pPr>
      <w:r>
        <w:rPr>
          <w:rFonts w:hint="eastAsia"/>
        </w:rPr>
        <w:t>|    6 | 小白   |</w:t>
      </w:r>
    </w:p>
    <w:p w:rsidR="00D40593" w:rsidRDefault="00D40593" w:rsidP="00D40593">
      <w:pPr>
        <w:pStyle w:val="ab"/>
      </w:pPr>
      <w:r>
        <w:rPr>
          <w:rFonts w:hint="eastAsia"/>
        </w:rPr>
        <w:t>|    7 | 小紫   |</w:t>
      </w:r>
    </w:p>
    <w:p w:rsidR="00D40593" w:rsidRDefault="00D40593" w:rsidP="00D40593">
      <w:pPr>
        <w:pStyle w:val="ab"/>
      </w:pPr>
      <w:r>
        <w:rPr>
          <w:rFonts w:hint="eastAsia"/>
        </w:rPr>
        <w:t>|    8 | 小黄   |</w:t>
      </w:r>
    </w:p>
    <w:p w:rsidR="00D40593" w:rsidRDefault="00D40593" w:rsidP="00D40593">
      <w:pPr>
        <w:pStyle w:val="ab"/>
      </w:pPr>
      <w:r>
        <w:rPr>
          <w:rFonts w:hint="eastAsia"/>
        </w:rPr>
        <w:t>|    9 | 小粉   |</w:t>
      </w:r>
    </w:p>
    <w:p w:rsidR="00D40593" w:rsidRDefault="00D40593" w:rsidP="00D40593">
      <w:pPr>
        <w:pStyle w:val="ab"/>
      </w:pPr>
      <w:r>
        <w:rPr>
          <w:rFonts w:hint="eastAsia"/>
        </w:rPr>
        <w:t>|   10 | 小橙   |</w:t>
      </w:r>
    </w:p>
    <w:p w:rsidR="00D40593" w:rsidRDefault="00D40593" w:rsidP="00D40593">
      <w:pPr>
        <w:pStyle w:val="ab"/>
      </w:pPr>
      <w:r>
        <w:t>+------+--------+</w:t>
      </w:r>
    </w:p>
    <w:p w:rsidR="00D40593" w:rsidRDefault="00D40593" w:rsidP="00D40593"/>
    <w:p w:rsidR="00AE6BFE" w:rsidRDefault="00AE6BFE" w:rsidP="007A2757">
      <w:pPr>
        <w:pStyle w:val="20"/>
      </w:pPr>
      <w:r>
        <w:rPr>
          <w:rFonts w:hint="eastAsia"/>
        </w:rPr>
        <w:t>查询没有学全所有课的同学的学号、姓名</w:t>
      </w:r>
      <w:r>
        <w:rPr>
          <w:rFonts w:hint="eastAsia"/>
        </w:rPr>
        <w:t xml:space="preserve"> </w:t>
      </w:r>
    </w:p>
    <w:p w:rsidR="00B07440" w:rsidRDefault="00B07440" w:rsidP="00B07440">
      <w:pPr>
        <w:pStyle w:val="ab"/>
      </w:pPr>
      <w:r>
        <w:t>select t2.SNO,STUDENT.SNAME from (select * from (</w:t>
      </w:r>
    </w:p>
    <w:p w:rsidR="00B07440" w:rsidRDefault="00B07440" w:rsidP="00B07440">
      <w:pPr>
        <w:pStyle w:val="ab"/>
      </w:pPr>
      <w:r>
        <w:t>select SNO,count(sno) as sum from SC</w:t>
      </w:r>
    </w:p>
    <w:p w:rsidR="00B07440" w:rsidRDefault="00B07440" w:rsidP="00B07440">
      <w:pPr>
        <w:pStyle w:val="ab"/>
      </w:pPr>
      <w:r>
        <w:t>group by SNO) as t1</w:t>
      </w:r>
    </w:p>
    <w:p w:rsidR="00B07440" w:rsidRDefault="00B07440" w:rsidP="00B07440">
      <w:pPr>
        <w:pStyle w:val="ab"/>
      </w:pPr>
      <w:r>
        <w:t>where t1.sum!=(select count(CNO) as sum from COURSE)) as t2</w:t>
      </w:r>
    </w:p>
    <w:p w:rsidR="00B07440" w:rsidRDefault="00B07440" w:rsidP="00B07440">
      <w:pPr>
        <w:pStyle w:val="ab"/>
      </w:pPr>
      <w:r>
        <w:t>join STUDENT</w:t>
      </w:r>
    </w:p>
    <w:p w:rsidR="00B07440" w:rsidRDefault="00B07440" w:rsidP="00B07440">
      <w:pPr>
        <w:pStyle w:val="ab"/>
      </w:pPr>
      <w:r>
        <w:t>on STUDENT.SNO=t2.SNO;</w:t>
      </w:r>
    </w:p>
    <w:p w:rsidR="00B07440" w:rsidRDefault="00B07440" w:rsidP="00B07440">
      <w:pPr>
        <w:pStyle w:val="ab"/>
      </w:pPr>
      <w:r>
        <w:t>+------+--------+</w:t>
      </w:r>
    </w:p>
    <w:p w:rsidR="00B07440" w:rsidRDefault="00B07440" w:rsidP="00B07440">
      <w:pPr>
        <w:pStyle w:val="ab"/>
      </w:pPr>
      <w:r>
        <w:t>| SNO  | SNAME  |</w:t>
      </w:r>
    </w:p>
    <w:p w:rsidR="00B07440" w:rsidRDefault="00B07440" w:rsidP="00B07440">
      <w:pPr>
        <w:pStyle w:val="ab"/>
      </w:pPr>
      <w:r>
        <w:t>+------+--------+</w:t>
      </w:r>
    </w:p>
    <w:p w:rsidR="00B07440" w:rsidRDefault="00B07440" w:rsidP="00B07440">
      <w:pPr>
        <w:pStyle w:val="ab"/>
      </w:pPr>
      <w:r>
        <w:rPr>
          <w:rFonts w:hint="eastAsia"/>
        </w:rPr>
        <w:t>|    1 | 小红   |</w:t>
      </w:r>
    </w:p>
    <w:p w:rsidR="00B07440" w:rsidRDefault="00B07440" w:rsidP="00B07440">
      <w:pPr>
        <w:pStyle w:val="ab"/>
      </w:pPr>
      <w:r>
        <w:rPr>
          <w:rFonts w:hint="eastAsia"/>
        </w:rPr>
        <w:t>|    2 | 小明   |</w:t>
      </w:r>
    </w:p>
    <w:p w:rsidR="00B07440" w:rsidRDefault="00B07440" w:rsidP="00B07440">
      <w:pPr>
        <w:pStyle w:val="ab"/>
      </w:pPr>
      <w:r>
        <w:rPr>
          <w:rFonts w:hint="eastAsia"/>
        </w:rPr>
        <w:t>|    5 | 小青   |</w:t>
      </w:r>
    </w:p>
    <w:p w:rsidR="00B07440" w:rsidRDefault="00B07440" w:rsidP="00B07440">
      <w:pPr>
        <w:pStyle w:val="ab"/>
      </w:pPr>
      <w:r>
        <w:rPr>
          <w:rFonts w:hint="eastAsia"/>
        </w:rPr>
        <w:t>|    6 | 小白   |</w:t>
      </w:r>
    </w:p>
    <w:p w:rsidR="00B07440" w:rsidRDefault="00B07440" w:rsidP="00B07440">
      <w:pPr>
        <w:pStyle w:val="ab"/>
      </w:pPr>
      <w:r>
        <w:rPr>
          <w:rFonts w:hint="eastAsia"/>
        </w:rPr>
        <w:t>|    7 | 小紫   |</w:t>
      </w:r>
    </w:p>
    <w:p w:rsidR="00B07440" w:rsidRDefault="00B07440" w:rsidP="00B07440">
      <w:pPr>
        <w:pStyle w:val="ab"/>
      </w:pPr>
      <w:r>
        <w:rPr>
          <w:rFonts w:hint="eastAsia"/>
        </w:rPr>
        <w:t>|    8 | 小黄   |</w:t>
      </w:r>
    </w:p>
    <w:p w:rsidR="00B07440" w:rsidRDefault="00B07440" w:rsidP="00B07440">
      <w:pPr>
        <w:pStyle w:val="ab"/>
      </w:pPr>
      <w:r>
        <w:rPr>
          <w:rFonts w:hint="eastAsia"/>
        </w:rPr>
        <w:t>|    9 | 小粉   |</w:t>
      </w:r>
    </w:p>
    <w:p w:rsidR="00B07440" w:rsidRDefault="00B07440" w:rsidP="00B07440">
      <w:pPr>
        <w:pStyle w:val="ab"/>
      </w:pPr>
      <w:r>
        <w:rPr>
          <w:rFonts w:hint="eastAsia"/>
        </w:rPr>
        <w:t>|   10 | 小橙   |</w:t>
      </w:r>
    </w:p>
    <w:p w:rsidR="00B07440" w:rsidRDefault="00B07440" w:rsidP="00B07440">
      <w:pPr>
        <w:pStyle w:val="ab"/>
      </w:pPr>
      <w:r>
        <w:rPr>
          <w:rFonts w:hint="eastAsia"/>
        </w:rPr>
        <w:t>|   11 | 小黑   |</w:t>
      </w:r>
    </w:p>
    <w:p w:rsidR="00B07440" w:rsidRDefault="00B07440" w:rsidP="00B07440">
      <w:pPr>
        <w:pStyle w:val="ab"/>
      </w:pPr>
      <w:r>
        <w:rPr>
          <w:rFonts w:hint="eastAsia"/>
        </w:rPr>
        <w:t>|   12 | 小粉   |</w:t>
      </w:r>
    </w:p>
    <w:p w:rsidR="007A2757" w:rsidRDefault="00B07440" w:rsidP="00B07440">
      <w:pPr>
        <w:pStyle w:val="ab"/>
      </w:pPr>
      <w:r>
        <w:t>+------+--------+</w:t>
      </w:r>
    </w:p>
    <w:p w:rsidR="007A2757" w:rsidRDefault="007A2757" w:rsidP="00AE6BFE"/>
    <w:p w:rsidR="00AE6BFE" w:rsidRDefault="00AE6BFE" w:rsidP="00B72132">
      <w:pPr>
        <w:pStyle w:val="20"/>
      </w:pPr>
      <w:r>
        <w:rPr>
          <w:rFonts w:hint="eastAsia"/>
        </w:rPr>
        <w:lastRenderedPageBreak/>
        <w:t>查询至少有一门课与学号为“</w:t>
      </w:r>
      <w:r>
        <w:rPr>
          <w:rFonts w:hint="eastAsia"/>
        </w:rPr>
        <w:t>1</w:t>
      </w:r>
      <w:r>
        <w:rPr>
          <w:rFonts w:hint="eastAsia"/>
        </w:rPr>
        <w:t>”的同学所学相同的同学的学号和姓名</w:t>
      </w:r>
    </w:p>
    <w:p w:rsidR="00453923" w:rsidRDefault="00453923" w:rsidP="00453923">
      <w:pPr>
        <w:pStyle w:val="ab"/>
      </w:pPr>
      <w:r>
        <w:t>select distinct t1.SNO,t1.SNAME from STUDENT as t1</w:t>
      </w:r>
    </w:p>
    <w:p w:rsidR="00453923" w:rsidRDefault="00453923" w:rsidP="00453923">
      <w:pPr>
        <w:pStyle w:val="ab"/>
      </w:pPr>
      <w:r>
        <w:t>join SC as t2</w:t>
      </w:r>
    </w:p>
    <w:p w:rsidR="00453923" w:rsidRDefault="00453923" w:rsidP="00453923">
      <w:pPr>
        <w:pStyle w:val="ab"/>
      </w:pPr>
      <w:r>
        <w:t>on t1.SNO=t2.SNO</w:t>
      </w:r>
    </w:p>
    <w:p w:rsidR="00453923" w:rsidRDefault="00453923" w:rsidP="00453923">
      <w:pPr>
        <w:pStyle w:val="ab"/>
      </w:pPr>
      <w:r>
        <w:t>where t2.CNO in (select CNO from SC where SNO=1);</w:t>
      </w:r>
    </w:p>
    <w:p w:rsidR="00453923" w:rsidRDefault="00453923" w:rsidP="00453923">
      <w:pPr>
        <w:pStyle w:val="ab"/>
      </w:pPr>
      <w:r>
        <w:t>+-----+--------+</w:t>
      </w:r>
    </w:p>
    <w:p w:rsidR="00453923" w:rsidRDefault="00453923" w:rsidP="00453923">
      <w:pPr>
        <w:pStyle w:val="ab"/>
      </w:pPr>
      <w:r>
        <w:t>| SNO | SNAME  |</w:t>
      </w:r>
    </w:p>
    <w:p w:rsidR="00453923" w:rsidRDefault="00453923" w:rsidP="00453923">
      <w:pPr>
        <w:pStyle w:val="ab"/>
      </w:pPr>
      <w:r>
        <w:t>+-----+--------+</w:t>
      </w:r>
    </w:p>
    <w:p w:rsidR="00453923" w:rsidRDefault="00453923" w:rsidP="00453923">
      <w:pPr>
        <w:pStyle w:val="ab"/>
      </w:pPr>
      <w:r>
        <w:rPr>
          <w:rFonts w:hint="eastAsia"/>
        </w:rPr>
        <w:t>|   1 | 小红   |</w:t>
      </w:r>
    </w:p>
    <w:p w:rsidR="00453923" w:rsidRDefault="00453923" w:rsidP="00453923">
      <w:pPr>
        <w:pStyle w:val="ab"/>
      </w:pPr>
      <w:r>
        <w:rPr>
          <w:rFonts w:hint="eastAsia"/>
        </w:rPr>
        <w:t>|   2 | 小明   |</w:t>
      </w:r>
    </w:p>
    <w:p w:rsidR="00453923" w:rsidRDefault="00453923" w:rsidP="00453923">
      <w:pPr>
        <w:pStyle w:val="ab"/>
      </w:pPr>
      <w:r>
        <w:rPr>
          <w:rFonts w:hint="eastAsia"/>
        </w:rPr>
        <w:t>|   3 | 小绿   |</w:t>
      </w:r>
    </w:p>
    <w:p w:rsidR="00453923" w:rsidRDefault="00453923" w:rsidP="00453923">
      <w:pPr>
        <w:pStyle w:val="ab"/>
      </w:pPr>
      <w:r>
        <w:rPr>
          <w:rFonts w:hint="eastAsia"/>
        </w:rPr>
        <w:t>|   4 | 小蓝   |</w:t>
      </w:r>
    </w:p>
    <w:p w:rsidR="00453923" w:rsidRDefault="00453923" w:rsidP="00453923">
      <w:pPr>
        <w:pStyle w:val="ab"/>
      </w:pPr>
      <w:r>
        <w:rPr>
          <w:rFonts w:hint="eastAsia"/>
        </w:rPr>
        <w:t>|   5 | 小青   |</w:t>
      </w:r>
    </w:p>
    <w:p w:rsidR="00453923" w:rsidRDefault="00453923" w:rsidP="00453923">
      <w:pPr>
        <w:pStyle w:val="ab"/>
      </w:pPr>
      <w:r>
        <w:rPr>
          <w:rFonts w:hint="eastAsia"/>
        </w:rPr>
        <w:t>|   6 | 小白   |</w:t>
      </w:r>
    </w:p>
    <w:p w:rsidR="00453923" w:rsidRDefault="00453923" w:rsidP="00453923">
      <w:pPr>
        <w:pStyle w:val="ab"/>
      </w:pPr>
      <w:r>
        <w:rPr>
          <w:rFonts w:hint="eastAsia"/>
        </w:rPr>
        <w:t>|   7 | 小紫   |</w:t>
      </w:r>
    </w:p>
    <w:p w:rsidR="00453923" w:rsidRDefault="00453923" w:rsidP="00453923">
      <w:pPr>
        <w:pStyle w:val="ab"/>
      </w:pPr>
      <w:r>
        <w:rPr>
          <w:rFonts w:hint="eastAsia"/>
        </w:rPr>
        <w:t>|   8 | 小黄   |</w:t>
      </w:r>
    </w:p>
    <w:p w:rsidR="00453923" w:rsidRDefault="00453923" w:rsidP="00453923">
      <w:pPr>
        <w:pStyle w:val="ab"/>
      </w:pPr>
      <w:r>
        <w:rPr>
          <w:rFonts w:hint="eastAsia"/>
        </w:rPr>
        <w:t>|   9 | 小粉   |</w:t>
      </w:r>
    </w:p>
    <w:p w:rsidR="00453923" w:rsidRDefault="00453923" w:rsidP="00453923">
      <w:pPr>
        <w:pStyle w:val="ab"/>
      </w:pPr>
      <w:r>
        <w:rPr>
          <w:rFonts w:hint="eastAsia"/>
        </w:rPr>
        <w:t>|  10 | 小橙   |</w:t>
      </w:r>
    </w:p>
    <w:p w:rsidR="00453923" w:rsidRDefault="00453923" w:rsidP="00453923">
      <w:pPr>
        <w:pStyle w:val="ab"/>
      </w:pPr>
      <w:r>
        <w:rPr>
          <w:rFonts w:hint="eastAsia"/>
        </w:rPr>
        <w:t>|  11 | 小黑   |</w:t>
      </w:r>
    </w:p>
    <w:p w:rsidR="00453923" w:rsidRDefault="00453923" w:rsidP="00453923">
      <w:pPr>
        <w:pStyle w:val="ab"/>
      </w:pPr>
      <w:r>
        <w:rPr>
          <w:rFonts w:hint="eastAsia"/>
        </w:rPr>
        <w:t>|  12 | 小粉   |</w:t>
      </w:r>
    </w:p>
    <w:p w:rsidR="00B07440" w:rsidRDefault="00453923" w:rsidP="00453923">
      <w:pPr>
        <w:pStyle w:val="ab"/>
      </w:pPr>
      <w:r>
        <w:t>+-----+--------+</w:t>
      </w:r>
    </w:p>
    <w:p w:rsidR="00B07440" w:rsidRPr="00B07440" w:rsidRDefault="00B07440" w:rsidP="00AE6BFE"/>
    <w:p w:rsidR="00E06BC6" w:rsidRDefault="00AE6BFE" w:rsidP="005D1080">
      <w:pPr>
        <w:pStyle w:val="20"/>
      </w:pPr>
      <w:r>
        <w:rPr>
          <w:rFonts w:hint="eastAsia"/>
        </w:rPr>
        <w:t>查询至少学过学号为“</w:t>
      </w:r>
      <w:r>
        <w:rPr>
          <w:rFonts w:hint="eastAsia"/>
        </w:rPr>
        <w:t>001</w:t>
      </w:r>
      <w:r>
        <w:rPr>
          <w:rFonts w:hint="eastAsia"/>
        </w:rPr>
        <w:t>”同学所有一门课的其他同学学号和姓名</w:t>
      </w:r>
    </w:p>
    <w:p w:rsidR="0070429A" w:rsidRDefault="0070429A" w:rsidP="0070429A">
      <w:pPr>
        <w:pStyle w:val="ab"/>
      </w:pPr>
      <w:r>
        <w:t>select distinct t1.SNO,t1.SNAME from STUDENT as t1</w:t>
      </w:r>
    </w:p>
    <w:p w:rsidR="0070429A" w:rsidRDefault="0070429A" w:rsidP="0070429A">
      <w:pPr>
        <w:pStyle w:val="ab"/>
      </w:pPr>
      <w:r>
        <w:t>join SC as t2</w:t>
      </w:r>
    </w:p>
    <w:p w:rsidR="0070429A" w:rsidRDefault="0070429A" w:rsidP="0070429A">
      <w:pPr>
        <w:pStyle w:val="ab"/>
      </w:pPr>
      <w:r>
        <w:t>on t1.SNO=t2.SNO</w:t>
      </w:r>
    </w:p>
    <w:p w:rsidR="0070429A" w:rsidRDefault="0070429A" w:rsidP="0070429A">
      <w:pPr>
        <w:pStyle w:val="ab"/>
      </w:pPr>
      <w:r>
        <w:t>and t1.SNO!=1</w:t>
      </w:r>
    </w:p>
    <w:p w:rsidR="0070429A" w:rsidRDefault="0070429A" w:rsidP="0070429A">
      <w:pPr>
        <w:pStyle w:val="ab"/>
      </w:pPr>
      <w:r>
        <w:t>where t2.CNO in (select CNO from SC where SNO=1);</w:t>
      </w:r>
    </w:p>
    <w:p w:rsidR="0070429A" w:rsidRDefault="0070429A" w:rsidP="0070429A">
      <w:pPr>
        <w:pStyle w:val="ab"/>
      </w:pPr>
      <w:r>
        <w:t>+-----+--------+</w:t>
      </w:r>
    </w:p>
    <w:p w:rsidR="0070429A" w:rsidRDefault="0070429A" w:rsidP="0070429A">
      <w:pPr>
        <w:pStyle w:val="ab"/>
      </w:pPr>
      <w:r>
        <w:t>| SNO | SNAME  |</w:t>
      </w:r>
    </w:p>
    <w:p w:rsidR="0070429A" w:rsidRDefault="0070429A" w:rsidP="0070429A">
      <w:pPr>
        <w:pStyle w:val="ab"/>
      </w:pPr>
      <w:r>
        <w:t>+-----+--------+</w:t>
      </w:r>
    </w:p>
    <w:p w:rsidR="0070429A" w:rsidRDefault="0070429A" w:rsidP="0070429A">
      <w:pPr>
        <w:pStyle w:val="ab"/>
      </w:pPr>
      <w:r>
        <w:rPr>
          <w:rFonts w:hint="eastAsia"/>
        </w:rPr>
        <w:t>|   2 | 小明   |</w:t>
      </w:r>
    </w:p>
    <w:p w:rsidR="0070429A" w:rsidRDefault="0070429A" w:rsidP="0070429A">
      <w:pPr>
        <w:pStyle w:val="ab"/>
      </w:pPr>
      <w:r>
        <w:rPr>
          <w:rFonts w:hint="eastAsia"/>
        </w:rPr>
        <w:t>|   3 | 小绿   |</w:t>
      </w:r>
    </w:p>
    <w:p w:rsidR="0070429A" w:rsidRDefault="0070429A" w:rsidP="0070429A">
      <w:pPr>
        <w:pStyle w:val="ab"/>
      </w:pPr>
      <w:r>
        <w:rPr>
          <w:rFonts w:hint="eastAsia"/>
        </w:rPr>
        <w:t>|   4 | 小蓝   |</w:t>
      </w:r>
    </w:p>
    <w:p w:rsidR="0070429A" w:rsidRDefault="0070429A" w:rsidP="0070429A">
      <w:pPr>
        <w:pStyle w:val="ab"/>
      </w:pPr>
      <w:r>
        <w:rPr>
          <w:rFonts w:hint="eastAsia"/>
        </w:rPr>
        <w:t>|   5 | 小青   |</w:t>
      </w:r>
    </w:p>
    <w:p w:rsidR="0070429A" w:rsidRDefault="0070429A" w:rsidP="0070429A">
      <w:pPr>
        <w:pStyle w:val="ab"/>
      </w:pPr>
      <w:r>
        <w:rPr>
          <w:rFonts w:hint="eastAsia"/>
        </w:rPr>
        <w:lastRenderedPageBreak/>
        <w:t>|   6 | 小白   |</w:t>
      </w:r>
    </w:p>
    <w:p w:rsidR="0070429A" w:rsidRDefault="0070429A" w:rsidP="0070429A">
      <w:pPr>
        <w:pStyle w:val="ab"/>
      </w:pPr>
      <w:r>
        <w:rPr>
          <w:rFonts w:hint="eastAsia"/>
        </w:rPr>
        <w:t>|   7 | 小紫   |</w:t>
      </w:r>
    </w:p>
    <w:p w:rsidR="0070429A" w:rsidRDefault="0070429A" w:rsidP="0070429A">
      <w:pPr>
        <w:pStyle w:val="ab"/>
      </w:pPr>
      <w:r>
        <w:rPr>
          <w:rFonts w:hint="eastAsia"/>
        </w:rPr>
        <w:t>|   8 | 小黄   |</w:t>
      </w:r>
    </w:p>
    <w:p w:rsidR="0070429A" w:rsidRDefault="0070429A" w:rsidP="0070429A">
      <w:pPr>
        <w:pStyle w:val="ab"/>
      </w:pPr>
      <w:r>
        <w:rPr>
          <w:rFonts w:hint="eastAsia"/>
        </w:rPr>
        <w:t>|   9 | 小粉   |</w:t>
      </w:r>
    </w:p>
    <w:p w:rsidR="0070429A" w:rsidRDefault="0070429A" w:rsidP="0070429A">
      <w:pPr>
        <w:pStyle w:val="ab"/>
      </w:pPr>
      <w:r>
        <w:rPr>
          <w:rFonts w:hint="eastAsia"/>
        </w:rPr>
        <w:t>|  10 | 小橙   |</w:t>
      </w:r>
    </w:p>
    <w:p w:rsidR="0070429A" w:rsidRDefault="0070429A" w:rsidP="0070429A">
      <w:pPr>
        <w:pStyle w:val="ab"/>
      </w:pPr>
      <w:r>
        <w:rPr>
          <w:rFonts w:hint="eastAsia"/>
        </w:rPr>
        <w:t>|  11 | 小黑   |</w:t>
      </w:r>
    </w:p>
    <w:p w:rsidR="0070429A" w:rsidRDefault="0070429A" w:rsidP="0070429A">
      <w:pPr>
        <w:pStyle w:val="ab"/>
      </w:pPr>
      <w:r>
        <w:rPr>
          <w:rFonts w:hint="eastAsia"/>
        </w:rPr>
        <w:t>|  12 | 小粉   |</w:t>
      </w:r>
    </w:p>
    <w:p w:rsidR="00E06BC6" w:rsidRDefault="0070429A" w:rsidP="0070429A">
      <w:pPr>
        <w:pStyle w:val="ab"/>
      </w:pPr>
      <w:r>
        <w:t>+-----+--------+</w:t>
      </w:r>
    </w:p>
    <w:p w:rsidR="00AE6BFE" w:rsidRDefault="00AE6BFE" w:rsidP="00AE6BFE"/>
    <w:p w:rsidR="00AE6BFE" w:rsidRPr="003760A8" w:rsidRDefault="00AE6BFE" w:rsidP="0070429A">
      <w:pPr>
        <w:pStyle w:val="20"/>
        <w:rPr>
          <w:highlight w:val="yellow"/>
        </w:rPr>
      </w:pPr>
      <w:r w:rsidRPr="003760A8">
        <w:rPr>
          <w:rFonts w:hint="eastAsia"/>
          <w:highlight w:val="yellow"/>
        </w:rPr>
        <w:t>把“</w:t>
      </w:r>
      <w:r w:rsidRPr="003760A8">
        <w:rPr>
          <w:rFonts w:hint="eastAsia"/>
          <w:highlight w:val="yellow"/>
        </w:rPr>
        <w:t>SC</w:t>
      </w:r>
      <w:r w:rsidRPr="003760A8">
        <w:rPr>
          <w:rFonts w:hint="eastAsia"/>
          <w:highlight w:val="yellow"/>
        </w:rPr>
        <w:t>”表中“郭加磊”老师教的课的成绩都更改为此课程的平均成绩</w:t>
      </w:r>
    </w:p>
    <w:p w:rsidR="006B505C" w:rsidRDefault="006B505C" w:rsidP="006B505C">
      <w:pPr>
        <w:pStyle w:val="ab"/>
      </w:pPr>
      <w:r>
        <w:t>select t1.CNO,avg(t1.SCORE),t3.TNAME from SC as t1</w:t>
      </w:r>
    </w:p>
    <w:p w:rsidR="006B505C" w:rsidRDefault="006B505C" w:rsidP="006B505C">
      <w:pPr>
        <w:pStyle w:val="ab"/>
      </w:pPr>
      <w:r>
        <w:t>join COURSE as t2</w:t>
      </w:r>
    </w:p>
    <w:p w:rsidR="006B505C" w:rsidRDefault="006B505C" w:rsidP="006B505C">
      <w:pPr>
        <w:pStyle w:val="ab"/>
      </w:pPr>
      <w:r>
        <w:t>on t1.CNO=t2.CNO</w:t>
      </w:r>
    </w:p>
    <w:p w:rsidR="006B505C" w:rsidRDefault="006B505C" w:rsidP="006B505C">
      <w:pPr>
        <w:pStyle w:val="ab"/>
      </w:pPr>
      <w:r>
        <w:t>join TEACHER as t3</w:t>
      </w:r>
    </w:p>
    <w:p w:rsidR="006B505C" w:rsidRDefault="006B505C" w:rsidP="006B505C">
      <w:pPr>
        <w:pStyle w:val="ab"/>
      </w:pPr>
      <w:r>
        <w:t>on t2.TNO=t3.TNO</w:t>
      </w:r>
    </w:p>
    <w:p w:rsidR="006B505C" w:rsidRDefault="006B505C" w:rsidP="006B505C">
      <w:pPr>
        <w:pStyle w:val="ab"/>
      </w:pPr>
      <w:r>
        <w:rPr>
          <w:rFonts w:hint="eastAsia"/>
        </w:rPr>
        <w:t>where t3.TNAME="郭加磊"</w:t>
      </w:r>
    </w:p>
    <w:p w:rsidR="006B505C" w:rsidRDefault="006B505C" w:rsidP="006B505C">
      <w:pPr>
        <w:pStyle w:val="ab"/>
      </w:pPr>
      <w:r>
        <w:t>group by t1.CNO;</w:t>
      </w:r>
    </w:p>
    <w:p w:rsidR="006B505C" w:rsidRDefault="006B505C" w:rsidP="006B505C">
      <w:pPr>
        <w:pStyle w:val="ab"/>
      </w:pPr>
      <w:r>
        <w:t>+------+---------------+-----------+</w:t>
      </w:r>
    </w:p>
    <w:p w:rsidR="006B505C" w:rsidRDefault="006B505C" w:rsidP="006B505C">
      <w:pPr>
        <w:pStyle w:val="ab"/>
      </w:pPr>
      <w:r>
        <w:t>| CNO  | avg(t1.SCORE) | TNAME     |</w:t>
      </w:r>
    </w:p>
    <w:p w:rsidR="006B505C" w:rsidRDefault="006B505C" w:rsidP="006B505C">
      <w:pPr>
        <w:pStyle w:val="ab"/>
      </w:pPr>
      <w:r>
        <w:t>+------+---------------+-----------+</w:t>
      </w:r>
    </w:p>
    <w:p w:rsidR="006B505C" w:rsidRDefault="006B505C" w:rsidP="006B505C">
      <w:pPr>
        <w:pStyle w:val="ab"/>
      </w:pPr>
      <w:r>
        <w:rPr>
          <w:rFonts w:hint="eastAsia"/>
        </w:rPr>
        <w:t>|  121 |       76.3333 | 郭加磊    |</w:t>
      </w:r>
    </w:p>
    <w:p w:rsidR="006B505C" w:rsidRDefault="006B505C" w:rsidP="006B505C">
      <w:pPr>
        <w:pStyle w:val="ab"/>
      </w:pPr>
      <w:r>
        <w:rPr>
          <w:rFonts w:hint="eastAsia"/>
        </w:rPr>
        <w:t>|  128 |       72.3333 | 郭加磊    |</w:t>
      </w:r>
    </w:p>
    <w:p w:rsidR="0070429A" w:rsidRDefault="006B505C" w:rsidP="006B505C">
      <w:pPr>
        <w:pStyle w:val="ab"/>
      </w:pPr>
      <w:r>
        <w:t>+------+---------------+-----------+</w:t>
      </w:r>
    </w:p>
    <w:p w:rsidR="00CA7149" w:rsidRDefault="00CA7149" w:rsidP="00AE6BFE"/>
    <w:p w:rsidR="00CA7149" w:rsidRDefault="00CA7149" w:rsidP="00AE6BFE"/>
    <w:p w:rsidR="003760A8" w:rsidRDefault="003760A8" w:rsidP="003760A8">
      <w:pPr>
        <w:pStyle w:val="ab"/>
      </w:pPr>
      <w:r>
        <w:t xml:space="preserve">UPDATE SC t4 SET t4.SCore = ( </w:t>
      </w:r>
    </w:p>
    <w:p w:rsidR="003760A8" w:rsidRDefault="003760A8" w:rsidP="003760A8">
      <w:pPr>
        <w:pStyle w:val="ab"/>
      </w:pPr>
      <w:r>
        <w:t xml:space="preserve">WITH tmp AS  (  </w:t>
      </w:r>
    </w:p>
    <w:p w:rsidR="003760A8" w:rsidRDefault="003760A8" w:rsidP="003760A8">
      <w:pPr>
        <w:pStyle w:val="ab"/>
      </w:pPr>
      <w:r>
        <w:t xml:space="preserve">SELECT t1.CNO,  </w:t>
      </w:r>
    </w:p>
    <w:p w:rsidR="003760A8" w:rsidRDefault="003760A8" w:rsidP="003760A8">
      <w:pPr>
        <w:pStyle w:val="ab"/>
      </w:pPr>
      <w:r>
        <w:t xml:space="preserve">AVG(t1.SCore) AS avg_SCore  </w:t>
      </w:r>
    </w:p>
    <w:p w:rsidR="003760A8" w:rsidRDefault="003760A8" w:rsidP="003760A8">
      <w:pPr>
        <w:pStyle w:val="ab"/>
      </w:pPr>
      <w:r>
        <w:t xml:space="preserve">FROM SC t1  </w:t>
      </w:r>
    </w:p>
    <w:p w:rsidR="003760A8" w:rsidRDefault="003760A8" w:rsidP="003760A8">
      <w:pPr>
        <w:pStyle w:val="ab"/>
      </w:pPr>
      <w:r>
        <w:t xml:space="preserve">INNER JOIN COURSE t2  </w:t>
      </w:r>
    </w:p>
    <w:p w:rsidR="003760A8" w:rsidRDefault="003760A8" w:rsidP="003760A8">
      <w:pPr>
        <w:pStyle w:val="ab"/>
      </w:pPr>
      <w:r>
        <w:t xml:space="preserve">ON t1.CNO = t2.CNO </w:t>
      </w:r>
    </w:p>
    <w:p w:rsidR="003760A8" w:rsidRDefault="003760A8" w:rsidP="003760A8">
      <w:pPr>
        <w:pStyle w:val="ab"/>
      </w:pPr>
      <w:r>
        <w:t xml:space="preserve">INNER JOIN TEACHER t3  </w:t>
      </w:r>
    </w:p>
    <w:p w:rsidR="003760A8" w:rsidRDefault="003760A8" w:rsidP="003760A8">
      <w:pPr>
        <w:pStyle w:val="ab"/>
      </w:pPr>
      <w:r>
        <w:t xml:space="preserve">ON t2.TNO = t3.TNO  </w:t>
      </w:r>
    </w:p>
    <w:p w:rsidR="003760A8" w:rsidRDefault="003760A8" w:rsidP="003760A8">
      <w:pPr>
        <w:pStyle w:val="ab"/>
      </w:pPr>
      <w:r>
        <w:t xml:space="preserve">GROUP BY t1.CNO )  </w:t>
      </w:r>
    </w:p>
    <w:p w:rsidR="003760A8" w:rsidRDefault="003760A8" w:rsidP="003760A8">
      <w:pPr>
        <w:pStyle w:val="ab"/>
      </w:pPr>
      <w:r>
        <w:t xml:space="preserve">SELECT t5.avg_SCore  </w:t>
      </w:r>
    </w:p>
    <w:p w:rsidR="003760A8" w:rsidRDefault="003760A8" w:rsidP="003760A8">
      <w:pPr>
        <w:pStyle w:val="ab"/>
      </w:pPr>
      <w:r>
        <w:lastRenderedPageBreak/>
        <w:t xml:space="preserve">FROM tmp t5 </w:t>
      </w:r>
    </w:p>
    <w:p w:rsidR="003760A8" w:rsidRDefault="003760A8" w:rsidP="003760A8">
      <w:pPr>
        <w:pStyle w:val="ab"/>
      </w:pPr>
      <w:r>
        <w:t xml:space="preserve">WHERE t4.CNO = t5.CNO ) </w:t>
      </w:r>
    </w:p>
    <w:p w:rsidR="003760A8" w:rsidRDefault="003760A8" w:rsidP="003760A8">
      <w:pPr>
        <w:pStyle w:val="ab"/>
      </w:pPr>
      <w:r>
        <w:t xml:space="preserve">WHERE EXISTS (  </w:t>
      </w:r>
    </w:p>
    <w:p w:rsidR="003760A8" w:rsidRDefault="003760A8" w:rsidP="003760A8">
      <w:pPr>
        <w:pStyle w:val="ab"/>
      </w:pPr>
      <w:r>
        <w:t xml:space="preserve">SELECT t6.CNO  </w:t>
      </w:r>
    </w:p>
    <w:p w:rsidR="003760A8" w:rsidRDefault="003760A8" w:rsidP="003760A8">
      <w:pPr>
        <w:pStyle w:val="ab"/>
      </w:pPr>
      <w:r>
        <w:t xml:space="preserve">FROM SC t6 </w:t>
      </w:r>
    </w:p>
    <w:p w:rsidR="003760A8" w:rsidRDefault="003760A8" w:rsidP="003760A8">
      <w:pPr>
        <w:pStyle w:val="ab"/>
      </w:pPr>
      <w:r>
        <w:t xml:space="preserve">INNER JOIN COURSE t7  </w:t>
      </w:r>
    </w:p>
    <w:p w:rsidR="003760A8" w:rsidRDefault="003760A8" w:rsidP="003760A8">
      <w:pPr>
        <w:pStyle w:val="ab"/>
      </w:pPr>
      <w:r>
        <w:t xml:space="preserve">ON t6.CNO = t7.CNO </w:t>
      </w:r>
    </w:p>
    <w:p w:rsidR="003760A8" w:rsidRDefault="003760A8" w:rsidP="003760A8">
      <w:pPr>
        <w:pStyle w:val="ab"/>
      </w:pPr>
      <w:r>
        <w:t xml:space="preserve">INNER JOIN TEACHER t8 </w:t>
      </w:r>
    </w:p>
    <w:p w:rsidR="003760A8" w:rsidRDefault="003760A8" w:rsidP="003760A8">
      <w:pPr>
        <w:pStyle w:val="ab"/>
      </w:pPr>
      <w:r>
        <w:t xml:space="preserve">ON t7.TNO = t8.TNO </w:t>
      </w:r>
    </w:p>
    <w:p w:rsidR="00CA7149" w:rsidRDefault="003760A8" w:rsidP="003760A8">
      <w:pPr>
        <w:pStyle w:val="ab"/>
      </w:pPr>
      <w:r>
        <w:rPr>
          <w:rFonts w:hint="eastAsia"/>
        </w:rPr>
        <w:t>AND t8.TNAME = '郭加磊' )</w:t>
      </w:r>
    </w:p>
    <w:p w:rsidR="00CA7149" w:rsidRPr="00CA7149" w:rsidRDefault="00CA7149" w:rsidP="00AE6BFE"/>
    <w:p w:rsidR="00AE6BFE" w:rsidRDefault="00AE6BFE" w:rsidP="003760A8">
      <w:pPr>
        <w:pStyle w:val="20"/>
      </w:pPr>
      <w:r>
        <w:rPr>
          <w:rFonts w:hint="eastAsia"/>
        </w:rPr>
        <w:t>查询和“</w:t>
      </w:r>
      <w:r>
        <w:rPr>
          <w:rFonts w:hint="eastAsia"/>
        </w:rPr>
        <w:t>2</w:t>
      </w:r>
      <w:r>
        <w:rPr>
          <w:rFonts w:hint="eastAsia"/>
        </w:rPr>
        <w:t>”号的同学学习的课程完全相同的其他同学学号和姓名</w:t>
      </w:r>
    </w:p>
    <w:p w:rsidR="007107BA" w:rsidRPr="003760A8" w:rsidRDefault="007107BA" w:rsidP="007107BA"/>
    <w:p w:rsidR="007107BA" w:rsidRDefault="00AE6BFE" w:rsidP="007107BA">
      <w:pPr>
        <w:pStyle w:val="20"/>
      </w:pPr>
      <w:r>
        <w:rPr>
          <w:rFonts w:hint="eastAsia"/>
        </w:rPr>
        <w:t>删除学习</w:t>
      </w:r>
      <w:r>
        <w:rPr>
          <w:rFonts w:hint="eastAsia"/>
        </w:rPr>
        <w:t>'</w:t>
      </w:r>
      <w:r>
        <w:rPr>
          <w:rFonts w:hint="eastAsia"/>
        </w:rPr>
        <w:t>郭加磊</w:t>
      </w:r>
      <w:r>
        <w:rPr>
          <w:rFonts w:hint="eastAsia"/>
        </w:rPr>
        <w:t>'</w:t>
      </w:r>
      <w:r>
        <w:rPr>
          <w:rFonts w:hint="eastAsia"/>
        </w:rPr>
        <w:t>老师课的</w:t>
      </w:r>
      <w:r>
        <w:rPr>
          <w:rFonts w:hint="eastAsia"/>
        </w:rPr>
        <w:t>SC</w:t>
      </w:r>
      <w:r>
        <w:rPr>
          <w:rFonts w:hint="eastAsia"/>
        </w:rPr>
        <w:t>表记录</w:t>
      </w:r>
    </w:p>
    <w:p w:rsidR="00213DB5" w:rsidRPr="00C01A6F" w:rsidRDefault="00213DB5" w:rsidP="00213DB5">
      <w:pPr>
        <w:pStyle w:val="ab"/>
      </w:pPr>
      <w:r w:rsidRPr="00C01A6F">
        <w:t>delete from SC where CNO in(select a.cno from (</w:t>
      </w:r>
      <w:r w:rsidRPr="00C01A6F">
        <w:br/>
        <w:t>select distinct t1.CNO from SC t1</w:t>
      </w:r>
      <w:r w:rsidRPr="00C01A6F">
        <w:br/>
        <w:t>join COURSE t2</w:t>
      </w:r>
      <w:r w:rsidRPr="00C01A6F">
        <w:br/>
        <w:t>on t1.CNO=t2.CNO</w:t>
      </w:r>
      <w:r w:rsidRPr="00C01A6F">
        <w:br/>
        <w:t>join TEACHER t3</w:t>
      </w:r>
      <w:r w:rsidRPr="00C01A6F">
        <w:br/>
        <w:t>on t2.TNO=t3.TNO</w:t>
      </w:r>
      <w:r w:rsidRPr="00C01A6F">
        <w:br/>
        <w:t>where t3.TNAME="郭加磊") as a);</w:t>
      </w:r>
    </w:p>
    <w:p w:rsidR="00213DB5" w:rsidRPr="00213DB5" w:rsidRDefault="00213DB5" w:rsidP="007107BA"/>
    <w:p w:rsidR="00213DB5" w:rsidRDefault="00213DB5" w:rsidP="007107BA"/>
    <w:p w:rsidR="00213DB5" w:rsidRPr="00213DB5" w:rsidRDefault="00213DB5" w:rsidP="007107BA"/>
    <w:p w:rsidR="007107BA" w:rsidRDefault="00AE6BFE" w:rsidP="007107BA">
      <w:pPr>
        <w:pStyle w:val="20"/>
      </w:pPr>
      <w:r>
        <w:rPr>
          <w:rFonts w:hint="eastAsia"/>
        </w:rPr>
        <w:t>向</w:t>
      </w:r>
      <w:r>
        <w:rPr>
          <w:rFonts w:hint="eastAsia"/>
        </w:rPr>
        <w:t>SC</w:t>
      </w:r>
      <w:r>
        <w:rPr>
          <w:rFonts w:hint="eastAsia"/>
        </w:rPr>
        <w:t>表中插入一些记录，这些记录要求符合以下条件：没有上过编号“</w:t>
      </w:r>
      <w:r>
        <w:rPr>
          <w:rFonts w:hint="eastAsia"/>
        </w:rPr>
        <w:t>003</w:t>
      </w:r>
      <w:r>
        <w:rPr>
          <w:rFonts w:hint="eastAsia"/>
        </w:rPr>
        <w:t>”课程的同学学号、</w:t>
      </w:r>
      <w:r>
        <w:rPr>
          <w:rFonts w:hint="eastAsia"/>
        </w:rPr>
        <w:t>2</w:t>
      </w:r>
      <w:r>
        <w:rPr>
          <w:rFonts w:hint="eastAsia"/>
        </w:rPr>
        <w:t>号课的平均成绩</w:t>
      </w:r>
    </w:p>
    <w:p w:rsidR="007107BA" w:rsidRPr="007107BA" w:rsidRDefault="007107BA" w:rsidP="007107BA"/>
    <w:p w:rsidR="007D7A2B" w:rsidRPr="007D7A2B" w:rsidRDefault="00AE6BFE" w:rsidP="007D7A2B">
      <w:pPr>
        <w:pStyle w:val="20"/>
      </w:pPr>
      <w:r>
        <w:rPr>
          <w:rFonts w:hint="eastAsia"/>
        </w:rPr>
        <w:t>按平均成绩从高到低显示“</w:t>
      </w:r>
      <w:r>
        <w:rPr>
          <w:rFonts w:hint="eastAsia"/>
        </w:rPr>
        <w:t>python1</w:t>
      </w:r>
      <w:r>
        <w:rPr>
          <w:rFonts w:hint="eastAsia"/>
        </w:rPr>
        <w:t>”、“</w:t>
      </w:r>
      <w:r>
        <w:rPr>
          <w:rFonts w:hint="eastAsia"/>
        </w:rPr>
        <w:t>java2</w:t>
      </w:r>
      <w:r>
        <w:rPr>
          <w:rFonts w:hint="eastAsia"/>
        </w:rPr>
        <w:t>”、“</w:t>
      </w:r>
      <w:r>
        <w:rPr>
          <w:rFonts w:hint="eastAsia"/>
        </w:rPr>
        <w:t>go</w:t>
      </w:r>
      <w:r w:rsidR="00455C05">
        <w:t>2</w:t>
      </w:r>
      <w:r>
        <w:rPr>
          <w:rFonts w:hint="eastAsia"/>
        </w:rPr>
        <w:t>”三门的课程成绩</w:t>
      </w:r>
      <w:r>
        <w:rPr>
          <w:rFonts w:hint="eastAsia"/>
        </w:rPr>
        <w:t xml:space="preserve"> </w:t>
      </w:r>
    </w:p>
    <w:p w:rsidR="0076249A" w:rsidRDefault="0076249A" w:rsidP="0076249A">
      <w:pPr>
        <w:pStyle w:val="ab"/>
      </w:pPr>
      <w:r>
        <w:t>select t2.CNAME, avg(t1.SCORE) SCORE from SC t1</w:t>
      </w:r>
    </w:p>
    <w:p w:rsidR="0076249A" w:rsidRDefault="0076249A" w:rsidP="0076249A">
      <w:pPr>
        <w:pStyle w:val="ab"/>
      </w:pPr>
      <w:r>
        <w:t>join COURSE t2</w:t>
      </w:r>
    </w:p>
    <w:p w:rsidR="0076249A" w:rsidRDefault="0076249A" w:rsidP="0076249A">
      <w:pPr>
        <w:pStyle w:val="ab"/>
      </w:pPr>
      <w:r>
        <w:lastRenderedPageBreak/>
        <w:t>on t1.CNO=t2.CNO</w:t>
      </w:r>
    </w:p>
    <w:p w:rsidR="0076249A" w:rsidRDefault="0076249A" w:rsidP="0076249A">
      <w:pPr>
        <w:pStyle w:val="ab"/>
      </w:pPr>
      <w:r>
        <w:t>where t2.CNAME in("python1","go2","java2")</w:t>
      </w:r>
    </w:p>
    <w:p w:rsidR="0076249A" w:rsidRDefault="0076249A" w:rsidP="0076249A">
      <w:pPr>
        <w:pStyle w:val="ab"/>
      </w:pPr>
      <w:r>
        <w:t>group by t2.CNAME</w:t>
      </w:r>
    </w:p>
    <w:p w:rsidR="0076249A" w:rsidRDefault="0076249A" w:rsidP="0076249A">
      <w:pPr>
        <w:pStyle w:val="ab"/>
      </w:pPr>
      <w:r>
        <w:t>order by SCORE desc;</w:t>
      </w:r>
    </w:p>
    <w:p w:rsidR="0076249A" w:rsidRDefault="0076249A" w:rsidP="0076249A">
      <w:pPr>
        <w:pStyle w:val="ab"/>
      </w:pPr>
      <w:r>
        <w:t>+---------+---------+</w:t>
      </w:r>
    </w:p>
    <w:p w:rsidR="0076249A" w:rsidRDefault="0076249A" w:rsidP="0076249A">
      <w:pPr>
        <w:pStyle w:val="ab"/>
      </w:pPr>
      <w:r>
        <w:t>| CNAME   | SCORE   |</w:t>
      </w:r>
    </w:p>
    <w:p w:rsidR="0076249A" w:rsidRDefault="0076249A" w:rsidP="0076249A">
      <w:pPr>
        <w:pStyle w:val="ab"/>
      </w:pPr>
      <w:r>
        <w:t>+---------+---------+</w:t>
      </w:r>
    </w:p>
    <w:p w:rsidR="0076249A" w:rsidRDefault="0076249A" w:rsidP="0076249A">
      <w:pPr>
        <w:pStyle w:val="ab"/>
      </w:pPr>
      <w:r>
        <w:t>| go2     | 78.7273 |</w:t>
      </w:r>
    </w:p>
    <w:p w:rsidR="0076249A" w:rsidRDefault="0076249A" w:rsidP="0076249A">
      <w:pPr>
        <w:pStyle w:val="ab"/>
      </w:pPr>
      <w:r>
        <w:t>| java2   | 76.1250 |</w:t>
      </w:r>
    </w:p>
    <w:p w:rsidR="0076249A" w:rsidRDefault="0076249A" w:rsidP="0076249A">
      <w:pPr>
        <w:pStyle w:val="ab"/>
      </w:pPr>
      <w:r>
        <w:t>| python1 | 72.1111 |</w:t>
      </w:r>
    </w:p>
    <w:p w:rsidR="0076249A" w:rsidRPr="007107BA" w:rsidRDefault="0076249A" w:rsidP="0076249A">
      <w:pPr>
        <w:pStyle w:val="ab"/>
      </w:pPr>
      <w:r>
        <w:t>+---------+---------+</w:t>
      </w:r>
    </w:p>
    <w:p w:rsidR="00AE6BFE" w:rsidRDefault="00AE6BFE" w:rsidP="007107BA">
      <w:pPr>
        <w:pStyle w:val="20"/>
      </w:pPr>
      <w:r>
        <w:rPr>
          <w:rFonts w:hint="eastAsia"/>
        </w:rPr>
        <w:t>查询各科成绩最高和最低的分：以如下形式显示：课程</w:t>
      </w:r>
      <w:r>
        <w:rPr>
          <w:rFonts w:hint="eastAsia"/>
        </w:rPr>
        <w:t>ID</w:t>
      </w:r>
      <w:r>
        <w:rPr>
          <w:rFonts w:hint="eastAsia"/>
        </w:rPr>
        <w:t>，最高分，最低分</w:t>
      </w:r>
      <w:r>
        <w:rPr>
          <w:rFonts w:hint="eastAsia"/>
        </w:rPr>
        <w:t xml:space="preserve"> </w:t>
      </w:r>
    </w:p>
    <w:p w:rsidR="00137D24" w:rsidRDefault="00137D24" w:rsidP="00137D24">
      <w:pPr>
        <w:pStyle w:val="ab"/>
      </w:pPr>
      <w:r>
        <w:t>select CNO,max(SCORE),min(SCORE) from SC</w:t>
      </w:r>
    </w:p>
    <w:p w:rsidR="00137D24" w:rsidRDefault="00137D24" w:rsidP="00137D24">
      <w:pPr>
        <w:pStyle w:val="ab"/>
      </w:pPr>
      <w:r>
        <w:t>group by CNO;</w:t>
      </w:r>
    </w:p>
    <w:p w:rsidR="00137D24" w:rsidRDefault="00137D24" w:rsidP="00137D24">
      <w:pPr>
        <w:pStyle w:val="ab"/>
      </w:pPr>
      <w:r>
        <w:t>+------+------------+------------+</w:t>
      </w:r>
    </w:p>
    <w:p w:rsidR="00137D24" w:rsidRDefault="00137D24" w:rsidP="00137D24">
      <w:pPr>
        <w:pStyle w:val="ab"/>
      </w:pPr>
      <w:r>
        <w:t>| CNO  | max(SCORE) | min(SCORE) |</w:t>
      </w:r>
    </w:p>
    <w:p w:rsidR="00137D24" w:rsidRDefault="00137D24" w:rsidP="00137D24">
      <w:pPr>
        <w:pStyle w:val="ab"/>
      </w:pPr>
      <w:r>
        <w:t>+------+------------+------------+</w:t>
      </w:r>
    </w:p>
    <w:p w:rsidR="00137D24" w:rsidRDefault="00137D24" w:rsidP="00137D24">
      <w:pPr>
        <w:pStyle w:val="ab"/>
      </w:pPr>
      <w:r>
        <w:t>|  111 |         82 |         57 |</w:t>
      </w:r>
    </w:p>
    <w:p w:rsidR="00137D24" w:rsidRDefault="00137D24" w:rsidP="00137D24">
      <w:pPr>
        <w:pStyle w:val="ab"/>
      </w:pPr>
      <w:r>
        <w:t>|  112 |         98 |         67 |</w:t>
      </w:r>
    </w:p>
    <w:p w:rsidR="00137D24" w:rsidRDefault="00137D24" w:rsidP="00137D24">
      <w:pPr>
        <w:pStyle w:val="ab"/>
      </w:pPr>
      <w:r>
        <w:t>|  113 |         90 |         69 |</w:t>
      </w:r>
    </w:p>
    <w:p w:rsidR="00137D24" w:rsidRDefault="00137D24" w:rsidP="00137D24">
      <w:pPr>
        <w:pStyle w:val="ab"/>
      </w:pPr>
      <w:r>
        <w:t>|  114 |         95 |         44 |</w:t>
      </w:r>
    </w:p>
    <w:p w:rsidR="00137D24" w:rsidRDefault="00137D24" w:rsidP="00137D24">
      <w:pPr>
        <w:pStyle w:val="ab"/>
      </w:pPr>
      <w:r>
        <w:t>|  115 |         95 |         63 |</w:t>
      </w:r>
    </w:p>
    <w:p w:rsidR="00137D24" w:rsidRDefault="00137D24" w:rsidP="00137D24">
      <w:pPr>
        <w:pStyle w:val="ab"/>
      </w:pPr>
      <w:r>
        <w:t>|  116 |         98 |         57 |</w:t>
      </w:r>
    </w:p>
    <w:p w:rsidR="00137D24" w:rsidRDefault="00137D24" w:rsidP="00137D24">
      <w:pPr>
        <w:pStyle w:val="ab"/>
      </w:pPr>
      <w:r>
        <w:t>|  117 |         99 |         50 |</w:t>
      </w:r>
    </w:p>
    <w:p w:rsidR="00137D24" w:rsidRDefault="00137D24" w:rsidP="00137D24">
      <w:pPr>
        <w:pStyle w:val="ab"/>
      </w:pPr>
      <w:r>
        <w:t>|  118 |         95 |         40 |</w:t>
      </w:r>
    </w:p>
    <w:p w:rsidR="00137D24" w:rsidRDefault="00137D24" w:rsidP="00137D24">
      <w:pPr>
        <w:pStyle w:val="ab"/>
      </w:pPr>
      <w:r>
        <w:t>|  119 |         95 |         60 |</w:t>
      </w:r>
    </w:p>
    <w:p w:rsidR="00137D24" w:rsidRDefault="00137D24" w:rsidP="00137D24">
      <w:pPr>
        <w:pStyle w:val="ab"/>
      </w:pPr>
      <w:r>
        <w:t>|  120 |         92 |         57 |</w:t>
      </w:r>
    </w:p>
    <w:p w:rsidR="00137D24" w:rsidRDefault="00137D24" w:rsidP="00137D24">
      <w:pPr>
        <w:pStyle w:val="ab"/>
      </w:pPr>
      <w:r>
        <w:t>|  122 |        100 |         57 |</w:t>
      </w:r>
    </w:p>
    <w:p w:rsidR="00137D24" w:rsidRDefault="00137D24" w:rsidP="00137D24">
      <w:pPr>
        <w:pStyle w:val="ab"/>
      </w:pPr>
      <w:r>
        <w:t>|  123 |         90 |         50 |</w:t>
      </w:r>
    </w:p>
    <w:p w:rsidR="00137D24" w:rsidRDefault="00137D24" w:rsidP="00137D24">
      <w:pPr>
        <w:pStyle w:val="ab"/>
      </w:pPr>
      <w:r>
        <w:t>|  124 |         99 |         44 |</w:t>
      </w:r>
    </w:p>
    <w:p w:rsidR="00137D24" w:rsidRDefault="00137D24" w:rsidP="00137D24">
      <w:pPr>
        <w:pStyle w:val="ab"/>
      </w:pPr>
      <w:r>
        <w:t>|  125 |         90 |         43 |</w:t>
      </w:r>
    </w:p>
    <w:p w:rsidR="00137D24" w:rsidRDefault="00137D24" w:rsidP="00137D24">
      <w:pPr>
        <w:pStyle w:val="ab"/>
      </w:pPr>
      <w:r>
        <w:t>|  126 |         99 |         54 |</w:t>
      </w:r>
    </w:p>
    <w:p w:rsidR="00137D24" w:rsidRDefault="00137D24" w:rsidP="00137D24">
      <w:pPr>
        <w:pStyle w:val="ab"/>
      </w:pPr>
      <w:r>
        <w:t>|  127 |         92 |         53 |</w:t>
      </w:r>
    </w:p>
    <w:p w:rsidR="007107BA" w:rsidRDefault="00137D24" w:rsidP="00137D24">
      <w:pPr>
        <w:pStyle w:val="ab"/>
      </w:pPr>
      <w:r>
        <w:t>+------+------------+------------+</w:t>
      </w:r>
    </w:p>
    <w:p w:rsidR="00137D24" w:rsidRDefault="00137D24" w:rsidP="007107BA"/>
    <w:p w:rsidR="00137D24" w:rsidRDefault="00137D24" w:rsidP="007107BA"/>
    <w:p w:rsidR="00137D24" w:rsidRPr="007107BA" w:rsidRDefault="00137D24" w:rsidP="007107BA"/>
    <w:p w:rsidR="00AE6BFE" w:rsidRDefault="00AE6BFE" w:rsidP="007107BA">
      <w:pPr>
        <w:pStyle w:val="20"/>
      </w:pPr>
      <w:r>
        <w:rPr>
          <w:rFonts w:hint="eastAsia"/>
        </w:rPr>
        <w:t>按各科平均成绩从低到高和及格率的百分数从高到低顺序</w:t>
      </w:r>
      <w:r>
        <w:rPr>
          <w:rFonts w:hint="eastAsia"/>
        </w:rPr>
        <w:t xml:space="preserve"> </w:t>
      </w:r>
    </w:p>
    <w:p w:rsidR="007107BA" w:rsidRPr="007107BA" w:rsidRDefault="007107BA" w:rsidP="007107BA"/>
    <w:p w:rsidR="00AE6BFE" w:rsidRDefault="00AE6BFE" w:rsidP="007107BA">
      <w:pPr>
        <w:pStyle w:val="20"/>
      </w:pPr>
      <w:r>
        <w:rPr>
          <w:rFonts w:hint="eastAsia"/>
        </w:rPr>
        <w:t>查询如下课程平均成绩和及格率的百分数</w:t>
      </w:r>
      <w:r>
        <w:rPr>
          <w:rFonts w:hint="eastAsia"/>
        </w:rPr>
        <w:t>(</w:t>
      </w:r>
      <w:r>
        <w:rPr>
          <w:rFonts w:hint="eastAsia"/>
        </w:rPr>
        <w:t>用</w:t>
      </w:r>
      <w:r>
        <w:rPr>
          <w:rFonts w:hint="eastAsia"/>
        </w:rPr>
        <w:t>"1</w:t>
      </w:r>
      <w:r>
        <w:rPr>
          <w:rFonts w:hint="eastAsia"/>
        </w:rPr>
        <w:t>行</w:t>
      </w:r>
      <w:r>
        <w:rPr>
          <w:rFonts w:hint="eastAsia"/>
        </w:rPr>
        <w:t>"</w:t>
      </w:r>
      <w:r>
        <w:rPr>
          <w:rFonts w:hint="eastAsia"/>
        </w:rPr>
        <w:t>显示</w:t>
      </w:r>
      <w:r>
        <w:rPr>
          <w:rFonts w:hint="eastAsia"/>
        </w:rPr>
        <w:t xml:space="preserve">) </w:t>
      </w:r>
    </w:p>
    <w:p w:rsidR="004615F2" w:rsidRPr="004615F2" w:rsidRDefault="004615F2" w:rsidP="004615F2">
      <w:r w:rsidRPr="004615F2">
        <w:rPr>
          <w:rFonts w:hint="eastAsia"/>
        </w:rPr>
        <w:t>python1</w:t>
      </w:r>
      <w:r w:rsidRPr="004615F2">
        <w:rPr>
          <w:rFonts w:hint="eastAsia"/>
        </w:rPr>
        <w:t>（</w:t>
      </w:r>
      <w:r w:rsidRPr="004615F2">
        <w:rPr>
          <w:rFonts w:hint="eastAsia"/>
        </w:rPr>
        <w:t>111</w:t>
      </w:r>
      <w:r w:rsidRPr="004615F2">
        <w:rPr>
          <w:rFonts w:hint="eastAsia"/>
        </w:rPr>
        <w:t>），</w:t>
      </w:r>
      <w:r w:rsidRPr="004615F2">
        <w:rPr>
          <w:rFonts w:hint="eastAsia"/>
        </w:rPr>
        <w:t>python2</w:t>
      </w:r>
      <w:r w:rsidRPr="004615F2">
        <w:rPr>
          <w:rFonts w:hint="eastAsia"/>
        </w:rPr>
        <w:t>（</w:t>
      </w:r>
      <w:r w:rsidRPr="004615F2">
        <w:rPr>
          <w:rFonts w:hint="eastAsia"/>
        </w:rPr>
        <w:t>112</w:t>
      </w:r>
      <w:r w:rsidRPr="004615F2">
        <w:rPr>
          <w:rFonts w:hint="eastAsia"/>
        </w:rPr>
        <w:t>），</w:t>
      </w:r>
      <w:r w:rsidRPr="004615F2">
        <w:rPr>
          <w:rFonts w:hint="eastAsia"/>
        </w:rPr>
        <w:t>linux1</w:t>
      </w:r>
      <w:r w:rsidRPr="004615F2">
        <w:rPr>
          <w:rFonts w:hint="eastAsia"/>
        </w:rPr>
        <w:t>（</w:t>
      </w:r>
      <w:r w:rsidRPr="004615F2">
        <w:rPr>
          <w:rFonts w:hint="eastAsia"/>
        </w:rPr>
        <w:t>113</w:t>
      </w:r>
      <w:r w:rsidRPr="004615F2">
        <w:rPr>
          <w:rFonts w:hint="eastAsia"/>
        </w:rPr>
        <w:t>），</w:t>
      </w:r>
      <w:r w:rsidRPr="004615F2">
        <w:rPr>
          <w:rFonts w:hint="eastAsia"/>
        </w:rPr>
        <w:t>linux2</w:t>
      </w:r>
      <w:r w:rsidRPr="004615F2">
        <w:rPr>
          <w:rFonts w:hint="eastAsia"/>
        </w:rPr>
        <w:t>（</w:t>
      </w:r>
      <w:r w:rsidRPr="004615F2">
        <w:rPr>
          <w:rFonts w:hint="eastAsia"/>
        </w:rPr>
        <w:t>114</w:t>
      </w:r>
      <w:r w:rsidRPr="004615F2">
        <w:rPr>
          <w:rFonts w:hint="eastAsia"/>
        </w:rPr>
        <w:t>）</w:t>
      </w:r>
    </w:p>
    <w:p w:rsidR="007107BA" w:rsidRPr="007107BA" w:rsidRDefault="007107BA" w:rsidP="007107BA"/>
    <w:p w:rsidR="00AE6BFE" w:rsidRDefault="00AE6BFE" w:rsidP="007107BA">
      <w:pPr>
        <w:pStyle w:val="20"/>
      </w:pPr>
      <w:r>
        <w:rPr>
          <w:rFonts w:hint="eastAsia"/>
        </w:rPr>
        <w:t>查询不同老师所教不同课程平均分从高到低显示</w:t>
      </w:r>
      <w:r>
        <w:rPr>
          <w:rFonts w:hint="eastAsia"/>
        </w:rPr>
        <w:t xml:space="preserve"> </w:t>
      </w:r>
    </w:p>
    <w:p w:rsidR="00C773D6" w:rsidRDefault="00C773D6" w:rsidP="00C773D6">
      <w:pPr>
        <w:pStyle w:val="ab"/>
      </w:pPr>
      <w:r>
        <w:t>select t1.TNAME,t2.CNAME,avg(t3.SCORE) as cj from TEACHER t1</w:t>
      </w:r>
    </w:p>
    <w:p w:rsidR="00C773D6" w:rsidRDefault="00C773D6" w:rsidP="00C773D6">
      <w:pPr>
        <w:pStyle w:val="ab"/>
      </w:pPr>
      <w:r>
        <w:t>join COURSE t2</w:t>
      </w:r>
    </w:p>
    <w:p w:rsidR="00C773D6" w:rsidRDefault="00C773D6" w:rsidP="00C773D6">
      <w:pPr>
        <w:pStyle w:val="ab"/>
      </w:pPr>
      <w:r>
        <w:t>on t1.TNO=t2.TNO</w:t>
      </w:r>
    </w:p>
    <w:p w:rsidR="00C773D6" w:rsidRDefault="00C773D6" w:rsidP="00C773D6">
      <w:pPr>
        <w:pStyle w:val="ab"/>
      </w:pPr>
      <w:r>
        <w:t>join SC t3</w:t>
      </w:r>
    </w:p>
    <w:p w:rsidR="00C773D6" w:rsidRDefault="00C773D6" w:rsidP="00C773D6">
      <w:pPr>
        <w:pStyle w:val="ab"/>
      </w:pPr>
      <w:r>
        <w:t>on t2.CNO=t3.CNO</w:t>
      </w:r>
    </w:p>
    <w:p w:rsidR="00C773D6" w:rsidRDefault="00C773D6" w:rsidP="00C773D6">
      <w:pPr>
        <w:pStyle w:val="ab"/>
      </w:pPr>
      <w:r>
        <w:t>group by t1.TNAME,t2.CNAME</w:t>
      </w:r>
    </w:p>
    <w:p w:rsidR="00C773D6" w:rsidRDefault="00C773D6" w:rsidP="00C773D6">
      <w:pPr>
        <w:pStyle w:val="ab"/>
      </w:pPr>
      <w:r>
        <w:t>order by cj desc;</w:t>
      </w:r>
    </w:p>
    <w:p w:rsidR="00C773D6" w:rsidRDefault="00C773D6" w:rsidP="00C773D6">
      <w:pPr>
        <w:pStyle w:val="ab"/>
      </w:pPr>
      <w:r>
        <w:t>+-----------+------------+---------+</w:t>
      </w:r>
    </w:p>
    <w:p w:rsidR="00C773D6" w:rsidRDefault="00C773D6" w:rsidP="00C773D6">
      <w:pPr>
        <w:pStyle w:val="ab"/>
      </w:pPr>
      <w:r>
        <w:t>| TNAME     | CNAME      | cj      |</w:t>
      </w:r>
    </w:p>
    <w:p w:rsidR="00C773D6" w:rsidRDefault="00C773D6" w:rsidP="00C773D6">
      <w:pPr>
        <w:pStyle w:val="ab"/>
      </w:pPr>
      <w:r>
        <w:t>+-----------+------------+---------+</w:t>
      </w:r>
    </w:p>
    <w:p w:rsidR="00C773D6" w:rsidRDefault="00C773D6" w:rsidP="00C773D6">
      <w:pPr>
        <w:pStyle w:val="ab"/>
      </w:pPr>
      <w:r>
        <w:rPr>
          <w:rFonts w:hint="eastAsia"/>
        </w:rPr>
        <w:t>| 夏东志    | mysql2     | 84.8000 |</w:t>
      </w:r>
    </w:p>
    <w:p w:rsidR="00C773D6" w:rsidRDefault="00C773D6" w:rsidP="00C773D6">
      <w:pPr>
        <w:pStyle w:val="ab"/>
      </w:pPr>
      <w:r>
        <w:rPr>
          <w:rFonts w:hint="eastAsia"/>
        </w:rPr>
        <w:t>| 张耀      | redis2     | 78.9000 |</w:t>
      </w:r>
    </w:p>
    <w:p w:rsidR="00C773D6" w:rsidRDefault="00C773D6" w:rsidP="00C773D6">
      <w:pPr>
        <w:pStyle w:val="ab"/>
      </w:pPr>
      <w:r>
        <w:rPr>
          <w:rFonts w:hint="eastAsia"/>
        </w:rPr>
        <w:t>| 武老师    | go2        | 78.7273 |</w:t>
      </w:r>
    </w:p>
    <w:p w:rsidR="00C773D6" w:rsidRDefault="00C773D6" w:rsidP="00C773D6">
      <w:pPr>
        <w:pStyle w:val="ab"/>
      </w:pPr>
      <w:r>
        <w:rPr>
          <w:rFonts w:hint="eastAsia"/>
        </w:rPr>
        <w:t>| 何清      | linux1     | 77.3750 |</w:t>
      </w:r>
    </w:p>
    <w:p w:rsidR="00C773D6" w:rsidRDefault="00C773D6" w:rsidP="00C773D6">
      <w:pPr>
        <w:pStyle w:val="ab"/>
      </w:pPr>
      <w:r>
        <w:rPr>
          <w:rFonts w:hint="eastAsia"/>
        </w:rPr>
        <w:t>| 刘老师    | 大数据2    | 77.1250 |</w:t>
      </w:r>
    </w:p>
    <w:p w:rsidR="00C773D6" w:rsidRDefault="00C773D6" w:rsidP="00C773D6">
      <w:pPr>
        <w:pStyle w:val="ab"/>
      </w:pPr>
      <w:r>
        <w:rPr>
          <w:rFonts w:hint="eastAsia"/>
        </w:rPr>
        <w:t>| 谭建鑫    | java2      | 76.1250 |</w:t>
      </w:r>
    </w:p>
    <w:p w:rsidR="00C773D6" w:rsidRDefault="00C773D6" w:rsidP="00C773D6">
      <w:pPr>
        <w:pStyle w:val="ab"/>
      </w:pPr>
      <w:r>
        <w:rPr>
          <w:rFonts w:hint="eastAsia"/>
        </w:rPr>
        <w:t>| 周玉强    | mysql1     | 75.6667 |</w:t>
      </w:r>
    </w:p>
    <w:p w:rsidR="00C773D6" w:rsidRDefault="00C773D6" w:rsidP="00C773D6">
      <w:pPr>
        <w:pStyle w:val="ab"/>
      </w:pPr>
      <w:r>
        <w:rPr>
          <w:rFonts w:hint="eastAsia"/>
        </w:rPr>
        <w:t>| 赵志超    | docker1    | 75.3333 |</w:t>
      </w:r>
    </w:p>
    <w:p w:rsidR="00C773D6" w:rsidRDefault="00C773D6" w:rsidP="00C773D6">
      <w:pPr>
        <w:pStyle w:val="ab"/>
      </w:pPr>
      <w:r>
        <w:rPr>
          <w:rFonts w:hint="eastAsia"/>
        </w:rPr>
        <w:t>| 李泳谊    | mongodb1   | 74.1250 |</w:t>
      </w:r>
    </w:p>
    <w:p w:rsidR="00C773D6" w:rsidRDefault="00C773D6" w:rsidP="00C773D6">
      <w:pPr>
        <w:pStyle w:val="ab"/>
      </w:pPr>
      <w:r>
        <w:rPr>
          <w:rFonts w:hint="eastAsia"/>
        </w:rPr>
        <w:t>| 赵志超    | java1      | 73.8889 |</w:t>
      </w:r>
    </w:p>
    <w:p w:rsidR="00C773D6" w:rsidRDefault="00C773D6" w:rsidP="00C773D6">
      <w:pPr>
        <w:pStyle w:val="ab"/>
      </w:pPr>
      <w:r>
        <w:rPr>
          <w:rFonts w:hint="eastAsia"/>
        </w:rPr>
        <w:t>| Alex      | 大数据1    | 73.5000 |</w:t>
      </w:r>
    </w:p>
    <w:p w:rsidR="00C773D6" w:rsidRDefault="00C773D6" w:rsidP="00C773D6">
      <w:pPr>
        <w:pStyle w:val="ab"/>
      </w:pPr>
      <w:r>
        <w:t>| oldboy    | python2    | 73.3333 |</w:t>
      </w:r>
    </w:p>
    <w:p w:rsidR="00C773D6" w:rsidRDefault="00C773D6" w:rsidP="00C773D6">
      <w:pPr>
        <w:pStyle w:val="ab"/>
      </w:pPr>
      <w:r>
        <w:rPr>
          <w:rFonts w:hint="eastAsia"/>
        </w:rPr>
        <w:t>| 周玉强    | mongodb2   | 72.2308 |</w:t>
      </w:r>
    </w:p>
    <w:p w:rsidR="00C773D6" w:rsidRDefault="00C773D6" w:rsidP="00C773D6">
      <w:pPr>
        <w:pStyle w:val="ab"/>
      </w:pPr>
      <w:r>
        <w:rPr>
          <w:rFonts w:hint="eastAsia"/>
        </w:rPr>
        <w:t>| 李泳谊    | python1    | 72.1111 |</w:t>
      </w:r>
    </w:p>
    <w:p w:rsidR="00C773D6" w:rsidRDefault="00C773D6" w:rsidP="00C773D6">
      <w:pPr>
        <w:pStyle w:val="ab"/>
      </w:pPr>
      <w:r>
        <w:rPr>
          <w:rFonts w:hint="eastAsia"/>
        </w:rPr>
        <w:t>| 张耀      | linux2     | 70.7778 |</w:t>
      </w:r>
    </w:p>
    <w:p w:rsidR="00C773D6" w:rsidRDefault="00C773D6" w:rsidP="00C773D6">
      <w:pPr>
        <w:pStyle w:val="ab"/>
      </w:pPr>
      <w:r>
        <w:lastRenderedPageBreak/>
        <w:t>| Alex      | redis1     | 68.1000 |</w:t>
      </w:r>
    </w:p>
    <w:p w:rsidR="007107BA" w:rsidRDefault="00C773D6" w:rsidP="00C773D6">
      <w:pPr>
        <w:pStyle w:val="ab"/>
      </w:pPr>
      <w:r>
        <w:t>+-----------+------------+---------+</w:t>
      </w:r>
    </w:p>
    <w:p w:rsidR="00C773D6" w:rsidRDefault="00C773D6" w:rsidP="007107BA"/>
    <w:p w:rsidR="00C773D6" w:rsidRPr="007107BA" w:rsidRDefault="00C773D6" w:rsidP="007107BA"/>
    <w:p w:rsidR="00AE6BFE" w:rsidRDefault="00AE6BFE" w:rsidP="007107BA">
      <w:pPr>
        <w:pStyle w:val="20"/>
      </w:pPr>
      <w:r>
        <w:rPr>
          <w:rFonts w:hint="eastAsia"/>
        </w:rPr>
        <w:t>查询如下课程成绩第</w:t>
      </w:r>
      <w:r>
        <w:rPr>
          <w:rFonts w:hint="eastAsia"/>
        </w:rPr>
        <w:t xml:space="preserve"> 3 </w:t>
      </w:r>
      <w:r>
        <w:rPr>
          <w:rFonts w:hint="eastAsia"/>
        </w:rPr>
        <w:t>名到第</w:t>
      </w:r>
      <w:r>
        <w:rPr>
          <w:rFonts w:hint="eastAsia"/>
        </w:rPr>
        <w:t xml:space="preserve"> 6 </w:t>
      </w:r>
      <w:r>
        <w:rPr>
          <w:rFonts w:hint="eastAsia"/>
        </w:rPr>
        <w:t>名的学生成绩单：</w:t>
      </w:r>
      <w:r>
        <w:rPr>
          <w:rFonts w:hint="eastAsia"/>
        </w:rPr>
        <w:t>python1</w:t>
      </w:r>
      <w:r>
        <w:rPr>
          <w:rFonts w:hint="eastAsia"/>
        </w:rPr>
        <w:t>（</w:t>
      </w:r>
      <w:r>
        <w:rPr>
          <w:rFonts w:hint="eastAsia"/>
        </w:rPr>
        <w:t>111</w:t>
      </w:r>
      <w:r>
        <w:rPr>
          <w:rFonts w:hint="eastAsia"/>
        </w:rPr>
        <w:t>），</w:t>
      </w:r>
      <w:r>
        <w:rPr>
          <w:rFonts w:hint="eastAsia"/>
        </w:rPr>
        <w:t>python2</w:t>
      </w:r>
      <w:r>
        <w:rPr>
          <w:rFonts w:hint="eastAsia"/>
        </w:rPr>
        <w:t>（</w:t>
      </w:r>
      <w:r>
        <w:rPr>
          <w:rFonts w:hint="eastAsia"/>
        </w:rPr>
        <w:t>112</w:t>
      </w:r>
      <w:r>
        <w:rPr>
          <w:rFonts w:hint="eastAsia"/>
        </w:rPr>
        <w:t>），</w:t>
      </w:r>
      <w:r>
        <w:rPr>
          <w:rFonts w:hint="eastAsia"/>
        </w:rPr>
        <w:t xml:space="preserve">linux1 </w:t>
      </w:r>
      <w:r>
        <w:rPr>
          <w:rFonts w:hint="eastAsia"/>
        </w:rPr>
        <w:t>（</w:t>
      </w:r>
      <w:r>
        <w:rPr>
          <w:rFonts w:hint="eastAsia"/>
        </w:rPr>
        <w:t>113</w:t>
      </w:r>
      <w:r>
        <w:rPr>
          <w:rFonts w:hint="eastAsia"/>
        </w:rPr>
        <w:t>），</w:t>
      </w:r>
      <w:r>
        <w:rPr>
          <w:rFonts w:hint="eastAsia"/>
        </w:rPr>
        <w:t>linux2</w:t>
      </w:r>
      <w:r>
        <w:rPr>
          <w:rFonts w:hint="eastAsia"/>
        </w:rPr>
        <w:t>（</w:t>
      </w:r>
      <w:r>
        <w:rPr>
          <w:rFonts w:hint="eastAsia"/>
        </w:rPr>
        <w:t>114</w:t>
      </w:r>
      <w:r>
        <w:rPr>
          <w:rFonts w:hint="eastAsia"/>
        </w:rPr>
        <w:t>）</w:t>
      </w:r>
    </w:p>
    <w:p w:rsidR="007107BA" w:rsidRPr="0075301B" w:rsidRDefault="007107BA" w:rsidP="007107BA"/>
    <w:p w:rsidR="00AE6BFE" w:rsidRDefault="00AE6BFE" w:rsidP="007107BA">
      <w:pPr>
        <w:pStyle w:val="20"/>
      </w:pPr>
      <w:r>
        <w:rPr>
          <w:rFonts w:hint="eastAsia"/>
        </w:rPr>
        <w:t>统计列印各科成绩</w:t>
      </w:r>
      <w:r>
        <w:rPr>
          <w:rFonts w:hint="eastAsia"/>
        </w:rPr>
        <w:t>,</w:t>
      </w:r>
      <w:r>
        <w:rPr>
          <w:rFonts w:hint="eastAsia"/>
        </w:rPr>
        <w:t>各分数段人数</w:t>
      </w:r>
      <w:r>
        <w:rPr>
          <w:rFonts w:hint="eastAsia"/>
        </w:rPr>
        <w:t>:</w:t>
      </w:r>
      <w:r>
        <w:rPr>
          <w:rFonts w:hint="eastAsia"/>
        </w:rPr>
        <w:t>课程</w:t>
      </w:r>
      <w:r>
        <w:rPr>
          <w:rFonts w:hint="eastAsia"/>
        </w:rPr>
        <w:t>ID,</w:t>
      </w:r>
      <w:r>
        <w:rPr>
          <w:rFonts w:hint="eastAsia"/>
        </w:rPr>
        <w:t>课程名称</w:t>
      </w:r>
      <w:r>
        <w:rPr>
          <w:rFonts w:hint="eastAsia"/>
        </w:rPr>
        <w:t xml:space="preserve">,[100-85] </w:t>
      </w:r>
      <w:r>
        <w:rPr>
          <w:rFonts w:hint="eastAsia"/>
        </w:rPr>
        <w:t>优秀人数</w:t>
      </w:r>
      <w:r>
        <w:rPr>
          <w:rFonts w:hint="eastAsia"/>
        </w:rPr>
        <w:t xml:space="preserve">,[85-70] </w:t>
      </w:r>
      <w:r>
        <w:rPr>
          <w:rFonts w:hint="eastAsia"/>
        </w:rPr>
        <w:t>良好人数</w:t>
      </w:r>
      <w:r>
        <w:rPr>
          <w:rFonts w:hint="eastAsia"/>
        </w:rPr>
        <w:t xml:space="preserve">,[70-60] </w:t>
      </w:r>
      <w:r>
        <w:rPr>
          <w:rFonts w:hint="eastAsia"/>
        </w:rPr>
        <w:t>一般人数</w:t>
      </w:r>
      <w:r>
        <w:rPr>
          <w:rFonts w:hint="eastAsia"/>
        </w:rPr>
        <w:t xml:space="preserve">,[ &lt;60] </w:t>
      </w:r>
      <w:r>
        <w:rPr>
          <w:rFonts w:hint="eastAsia"/>
        </w:rPr>
        <w:t>刚及格人数</w:t>
      </w:r>
      <w:r>
        <w:rPr>
          <w:rFonts w:hint="eastAsia"/>
        </w:rPr>
        <w:t xml:space="preserve"> </w:t>
      </w:r>
    </w:p>
    <w:p w:rsidR="007107BA" w:rsidRPr="007107BA" w:rsidRDefault="007107BA" w:rsidP="007107BA"/>
    <w:p w:rsidR="00AE6BFE" w:rsidRDefault="00AE6BFE" w:rsidP="007107BA">
      <w:pPr>
        <w:pStyle w:val="20"/>
      </w:pPr>
      <w:r w:rsidRPr="007E1C5F">
        <w:rPr>
          <w:rFonts w:hint="eastAsia"/>
          <w:highlight w:val="yellow"/>
        </w:rPr>
        <w:t>查询学生平均成绩及其名次</w:t>
      </w:r>
      <w:r>
        <w:rPr>
          <w:rFonts w:hint="eastAsia"/>
        </w:rPr>
        <w:t xml:space="preserve"> </w:t>
      </w:r>
    </w:p>
    <w:p w:rsidR="007E1C5F" w:rsidRDefault="007E1C5F" w:rsidP="007E1C5F">
      <w:pPr>
        <w:pStyle w:val="ab"/>
      </w:pPr>
      <w:r>
        <w:t>select STUDENT.SNAME,SC.SNO,avg(SCORE) as CJ from SC</w:t>
      </w:r>
    </w:p>
    <w:p w:rsidR="007E1C5F" w:rsidRDefault="007E1C5F" w:rsidP="007E1C5F">
      <w:pPr>
        <w:pStyle w:val="ab"/>
      </w:pPr>
      <w:r>
        <w:t>join STUDENT</w:t>
      </w:r>
    </w:p>
    <w:p w:rsidR="007E1C5F" w:rsidRDefault="007E1C5F" w:rsidP="007E1C5F">
      <w:pPr>
        <w:pStyle w:val="ab"/>
      </w:pPr>
      <w:r>
        <w:t>on SC.SNO=STUDENT.SNO</w:t>
      </w:r>
    </w:p>
    <w:p w:rsidR="007E1C5F" w:rsidRDefault="007E1C5F" w:rsidP="007E1C5F">
      <w:pPr>
        <w:pStyle w:val="ab"/>
      </w:pPr>
      <w:r>
        <w:t>group by SNO</w:t>
      </w:r>
    </w:p>
    <w:p w:rsidR="007E1C5F" w:rsidRDefault="007E1C5F" w:rsidP="007E1C5F">
      <w:pPr>
        <w:pStyle w:val="ab"/>
      </w:pPr>
      <w:r>
        <w:t>order by CJ desc;</w:t>
      </w:r>
    </w:p>
    <w:p w:rsidR="007E1C5F" w:rsidRDefault="007E1C5F" w:rsidP="007E1C5F">
      <w:pPr>
        <w:pStyle w:val="ab"/>
      </w:pPr>
      <w:r>
        <w:t>+--------+------+---------+</w:t>
      </w:r>
    </w:p>
    <w:p w:rsidR="007E1C5F" w:rsidRDefault="007E1C5F" w:rsidP="007E1C5F">
      <w:pPr>
        <w:pStyle w:val="ab"/>
      </w:pPr>
      <w:r>
        <w:t>| SNAME  | SNO  | CJ      |</w:t>
      </w:r>
    </w:p>
    <w:p w:rsidR="007E1C5F" w:rsidRDefault="007E1C5F" w:rsidP="007E1C5F">
      <w:pPr>
        <w:pStyle w:val="ab"/>
      </w:pPr>
      <w:r>
        <w:t>+--------+------+---------+</w:t>
      </w:r>
    </w:p>
    <w:p w:rsidR="007E1C5F" w:rsidRDefault="007E1C5F" w:rsidP="007E1C5F">
      <w:pPr>
        <w:pStyle w:val="ab"/>
      </w:pPr>
      <w:r>
        <w:rPr>
          <w:rFonts w:hint="eastAsia"/>
        </w:rPr>
        <w:t>| 小黑   |   11 | 99.0000 |</w:t>
      </w:r>
    </w:p>
    <w:p w:rsidR="007E1C5F" w:rsidRDefault="007E1C5F" w:rsidP="007E1C5F">
      <w:pPr>
        <w:pStyle w:val="ab"/>
      </w:pPr>
      <w:r>
        <w:rPr>
          <w:rFonts w:hint="eastAsia"/>
        </w:rPr>
        <w:t>| 小粉   |   12 | 98.6667 |</w:t>
      </w:r>
    </w:p>
    <w:p w:rsidR="007E1C5F" w:rsidRDefault="007E1C5F" w:rsidP="007E1C5F">
      <w:pPr>
        <w:pStyle w:val="ab"/>
      </w:pPr>
      <w:r>
        <w:rPr>
          <w:rFonts w:hint="eastAsia"/>
        </w:rPr>
        <w:t>| 小青   |    5 | 78.4286 |</w:t>
      </w:r>
    </w:p>
    <w:p w:rsidR="007E1C5F" w:rsidRDefault="007E1C5F" w:rsidP="007E1C5F">
      <w:pPr>
        <w:pStyle w:val="ab"/>
      </w:pPr>
      <w:r>
        <w:rPr>
          <w:rFonts w:hint="eastAsia"/>
        </w:rPr>
        <w:t>| 小蓝   |    4 | 76.3750 |</w:t>
      </w:r>
    </w:p>
    <w:p w:rsidR="007E1C5F" w:rsidRDefault="007E1C5F" w:rsidP="007E1C5F">
      <w:pPr>
        <w:pStyle w:val="ab"/>
      </w:pPr>
      <w:r>
        <w:rPr>
          <w:rFonts w:hint="eastAsia"/>
        </w:rPr>
        <w:t>| 小绿   |    3 | 76.0625 |</w:t>
      </w:r>
    </w:p>
    <w:p w:rsidR="007E1C5F" w:rsidRDefault="007E1C5F" w:rsidP="007E1C5F">
      <w:pPr>
        <w:pStyle w:val="ab"/>
      </w:pPr>
      <w:r>
        <w:rPr>
          <w:rFonts w:hint="eastAsia"/>
        </w:rPr>
        <w:t>| 小明   |    2 | 75.4000 |</w:t>
      </w:r>
    </w:p>
    <w:p w:rsidR="007E1C5F" w:rsidRDefault="007E1C5F" w:rsidP="007E1C5F">
      <w:pPr>
        <w:pStyle w:val="ab"/>
      </w:pPr>
      <w:r>
        <w:rPr>
          <w:rFonts w:hint="eastAsia"/>
        </w:rPr>
        <w:t>| 小黄   |    8 | 74.6667 |</w:t>
      </w:r>
    </w:p>
    <w:p w:rsidR="007E1C5F" w:rsidRDefault="007E1C5F" w:rsidP="007E1C5F">
      <w:pPr>
        <w:pStyle w:val="ab"/>
      </w:pPr>
      <w:r>
        <w:rPr>
          <w:rFonts w:hint="eastAsia"/>
        </w:rPr>
        <w:t>| 小白   |    6 | 74.4167 |</w:t>
      </w:r>
    </w:p>
    <w:p w:rsidR="007E1C5F" w:rsidRDefault="007E1C5F" w:rsidP="007E1C5F">
      <w:pPr>
        <w:pStyle w:val="ab"/>
      </w:pPr>
      <w:r>
        <w:rPr>
          <w:rFonts w:hint="eastAsia"/>
        </w:rPr>
        <w:t>| 小红   |    1 | 73.0667 |</w:t>
      </w:r>
    </w:p>
    <w:p w:rsidR="007E1C5F" w:rsidRDefault="007E1C5F" w:rsidP="007E1C5F">
      <w:pPr>
        <w:pStyle w:val="ab"/>
      </w:pPr>
      <w:r>
        <w:rPr>
          <w:rFonts w:hint="eastAsia"/>
        </w:rPr>
        <w:t>| 小橙   |   10 | 72.5000 |</w:t>
      </w:r>
    </w:p>
    <w:p w:rsidR="007E1C5F" w:rsidRDefault="007E1C5F" w:rsidP="007E1C5F">
      <w:pPr>
        <w:pStyle w:val="ab"/>
      </w:pPr>
      <w:r>
        <w:rPr>
          <w:rFonts w:hint="eastAsia"/>
        </w:rPr>
        <w:t>| 小粉   |    9 | 69.3846 |</w:t>
      </w:r>
    </w:p>
    <w:p w:rsidR="007E1C5F" w:rsidRDefault="007E1C5F" w:rsidP="007E1C5F">
      <w:pPr>
        <w:pStyle w:val="ab"/>
      </w:pPr>
      <w:r>
        <w:rPr>
          <w:rFonts w:hint="eastAsia"/>
        </w:rPr>
        <w:t>| 小紫   |    7 | 65.2222 |</w:t>
      </w:r>
    </w:p>
    <w:p w:rsidR="007107BA" w:rsidRDefault="007E1C5F" w:rsidP="007E1C5F">
      <w:pPr>
        <w:pStyle w:val="ab"/>
      </w:pPr>
      <w:r>
        <w:lastRenderedPageBreak/>
        <w:t>+--------+------+---------+</w:t>
      </w:r>
    </w:p>
    <w:p w:rsidR="007E1C5F" w:rsidRPr="007E1C5F" w:rsidRDefault="007E1C5F" w:rsidP="007107BA"/>
    <w:p w:rsidR="00AE6BFE" w:rsidRDefault="00AE6BFE" w:rsidP="007107BA">
      <w:pPr>
        <w:pStyle w:val="20"/>
      </w:pPr>
      <w:r>
        <w:rPr>
          <w:rFonts w:hint="eastAsia"/>
        </w:rPr>
        <w:t>查询各科成绩前三名的记录</w:t>
      </w:r>
      <w:r>
        <w:rPr>
          <w:rFonts w:hint="eastAsia"/>
        </w:rPr>
        <w:t>:(</w:t>
      </w:r>
      <w:r>
        <w:rPr>
          <w:rFonts w:hint="eastAsia"/>
        </w:rPr>
        <w:t>不考虑成绩并列情况</w:t>
      </w:r>
      <w:r>
        <w:rPr>
          <w:rFonts w:hint="eastAsia"/>
        </w:rPr>
        <w:t xml:space="preserve">) </w:t>
      </w:r>
    </w:p>
    <w:p w:rsidR="007107BA" w:rsidRPr="007107BA" w:rsidRDefault="007107BA" w:rsidP="007107BA"/>
    <w:p w:rsidR="00AE6BFE" w:rsidRDefault="00AE6BFE" w:rsidP="007107BA">
      <w:pPr>
        <w:pStyle w:val="20"/>
      </w:pPr>
      <w:r>
        <w:rPr>
          <w:rFonts w:hint="eastAsia"/>
        </w:rPr>
        <w:t>查询每门课程被选修的学生数</w:t>
      </w:r>
    </w:p>
    <w:p w:rsidR="008C056D" w:rsidRDefault="008C056D" w:rsidP="008C056D">
      <w:pPr>
        <w:pStyle w:val="ab"/>
      </w:pPr>
      <w:r>
        <w:t>select t1.CNAME,count(t2.SCORE) sum from COURSE t1</w:t>
      </w:r>
    </w:p>
    <w:p w:rsidR="008C056D" w:rsidRDefault="008C056D" w:rsidP="008C056D">
      <w:pPr>
        <w:pStyle w:val="ab"/>
      </w:pPr>
      <w:r>
        <w:t>join SC t2</w:t>
      </w:r>
    </w:p>
    <w:p w:rsidR="008C056D" w:rsidRDefault="008C056D" w:rsidP="008C056D">
      <w:pPr>
        <w:pStyle w:val="ab"/>
      </w:pPr>
      <w:r>
        <w:t>on t1.CNO=t2.CNO</w:t>
      </w:r>
    </w:p>
    <w:p w:rsidR="008C056D" w:rsidRDefault="008C056D" w:rsidP="008C056D">
      <w:pPr>
        <w:pStyle w:val="ab"/>
      </w:pPr>
      <w:r>
        <w:t>group by t1.CNAME;</w:t>
      </w:r>
    </w:p>
    <w:p w:rsidR="008C056D" w:rsidRDefault="008C056D" w:rsidP="008C056D">
      <w:pPr>
        <w:pStyle w:val="ab"/>
      </w:pPr>
      <w:r>
        <w:t>+------------+-----+</w:t>
      </w:r>
    </w:p>
    <w:p w:rsidR="008C056D" w:rsidRDefault="008C056D" w:rsidP="008C056D">
      <w:pPr>
        <w:pStyle w:val="ab"/>
      </w:pPr>
      <w:r>
        <w:t>| CNAME      | sum |</w:t>
      </w:r>
    </w:p>
    <w:p w:rsidR="008C056D" w:rsidRDefault="008C056D" w:rsidP="008C056D">
      <w:pPr>
        <w:pStyle w:val="ab"/>
      </w:pPr>
      <w:r>
        <w:t>+------------+-----+</w:t>
      </w:r>
    </w:p>
    <w:p w:rsidR="008C056D" w:rsidRDefault="008C056D" w:rsidP="008C056D">
      <w:pPr>
        <w:pStyle w:val="ab"/>
      </w:pPr>
      <w:r>
        <w:t>| docker1    |   9 |</w:t>
      </w:r>
    </w:p>
    <w:p w:rsidR="008C056D" w:rsidRDefault="008C056D" w:rsidP="008C056D">
      <w:pPr>
        <w:pStyle w:val="ab"/>
      </w:pPr>
      <w:r>
        <w:t>| go2        |  11 |</w:t>
      </w:r>
    </w:p>
    <w:p w:rsidR="008C056D" w:rsidRDefault="008C056D" w:rsidP="008C056D">
      <w:pPr>
        <w:pStyle w:val="ab"/>
      </w:pPr>
      <w:r>
        <w:t>| java1      |   9 |</w:t>
      </w:r>
    </w:p>
    <w:p w:rsidR="008C056D" w:rsidRDefault="008C056D" w:rsidP="008C056D">
      <w:pPr>
        <w:pStyle w:val="ab"/>
      </w:pPr>
      <w:r>
        <w:t>| java2      |   8 |</w:t>
      </w:r>
    </w:p>
    <w:p w:rsidR="008C056D" w:rsidRDefault="008C056D" w:rsidP="008C056D">
      <w:pPr>
        <w:pStyle w:val="ab"/>
      </w:pPr>
      <w:r>
        <w:t>| linux1     |   8 |</w:t>
      </w:r>
    </w:p>
    <w:p w:rsidR="008C056D" w:rsidRDefault="008C056D" w:rsidP="008C056D">
      <w:pPr>
        <w:pStyle w:val="ab"/>
      </w:pPr>
      <w:r>
        <w:t>| linux2     |   9 |</w:t>
      </w:r>
    </w:p>
    <w:p w:rsidR="008C056D" w:rsidRDefault="008C056D" w:rsidP="008C056D">
      <w:pPr>
        <w:pStyle w:val="ab"/>
      </w:pPr>
      <w:r>
        <w:t>| mongodb1   |   8 |</w:t>
      </w:r>
    </w:p>
    <w:p w:rsidR="008C056D" w:rsidRDefault="008C056D" w:rsidP="008C056D">
      <w:pPr>
        <w:pStyle w:val="ab"/>
      </w:pPr>
      <w:r>
        <w:t>| mongodb2   |  13 |</w:t>
      </w:r>
    </w:p>
    <w:p w:rsidR="008C056D" w:rsidRDefault="008C056D" w:rsidP="008C056D">
      <w:pPr>
        <w:pStyle w:val="ab"/>
      </w:pPr>
      <w:r>
        <w:t>| mysql1     |   9 |</w:t>
      </w:r>
    </w:p>
    <w:p w:rsidR="008C056D" w:rsidRDefault="008C056D" w:rsidP="008C056D">
      <w:pPr>
        <w:pStyle w:val="ab"/>
      </w:pPr>
      <w:r>
        <w:t>| mysql2     |  10 |</w:t>
      </w:r>
    </w:p>
    <w:p w:rsidR="008C056D" w:rsidRDefault="008C056D" w:rsidP="008C056D">
      <w:pPr>
        <w:pStyle w:val="ab"/>
      </w:pPr>
      <w:r>
        <w:t>| python1    |   9 |</w:t>
      </w:r>
    </w:p>
    <w:p w:rsidR="008C056D" w:rsidRDefault="008C056D" w:rsidP="008C056D">
      <w:pPr>
        <w:pStyle w:val="ab"/>
      </w:pPr>
      <w:r>
        <w:t>| python2    |   9 |</w:t>
      </w:r>
    </w:p>
    <w:p w:rsidR="008C056D" w:rsidRDefault="008C056D" w:rsidP="008C056D">
      <w:pPr>
        <w:pStyle w:val="ab"/>
      </w:pPr>
      <w:r>
        <w:t>| redis1     |  10 |</w:t>
      </w:r>
    </w:p>
    <w:p w:rsidR="008C056D" w:rsidRDefault="008C056D" w:rsidP="008C056D">
      <w:pPr>
        <w:pStyle w:val="ab"/>
      </w:pPr>
      <w:r>
        <w:t>| redis2     |  10 |</w:t>
      </w:r>
    </w:p>
    <w:p w:rsidR="008C056D" w:rsidRDefault="008C056D" w:rsidP="008C056D">
      <w:pPr>
        <w:pStyle w:val="ab"/>
      </w:pPr>
      <w:r>
        <w:rPr>
          <w:rFonts w:hint="eastAsia"/>
        </w:rPr>
        <w:t>| 大数据1    |   6 |</w:t>
      </w:r>
    </w:p>
    <w:p w:rsidR="008C056D" w:rsidRDefault="008C056D" w:rsidP="008C056D">
      <w:pPr>
        <w:pStyle w:val="ab"/>
      </w:pPr>
      <w:r>
        <w:rPr>
          <w:rFonts w:hint="eastAsia"/>
        </w:rPr>
        <w:t>| 大数据2    |   8 |</w:t>
      </w:r>
    </w:p>
    <w:p w:rsidR="007107BA" w:rsidRDefault="008C056D" w:rsidP="008C056D">
      <w:pPr>
        <w:pStyle w:val="ab"/>
      </w:pPr>
      <w:r>
        <w:t>+------------+-----+</w:t>
      </w:r>
    </w:p>
    <w:p w:rsidR="008C056D" w:rsidRDefault="008C056D" w:rsidP="007107BA"/>
    <w:p w:rsidR="008C056D" w:rsidRPr="007107BA" w:rsidRDefault="008C056D" w:rsidP="007107BA"/>
    <w:p w:rsidR="00AE6BFE" w:rsidRDefault="00AE6BFE" w:rsidP="007107BA">
      <w:pPr>
        <w:pStyle w:val="20"/>
      </w:pPr>
      <w:r>
        <w:rPr>
          <w:rFonts w:hint="eastAsia"/>
        </w:rPr>
        <w:lastRenderedPageBreak/>
        <w:t>查询出只选修了一门课程的全部学生的学号和姓名</w:t>
      </w:r>
    </w:p>
    <w:p w:rsidR="00E533B3" w:rsidRDefault="00E533B3" w:rsidP="00E533B3">
      <w:pPr>
        <w:pStyle w:val="ab"/>
      </w:pPr>
      <w:r>
        <w:t>select t1.SNO,t1.SNAME from STUDENT t1</w:t>
      </w:r>
    </w:p>
    <w:p w:rsidR="00E533B3" w:rsidRDefault="00E533B3" w:rsidP="00E533B3">
      <w:pPr>
        <w:pStyle w:val="ab"/>
      </w:pPr>
      <w:r>
        <w:t>join SC t2</w:t>
      </w:r>
    </w:p>
    <w:p w:rsidR="00E533B3" w:rsidRDefault="00E533B3" w:rsidP="00E533B3">
      <w:pPr>
        <w:pStyle w:val="ab"/>
      </w:pPr>
      <w:r>
        <w:t>on t1.SNO=t2.SNO</w:t>
      </w:r>
    </w:p>
    <w:p w:rsidR="00E533B3" w:rsidRDefault="00E533B3" w:rsidP="00E533B3">
      <w:pPr>
        <w:pStyle w:val="ab"/>
      </w:pPr>
      <w:r>
        <w:t>group by t1.SNO,t1.SNAME</w:t>
      </w:r>
    </w:p>
    <w:p w:rsidR="00E533B3" w:rsidRDefault="00E533B3" w:rsidP="00E533B3">
      <w:pPr>
        <w:pStyle w:val="ab"/>
      </w:pPr>
      <w:r>
        <w:t>having count(SCore)=1;</w:t>
      </w:r>
    </w:p>
    <w:p w:rsidR="00E533B3" w:rsidRDefault="00E533B3" w:rsidP="00E533B3">
      <w:pPr>
        <w:pStyle w:val="ab"/>
      </w:pPr>
      <w:r>
        <w:t>+-----+--------+</w:t>
      </w:r>
    </w:p>
    <w:p w:rsidR="00E533B3" w:rsidRDefault="00E533B3" w:rsidP="00E533B3">
      <w:pPr>
        <w:pStyle w:val="ab"/>
      </w:pPr>
      <w:r>
        <w:t>| SNO | SNAME  |</w:t>
      </w:r>
    </w:p>
    <w:p w:rsidR="00E533B3" w:rsidRDefault="00E533B3" w:rsidP="00E533B3">
      <w:pPr>
        <w:pStyle w:val="ab"/>
      </w:pPr>
      <w:r>
        <w:t>+-----+--------+</w:t>
      </w:r>
    </w:p>
    <w:p w:rsidR="00E533B3" w:rsidRDefault="00E533B3" w:rsidP="00E533B3">
      <w:pPr>
        <w:pStyle w:val="ab"/>
      </w:pPr>
      <w:r>
        <w:rPr>
          <w:rFonts w:hint="eastAsia"/>
        </w:rPr>
        <w:t>|  11 | 小黑   |</w:t>
      </w:r>
    </w:p>
    <w:p w:rsidR="00E533B3" w:rsidRDefault="00E533B3" w:rsidP="00E533B3">
      <w:pPr>
        <w:pStyle w:val="ab"/>
      </w:pPr>
      <w:r>
        <w:t>+-----+--------+</w:t>
      </w:r>
    </w:p>
    <w:p w:rsidR="00E533B3" w:rsidRPr="007107BA" w:rsidRDefault="00E533B3" w:rsidP="007107BA"/>
    <w:p w:rsidR="00AE6BFE" w:rsidRDefault="00AE6BFE" w:rsidP="007107BA">
      <w:pPr>
        <w:pStyle w:val="20"/>
      </w:pPr>
      <w:r>
        <w:rPr>
          <w:rFonts w:hint="eastAsia"/>
        </w:rPr>
        <w:t>查询男生、女生人数</w:t>
      </w:r>
      <w:r>
        <w:rPr>
          <w:rFonts w:hint="eastAsia"/>
        </w:rPr>
        <w:t xml:space="preserve"> </w:t>
      </w:r>
    </w:p>
    <w:p w:rsidR="00E533B3" w:rsidRDefault="00E533B3" w:rsidP="00E533B3">
      <w:pPr>
        <w:pStyle w:val="ab"/>
      </w:pPr>
      <w:r>
        <w:t>select SSEX,count(SSEX) from STUDENT</w:t>
      </w:r>
    </w:p>
    <w:p w:rsidR="00E533B3" w:rsidRDefault="00E533B3" w:rsidP="00E533B3">
      <w:pPr>
        <w:pStyle w:val="ab"/>
      </w:pPr>
      <w:r>
        <w:t>group by SSEX;</w:t>
      </w:r>
    </w:p>
    <w:p w:rsidR="00E533B3" w:rsidRDefault="00E533B3" w:rsidP="00E533B3">
      <w:pPr>
        <w:pStyle w:val="ab"/>
      </w:pPr>
      <w:r>
        <w:t>+------+-------------+</w:t>
      </w:r>
    </w:p>
    <w:p w:rsidR="00E533B3" w:rsidRDefault="00E533B3" w:rsidP="00E533B3">
      <w:pPr>
        <w:pStyle w:val="ab"/>
      </w:pPr>
      <w:r>
        <w:t>| SSEX | count(SSEX) |</w:t>
      </w:r>
    </w:p>
    <w:p w:rsidR="00E533B3" w:rsidRDefault="00E533B3" w:rsidP="00E533B3">
      <w:pPr>
        <w:pStyle w:val="ab"/>
      </w:pPr>
      <w:r>
        <w:t>+------+-------------+</w:t>
      </w:r>
    </w:p>
    <w:p w:rsidR="00E533B3" w:rsidRDefault="00E533B3" w:rsidP="00E533B3">
      <w:pPr>
        <w:pStyle w:val="ab"/>
      </w:pPr>
      <w:r>
        <w:rPr>
          <w:rFonts w:hint="eastAsia"/>
        </w:rPr>
        <w:t>| 女   |           5 |</w:t>
      </w:r>
    </w:p>
    <w:p w:rsidR="00E533B3" w:rsidRDefault="00E533B3" w:rsidP="00E533B3">
      <w:pPr>
        <w:pStyle w:val="ab"/>
      </w:pPr>
      <w:r>
        <w:rPr>
          <w:rFonts w:hint="eastAsia"/>
        </w:rPr>
        <w:t>| 男   |           7 |</w:t>
      </w:r>
    </w:p>
    <w:p w:rsidR="00E533B3" w:rsidRDefault="00E533B3" w:rsidP="00E533B3">
      <w:pPr>
        <w:pStyle w:val="ab"/>
      </w:pPr>
      <w:r>
        <w:t>+------+-------------+</w:t>
      </w:r>
    </w:p>
    <w:p w:rsidR="00E533B3" w:rsidRPr="007107BA" w:rsidRDefault="00E533B3" w:rsidP="007107BA"/>
    <w:p w:rsidR="00AE6BFE" w:rsidRDefault="00AE6BFE" w:rsidP="007107BA">
      <w:pPr>
        <w:pStyle w:val="20"/>
      </w:pPr>
      <w:r>
        <w:rPr>
          <w:rFonts w:hint="eastAsia"/>
        </w:rPr>
        <w:t>查询名字中有</w:t>
      </w:r>
      <w:r>
        <w:rPr>
          <w:rFonts w:hint="eastAsia"/>
        </w:rPr>
        <w:t>'</w:t>
      </w:r>
      <w:r>
        <w:rPr>
          <w:rFonts w:hint="eastAsia"/>
        </w:rPr>
        <w:t>黑</w:t>
      </w:r>
      <w:r>
        <w:rPr>
          <w:rFonts w:hint="eastAsia"/>
        </w:rPr>
        <w:t>'</w:t>
      </w:r>
      <w:r>
        <w:rPr>
          <w:rFonts w:hint="eastAsia"/>
        </w:rPr>
        <w:t>的学生名单</w:t>
      </w:r>
    </w:p>
    <w:p w:rsidR="00AE5328" w:rsidRDefault="00AE5328" w:rsidP="00AE5328">
      <w:pPr>
        <w:pStyle w:val="ab"/>
      </w:pPr>
      <w:r>
        <w:t>select * from STUDENT</w:t>
      </w:r>
    </w:p>
    <w:p w:rsidR="00AE5328" w:rsidRDefault="00AE5328" w:rsidP="00AE5328">
      <w:pPr>
        <w:pStyle w:val="ab"/>
      </w:pPr>
      <w:r>
        <w:rPr>
          <w:rFonts w:hint="eastAsia"/>
        </w:rPr>
        <w:t>where SNAME like '%黑%';</w:t>
      </w:r>
    </w:p>
    <w:p w:rsidR="00AE5328" w:rsidRDefault="00AE5328" w:rsidP="00AE5328">
      <w:pPr>
        <w:pStyle w:val="ab"/>
      </w:pPr>
      <w:r>
        <w:t>+-----+--------+------+------+</w:t>
      </w:r>
    </w:p>
    <w:p w:rsidR="00AE5328" w:rsidRDefault="00AE5328" w:rsidP="00AE5328">
      <w:pPr>
        <w:pStyle w:val="ab"/>
      </w:pPr>
      <w:r>
        <w:t>| SNO | SNAME  | SAGE | SSEX |</w:t>
      </w:r>
    </w:p>
    <w:p w:rsidR="00AE5328" w:rsidRDefault="00AE5328" w:rsidP="00AE5328">
      <w:pPr>
        <w:pStyle w:val="ab"/>
      </w:pPr>
      <w:r>
        <w:t>+-----+--------+------+------+</w:t>
      </w:r>
    </w:p>
    <w:p w:rsidR="00AE5328" w:rsidRDefault="00AE5328" w:rsidP="00AE5328">
      <w:pPr>
        <w:pStyle w:val="ab"/>
      </w:pPr>
      <w:r>
        <w:rPr>
          <w:rFonts w:hint="eastAsia"/>
        </w:rPr>
        <w:t>|  11 | 小黑   |    9 | 男   |</w:t>
      </w:r>
    </w:p>
    <w:p w:rsidR="007107BA" w:rsidRDefault="00AE5328" w:rsidP="00AE5328">
      <w:pPr>
        <w:pStyle w:val="ab"/>
      </w:pPr>
      <w:r>
        <w:t>+-----+--------+------+------+</w:t>
      </w:r>
    </w:p>
    <w:p w:rsidR="00AE5328" w:rsidRPr="00AE5328" w:rsidRDefault="00AE5328" w:rsidP="007107BA"/>
    <w:p w:rsidR="00AE6BFE" w:rsidRDefault="00AE6BFE" w:rsidP="007107BA">
      <w:pPr>
        <w:pStyle w:val="20"/>
      </w:pPr>
      <w:r>
        <w:rPr>
          <w:rFonts w:hint="eastAsia"/>
        </w:rPr>
        <w:lastRenderedPageBreak/>
        <w:t>查询同名同性学生名单，并统计同名人数</w:t>
      </w:r>
    </w:p>
    <w:p w:rsidR="00AE5328" w:rsidRDefault="00AE5328" w:rsidP="00AE5328">
      <w:pPr>
        <w:pStyle w:val="ab"/>
      </w:pPr>
      <w:r>
        <w:t>select t1.SNAME,count(t1.SNAME) from STUDENT t1</w:t>
      </w:r>
    </w:p>
    <w:p w:rsidR="00AE5328" w:rsidRDefault="00AE5328" w:rsidP="00AE5328">
      <w:pPr>
        <w:pStyle w:val="ab"/>
      </w:pPr>
      <w:r>
        <w:t>group by t1.SNAME</w:t>
      </w:r>
    </w:p>
    <w:p w:rsidR="00AE5328" w:rsidRDefault="00AE5328" w:rsidP="00AE5328">
      <w:pPr>
        <w:pStyle w:val="ab"/>
      </w:pPr>
      <w:r>
        <w:t>having count(t1.SNAME)&gt;1;</w:t>
      </w:r>
    </w:p>
    <w:p w:rsidR="00AE5328" w:rsidRDefault="00AE5328" w:rsidP="00AE5328">
      <w:pPr>
        <w:pStyle w:val="ab"/>
      </w:pPr>
      <w:r>
        <w:t>+--------+-----------------+</w:t>
      </w:r>
    </w:p>
    <w:p w:rsidR="00AE5328" w:rsidRDefault="00AE5328" w:rsidP="00AE5328">
      <w:pPr>
        <w:pStyle w:val="ab"/>
      </w:pPr>
      <w:r>
        <w:t>| SNAME  | count(t1.SNAME) |</w:t>
      </w:r>
    </w:p>
    <w:p w:rsidR="00AE5328" w:rsidRDefault="00AE5328" w:rsidP="00AE5328">
      <w:pPr>
        <w:pStyle w:val="ab"/>
      </w:pPr>
      <w:r>
        <w:t>+--------+-----------------+</w:t>
      </w:r>
    </w:p>
    <w:p w:rsidR="00AE5328" w:rsidRDefault="00AE5328" w:rsidP="00AE5328">
      <w:pPr>
        <w:pStyle w:val="ab"/>
      </w:pPr>
      <w:r>
        <w:rPr>
          <w:rFonts w:hint="eastAsia"/>
        </w:rPr>
        <w:t>| 小粉   |               2 |</w:t>
      </w:r>
    </w:p>
    <w:p w:rsidR="007107BA" w:rsidRDefault="00AE5328" w:rsidP="00AE5328">
      <w:pPr>
        <w:pStyle w:val="ab"/>
      </w:pPr>
      <w:r>
        <w:t>+--------+-----------------+</w:t>
      </w:r>
    </w:p>
    <w:p w:rsidR="00AE5328" w:rsidRDefault="00AE5328" w:rsidP="007107BA"/>
    <w:p w:rsidR="00AE5328" w:rsidRPr="007107BA" w:rsidRDefault="00AE5328" w:rsidP="007107BA"/>
    <w:p w:rsidR="00AE6BFE" w:rsidRDefault="00AE6BFE" w:rsidP="007107BA">
      <w:pPr>
        <w:pStyle w:val="20"/>
      </w:pPr>
      <w:r>
        <w:rPr>
          <w:rFonts w:hint="eastAsia"/>
        </w:rPr>
        <w:t>查询每门课程的平均成绩，结果按平均成绩升序排列，平均成绩相同时，按课程号降序排列</w:t>
      </w:r>
      <w:r>
        <w:rPr>
          <w:rFonts w:hint="eastAsia"/>
        </w:rPr>
        <w:t xml:space="preserve"> </w:t>
      </w:r>
    </w:p>
    <w:p w:rsidR="00873233" w:rsidRDefault="00873233" w:rsidP="00873233">
      <w:pPr>
        <w:pStyle w:val="ab"/>
      </w:pPr>
      <w:r>
        <w:t>select t1.CNAME,t1.CNO,avg(t2.SCORE) sum from COURSE t1</w:t>
      </w:r>
    </w:p>
    <w:p w:rsidR="00873233" w:rsidRDefault="00873233" w:rsidP="00873233">
      <w:pPr>
        <w:pStyle w:val="ab"/>
      </w:pPr>
      <w:r>
        <w:t>join SC t2</w:t>
      </w:r>
    </w:p>
    <w:p w:rsidR="00873233" w:rsidRDefault="00873233" w:rsidP="00873233">
      <w:pPr>
        <w:pStyle w:val="ab"/>
      </w:pPr>
      <w:r>
        <w:t>on t1.CNO=t2.CNO</w:t>
      </w:r>
    </w:p>
    <w:p w:rsidR="00873233" w:rsidRDefault="00873233" w:rsidP="00873233">
      <w:pPr>
        <w:pStyle w:val="ab"/>
      </w:pPr>
      <w:r>
        <w:t>group by t1.CNAME,t1.CNO</w:t>
      </w:r>
    </w:p>
    <w:p w:rsidR="00873233" w:rsidRDefault="00873233" w:rsidP="00873233">
      <w:pPr>
        <w:pStyle w:val="ab"/>
      </w:pPr>
      <w:r>
        <w:t>order by sum asc,t1.CNO desc;</w:t>
      </w:r>
    </w:p>
    <w:p w:rsidR="00873233" w:rsidRDefault="00873233" w:rsidP="00873233">
      <w:pPr>
        <w:pStyle w:val="ab"/>
      </w:pPr>
      <w:r>
        <w:t>+------------+-----+---------+</w:t>
      </w:r>
    </w:p>
    <w:p w:rsidR="00873233" w:rsidRDefault="00873233" w:rsidP="00873233">
      <w:pPr>
        <w:pStyle w:val="ab"/>
      </w:pPr>
      <w:r>
        <w:t>| CNAME      | CNO | sum     |</w:t>
      </w:r>
    </w:p>
    <w:p w:rsidR="00873233" w:rsidRDefault="00873233" w:rsidP="00873233">
      <w:pPr>
        <w:pStyle w:val="ab"/>
      </w:pPr>
      <w:r>
        <w:t>+------------+-----+---------+</w:t>
      </w:r>
    </w:p>
    <w:p w:rsidR="00873233" w:rsidRDefault="00873233" w:rsidP="00873233">
      <w:pPr>
        <w:pStyle w:val="ab"/>
      </w:pPr>
      <w:r>
        <w:t>| redis1     | 125 | 68.1000 |</w:t>
      </w:r>
    </w:p>
    <w:p w:rsidR="00873233" w:rsidRDefault="00873233" w:rsidP="00873233">
      <w:pPr>
        <w:pStyle w:val="ab"/>
      </w:pPr>
      <w:r>
        <w:t>| linux2     | 114 | 70.7778 |</w:t>
      </w:r>
    </w:p>
    <w:p w:rsidR="00873233" w:rsidRDefault="00873233" w:rsidP="00873233">
      <w:pPr>
        <w:pStyle w:val="ab"/>
      </w:pPr>
      <w:r>
        <w:t>| python1    | 111 | 72.1111 |</w:t>
      </w:r>
    </w:p>
    <w:p w:rsidR="00873233" w:rsidRDefault="00873233" w:rsidP="00873233">
      <w:pPr>
        <w:pStyle w:val="ab"/>
      </w:pPr>
      <w:r>
        <w:t>| mongodb2   | 124 | 72.2308 |</w:t>
      </w:r>
    </w:p>
    <w:p w:rsidR="00873233" w:rsidRDefault="00873233" w:rsidP="00873233">
      <w:pPr>
        <w:pStyle w:val="ab"/>
      </w:pPr>
      <w:r>
        <w:t>| python2    | 112 | 73.3333 |</w:t>
      </w:r>
    </w:p>
    <w:p w:rsidR="00873233" w:rsidRDefault="00873233" w:rsidP="00873233">
      <w:pPr>
        <w:pStyle w:val="ab"/>
      </w:pPr>
      <w:r>
        <w:rPr>
          <w:rFonts w:hint="eastAsia"/>
        </w:rPr>
        <w:t>| 大数据1    | 119 | 73.5000 |</w:t>
      </w:r>
    </w:p>
    <w:p w:rsidR="00873233" w:rsidRDefault="00873233" w:rsidP="00873233">
      <w:pPr>
        <w:pStyle w:val="ab"/>
      </w:pPr>
      <w:r>
        <w:t>| java1      | 117 | 73.8889 |</w:t>
      </w:r>
    </w:p>
    <w:p w:rsidR="00873233" w:rsidRDefault="00873233" w:rsidP="00873233">
      <w:pPr>
        <w:pStyle w:val="ab"/>
      </w:pPr>
      <w:r>
        <w:t>| mongodb1   | 123 | 74.1250 |</w:t>
      </w:r>
    </w:p>
    <w:p w:rsidR="00873233" w:rsidRDefault="00873233" w:rsidP="00873233">
      <w:pPr>
        <w:pStyle w:val="ab"/>
      </w:pPr>
      <w:r>
        <w:t>| docker1    | 127 | 75.3333 |</w:t>
      </w:r>
    </w:p>
    <w:p w:rsidR="00873233" w:rsidRDefault="00873233" w:rsidP="00873233">
      <w:pPr>
        <w:pStyle w:val="ab"/>
      </w:pPr>
      <w:r>
        <w:t>| mysql1     | 115 | 75.6667 |</w:t>
      </w:r>
    </w:p>
    <w:p w:rsidR="00873233" w:rsidRDefault="00873233" w:rsidP="00873233">
      <w:pPr>
        <w:pStyle w:val="ab"/>
      </w:pPr>
      <w:r>
        <w:t>| java2      | 118 | 76.1250 |</w:t>
      </w:r>
    </w:p>
    <w:p w:rsidR="00873233" w:rsidRDefault="00873233" w:rsidP="00873233">
      <w:pPr>
        <w:pStyle w:val="ab"/>
      </w:pPr>
      <w:r>
        <w:rPr>
          <w:rFonts w:hint="eastAsia"/>
        </w:rPr>
        <w:t>| 大数据2    | 120 | 77.1250 |</w:t>
      </w:r>
    </w:p>
    <w:p w:rsidR="00873233" w:rsidRDefault="00873233" w:rsidP="00873233">
      <w:pPr>
        <w:pStyle w:val="ab"/>
      </w:pPr>
      <w:r>
        <w:t>| linux1     | 113 | 77.3750 |</w:t>
      </w:r>
    </w:p>
    <w:p w:rsidR="00873233" w:rsidRDefault="00873233" w:rsidP="00873233">
      <w:pPr>
        <w:pStyle w:val="ab"/>
      </w:pPr>
      <w:r>
        <w:lastRenderedPageBreak/>
        <w:t>| go2        | 122 | 78.7273 |</w:t>
      </w:r>
    </w:p>
    <w:p w:rsidR="00873233" w:rsidRDefault="00873233" w:rsidP="00873233">
      <w:pPr>
        <w:pStyle w:val="ab"/>
      </w:pPr>
      <w:r>
        <w:t>| redis2     | 126 | 78.9000 |</w:t>
      </w:r>
    </w:p>
    <w:p w:rsidR="00873233" w:rsidRDefault="00873233" w:rsidP="00873233">
      <w:pPr>
        <w:pStyle w:val="ab"/>
      </w:pPr>
      <w:r>
        <w:t>| mysql2     | 116 | 84.8000 |</w:t>
      </w:r>
    </w:p>
    <w:p w:rsidR="007107BA" w:rsidRDefault="00873233" w:rsidP="00873233">
      <w:pPr>
        <w:pStyle w:val="ab"/>
      </w:pPr>
      <w:r>
        <w:t>+------------+-----+---------+</w:t>
      </w:r>
    </w:p>
    <w:p w:rsidR="00873233" w:rsidRDefault="00873233" w:rsidP="007107BA"/>
    <w:p w:rsidR="00873233" w:rsidRPr="007107BA" w:rsidRDefault="00873233" w:rsidP="007107BA"/>
    <w:p w:rsidR="00AE6BFE" w:rsidRDefault="00AE6BFE" w:rsidP="007107BA">
      <w:pPr>
        <w:pStyle w:val="20"/>
      </w:pPr>
      <w:r>
        <w:rPr>
          <w:rFonts w:hint="eastAsia"/>
        </w:rPr>
        <w:t>查询平均成绩大于</w:t>
      </w:r>
      <w:r>
        <w:rPr>
          <w:rFonts w:hint="eastAsia"/>
        </w:rPr>
        <w:t>85</w:t>
      </w:r>
      <w:r>
        <w:rPr>
          <w:rFonts w:hint="eastAsia"/>
        </w:rPr>
        <w:t>的所有学生的学号、姓名和平均成绩</w:t>
      </w:r>
      <w:r>
        <w:rPr>
          <w:rFonts w:hint="eastAsia"/>
        </w:rPr>
        <w:t xml:space="preserve"> </w:t>
      </w:r>
    </w:p>
    <w:p w:rsidR="00A64263" w:rsidRDefault="00A64263" w:rsidP="00A64263">
      <w:pPr>
        <w:pStyle w:val="ab"/>
      </w:pPr>
      <w:r>
        <w:t>select t1.SNO,t1.SNAME,avg(t2.SCORE) CJ from STUDENT t1</w:t>
      </w:r>
    </w:p>
    <w:p w:rsidR="00A64263" w:rsidRDefault="00A64263" w:rsidP="00A64263">
      <w:pPr>
        <w:pStyle w:val="ab"/>
      </w:pPr>
      <w:r>
        <w:t>join SC t2</w:t>
      </w:r>
    </w:p>
    <w:p w:rsidR="00A64263" w:rsidRDefault="00A64263" w:rsidP="00A64263">
      <w:pPr>
        <w:pStyle w:val="ab"/>
      </w:pPr>
      <w:r>
        <w:t>on t1.SNO=t2.SNO</w:t>
      </w:r>
    </w:p>
    <w:p w:rsidR="00A64263" w:rsidRDefault="00A64263" w:rsidP="00A64263">
      <w:pPr>
        <w:pStyle w:val="ab"/>
      </w:pPr>
      <w:r>
        <w:t>group by t1.SNO,t1.SNAME</w:t>
      </w:r>
    </w:p>
    <w:p w:rsidR="00A64263" w:rsidRDefault="00A64263" w:rsidP="00A64263">
      <w:pPr>
        <w:pStyle w:val="ab"/>
      </w:pPr>
      <w:r>
        <w:t>having avg(t2.SCORE)&gt;85;</w:t>
      </w:r>
    </w:p>
    <w:p w:rsidR="00A64263" w:rsidRDefault="00A64263" w:rsidP="00A64263">
      <w:pPr>
        <w:pStyle w:val="ab"/>
      </w:pPr>
      <w:r>
        <w:t>+-----+--------+---------+</w:t>
      </w:r>
    </w:p>
    <w:p w:rsidR="00A64263" w:rsidRDefault="00A64263" w:rsidP="00A64263">
      <w:pPr>
        <w:pStyle w:val="ab"/>
      </w:pPr>
      <w:r>
        <w:t>| SNO | SNAME  | CJ      |</w:t>
      </w:r>
    </w:p>
    <w:p w:rsidR="00A64263" w:rsidRDefault="00A64263" w:rsidP="00A64263">
      <w:pPr>
        <w:pStyle w:val="ab"/>
      </w:pPr>
      <w:r>
        <w:t>+-----+--------+---------+</w:t>
      </w:r>
    </w:p>
    <w:p w:rsidR="00A64263" w:rsidRDefault="00A64263" w:rsidP="00A64263">
      <w:pPr>
        <w:pStyle w:val="ab"/>
      </w:pPr>
      <w:r>
        <w:rPr>
          <w:rFonts w:hint="eastAsia"/>
        </w:rPr>
        <w:t>|  11 | 小黑   | 99.0000 |</w:t>
      </w:r>
    </w:p>
    <w:p w:rsidR="00A64263" w:rsidRDefault="00A64263" w:rsidP="00A64263">
      <w:pPr>
        <w:pStyle w:val="ab"/>
      </w:pPr>
      <w:r>
        <w:rPr>
          <w:rFonts w:hint="eastAsia"/>
        </w:rPr>
        <w:t>|  12 | 小粉   | 98.6667 |</w:t>
      </w:r>
    </w:p>
    <w:p w:rsidR="007107BA" w:rsidRDefault="00A64263" w:rsidP="00A64263">
      <w:pPr>
        <w:pStyle w:val="ab"/>
      </w:pPr>
      <w:r>
        <w:t>+-----+--------+---------+</w:t>
      </w:r>
    </w:p>
    <w:p w:rsidR="00A64263" w:rsidRPr="007107BA" w:rsidRDefault="00A64263" w:rsidP="007107BA"/>
    <w:p w:rsidR="00AE6BFE" w:rsidRDefault="00AE6BFE" w:rsidP="007107BA">
      <w:pPr>
        <w:pStyle w:val="20"/>
      </w:pPr>
      <w:r>
        <w:rPr>
          <w:rFonts w:hint="eastAsia"/>
        </w:rPr>
        <w:t>查询课程名称为</w:t>
      </w:r>
      <w:r>
        <w:rPr>
          <w:rFonts w:hint="eastAsia"/>
        </w:rPr>
        <w:t>'python1'</w:t>
      </w:r>
      <w:r>
        <w:rPr>
          <w:rFonts w:hint="eastAsia"/>
        </w:rPr>
        <w:t>，且分数低于</w:t>
      </w:r>
      <w:r>
        <w:rPr>
          <w:rFonts w:hint="eastAsia"/>
        </w:rPr>
        <w:t>60</w:t>
      </w:r>
      <w:r>
        <w:rPr>
          <w:rFonts w:hint="eastAsia"/>
        </w:rPr>
        <w:t>的学生姓名和分数</w:t>
      </w:r>
      <w:r>
        <w:rPr>
          <w:rFonts w:hint="eastAsia"/>
        </w:rPr>
        <w:t xml:space="preserve"> </w:t>
      </w:r>
    </w:p>
    <w:p w:rsidR="00234BCC" w:rsidRDefault="00234BCC" w:rsidP="00234BCC">
      <w:pPr>
        <w:pStyle w:val="ab"/>
      </w:pPr>
      <w:r>
        <w:t>select t1.SNAME,t2.SCORE from STUDENT t1</w:t>
      </w:r>
    </w:p>
    <w:p w:rsidR="00234BCC" w:rsidRDefault="00234BCC" w:rsidP="00234BCC">
      <w:pPr>
        <w:pStyle w:val="ab"/>
      </w:pPr>
      <w:r>
        <w:t>join SC t2</w:t>
      </w:r>
    </w:p>
    <w:p w:rsidR="00234BCC" w:rsidRDefault="00234BCC" w:rsidP="00234BCC">
      <w:pPr>
        <w:pStyle w:val="ab"/>
      </w:pPr>
      <w:r>
        <w:t>on t1.SNO=t2.SNO</w:t>
      </w:r>
    </w:p>
    <w:p w:rsidR="00234BCC" w:rsidRDefault="00234BCC" w:rsidP="00234BCC">
      <w:pPr>
        <w:pStyle w:val="ab"/>
      </w:pPr>
      <w:r>
        <w:t>join COURSE t3</w:t>
      </w:r>
    </w:p>
    <w:p w:rsidR="00234BCC" w:rsidRDefault="00234BCC" w:rsidP="00234BCC">
      <w:pPr>
        <w:pStyle w:val="ab"/>
      </w:pPr>
      <w:r>
        <w:t>on t2.CNO=t3.CNO</w:t>
      </w:r>
    </w:p>
    <w:p w:rsidR="00234BCC" w:rsidRDefault="00234BCC" w:rsidP="00234BCC">
      <w:pPr>
        <w:pStyle w:val="ab"/>
      </w:pPr>
      <w:r>
        <w:t>where t3.CNAME='python1'</w:t>
      </w:r>
    </w:p>
    <w:p w:rsidR="00234BCC" w:rsidRDefault="00234BCC" w:rsidP="00234BCC">
      <w:pPr>
        <w:pStyle w:val="ab"/>
      </w:pPr>
      <w:r>
        <w:t xml:space="preserve">and </w:t>
      </w:r>
    </w:p>
    <w:p w:rsidR="00234BCC" w:rsidRDefault="00234BCC" w:rsidP="00234BCC">
      <w:pPr>
        <w:pStyle w:val="ab"/>
      </w:pPr>
      <w:r>
        <w:t>t2.SCORE&lt;60;</w:t>
      </w:r>
    </w:p>
    <w:p w:rsidR="00234BCC" w:rsidRDefault="00234BCC" w:rsidP="00234BCC">
      <w:pPr>
        <w:pStyle w:val="ab"/>
      </w:pPr>
      <w:r>
        <w:t>+--------+-------+</w:t>
      </w:r>
    </w:p>
    <w:p w:rsidR="00234BCC" w:rsidRDefault="00234BCC" w:rsidP="00234BCC">
      <w:pPr>
        <w:pStyle w:val="ab"/>
      </w:pPr>
      <w:r>
        <w:t>| SNAME  | SCORE |</w:t>
      </w:r>
    </w:p>
    <w:p w:rsidR="00234BCC" w:rsidRDefault="00234BCC" w:rsidP="00234BCC">
      <w:pPr>
        <w:pStyle w:val="ab"/>
      </w:pPr>
      <w:r>
        <w:t>+--------+-------+</w:t>
      </w:r>
    </w:p>
    <w:p w:rsidR="00234BCC" w:rsidRDefault="00234BCC" w:rsidP="00234BCC">
      <w:pPr>
        <w:pStyle w:val="ab"/>
      </w:pPr>
      <w:r>
        <w:rPr>
          <w:rFonts w:hint="eastAsia"/>
        </w:rPr>
        <w:t>| 小紫   |    57 |</w:t>
      </w:r>
    </w:p>
    <w:p w:rsidR="007107BA" w:rsidRDefault="00234BCC" w:rsidP="00234BCC">
      <w:pPr>
        <w:pStyle w:val="ab"/>
      </w:pPr>
      <w:r>
        <w:t>+--------+-------+</w:t>
      </w:r>
    </w:p>
    <w:p w:rsidR="00234BCC" w:rsidRPr="007107BA" w:rsidRDefault="00234BCC" w:rsidP="007107BA"/>
    <w:p w:rsidR="00AE6BFE" w:rsidRDefault="00AE6BFE" w:rsidP="007107BA">
      <w:pPr>
        <w:pStyle w:val="20"/>
      </w:pPr>
      <w:r>
        <w:rPr>
          <w:rFonts w:hint="eastAsia"/>
        </w:rPr>
        <w:lastRenderedPageBreak/>
        <w:t>查询所有学生的选课情况</w:t>
      </w:r>
      <w:r>
        <w:rPr>
          <w:rFonts w:hint="eastAsia"/>
        </w:rPr>
        <w:t xml:space="preserve"> </w:t>
      </w:r>
    </w:p>
    <w:p w:rsidR="00234BCC" w:rsidRDefault="00234BCC" w:rsidP="00234BCC">
      <w:pPr>
        <w:pStyle w:val="ab"/>
      </w:pPr>
      <w:r>
        <w:t>select t1.SNO,t1.SNAME,t3.CNAME from STUDENT t1</w:t>
      </w:r>
    </w:p>
    <w:p w:rsidR="00234BCC" w:rsidRDefault="00234BCC" w:rsidP="00234BCC">
      <w:pPr>
        <w:pStyle w:val="ab"/>
      </w:pPr>
      <w:r>
        <w:t>join SC t2</w:t>
      </w:r>
    </w:p>
    <w:p w:rsidR="00234BCC" w:rsidRDefault="00234BCC" w:rsidP="00234BCC">
      <w:pPr>
        <w:pStyle w:val="ab"/>
      </w:pPr>
      <w:r>
        <w:t>on t1.SNO=t2.SNO</w:t>
      </w:r>
    </w:p>
    <w:p w:rsidR="00234BCC" w:rsidRDefault="00234BCC" w:rsidP="00234BCC">
      <w:pPr>
        <w:pStyle w:val="ab"/>
      </w:pPr>
      <w:r>
        <w:t>join COURSE t3</w:t>
      </w:r>
    </w:p>
    <w:p w:rsidR="007107BA" w:rsidRDefault="00234BCC" w:rsidP="00234BCC">
      <w:pPr>
        <w:pStyle w:val="ab"/>
      </w:pPr>
      <w:r>
        <w:t>on t2.CNO=t3.CNO;</w:t>
      </w:r>
    </w:p>
    <w:p w:rsidR="00234BCC" w:rsidRDefault="00234BCC" w:rsidP="007107BA"/>
    <w:p w:rsidR="00234BCC" w:rsidRPr="007107BA" w:rsidRDefault="00234BCC" w:rsidP="007107BA"/>
    <w:p w:rsidR="00AE6BFE" w:rsidRDefault="00AE6BFE" w:rsidP="007107BA">
      <w:pPr>
        <w:pStyle w:val="20"/>
      </w:pPr>
      <w:r>
        <w:rPr>
          <w:rFonts w:hint="eastAsia"/>
        </w:rPr>
        <w:t>查询任何一门课程成绩在</w:t>
      </w:r>
      <w:r>
        <w:rPr>
          <w:rFonts w:hint="eastAsia"/>
        </w:rPr>
        <w:t>70</w:t>
      </w:r>
      <w:r>
        <w:rPr>
          <w:rFonts w:hint="eastAsia"/>
        </w:rPr>
        <w:t>分以上的姓名、课程名称和分数</w:t>
      </w:r>
      <w:r>
        <w:rPr>
          <w:rFonts w:hint="eastAsia"/>
        </w:rPr>
        <w:t xml:space="preserve"> </w:t>
      </w:r>
    </w:p>
    <w:p w:rsidR="00217BF1" w:rsidRDefault="00217BF1" w:rsidP="00217BF1">
      <w:pPr>
        <w:pStyle w:val="ab"/>
      </w:pPr>
      <w:r>
        <w:t>select t1.SNAME,t3.CNAME,t2.SCORE from STUDENT t1</w:t>
      </w:r>
    </w:p>
    <w:p w:rsidR="00217BF1" w:rsidRDefault="00217BF1" w:rsidP="00217BF1">
      <w:pPr>
        <w:pStyle w:val="ab"/>
      </w:pPr>
      <w:r>
        <w:t>join SC t2</w:t>
      </w:r>
    </w:p>
    <w:p w:rsidR="00217BF1" w:rsidRDefault="00217BF1" w:rsidP="00217BF1">
      <w:pPr>
        <w:pStyle w:val="ab"/>
      </w:pPr>
      <w:r>
        <w:t>on t1.SNO=t2.SNO</w:t>
      </w:r>
    </w:p>
    <w:p w:rsidR="00217BF1" w:rsidRDefault="00217BF1" w:rsidP="00217BF1">
      <w:pPr>
        <w:pStyle w:val="ab"/>
      </w:pPr>
      <w:r>
        <w:t>join COURSE t3</w:t>
      </w:r>
    </w:p>
    <w:p w:rsidR="00217BF1" w:rsidRDefault="00217BF1" w:rsidP="00217BF1">
      <w:pPr>
        <w:pStyle w:val="ab"/>
      </w:pPr>
      <w:r>
        <w:t>on t2.CNO=t3.CNO</w:t>
      </w:r>
    </w:p>
    <w:p w:rsidR="007107BA" w:rsidRPr="007107BA" w:rsidRDefault="00217BF1" w:rsidP="00217BF1">
      <w:pPr>
        <w:pStyle w:val="ab"/>
      </w:pPr>
      <w:r>
        <w:t>where t2.SCORE&gt;70;</w:t>
      </w:r>
    </w:p>
    <w:p w:rsidR="00AE6BFE" w:rsidRDefault="00AE6BFE" w:rsidP="007107BA">
      <w:pPr>
        <w:pStyle w:val="20"/>
      </w:pPr>
      <w:r>
        <w:rPr>
          <w:rFonts w:hint="eastAsia"/>
        </w:rPr>
        <w:t>查询不及格的课程，并按课程号从大到小排列</w:t>
      </w:r>
      <w:r>
        <w:rPr>
          <w:rFonts w:hint="eastAsia"/>
        </w:rPr>
        <w:t xml:space="preserve"> </w:t>
      </w:r>
    </w:p>
    <w:p w:rsidR="0063348B" w:rsidRDefault="0063348B" w:rsidP="0063348B">
      <w:pPr>
        <w:pStyle w:val="ab"/>
      </w:pPr>
      <w:r>
        <w:t>select t1.CNO,t1.Cname,t2.SCore from COURSE t1</w:t>
      </w:r>
    </w:p>
    <w:p w:rsidR="0063348B" w:rsidRDefault="0063348B" w:rsidP="0063348B">
      <w:pPr>
        <w:pStyle w:val="ab"/>
      </w:pPr>
      <w:r>
        <w:t>join SC t2</w:t>
      </w:r>
    </w:p>
    <w:p w:rsidR="0063348B" w:rsidRDefault="0063348B" w:rsidP="0063348B">
      <w:pPr>
        <w:pStyle w:val="ab"/>
      </w:pPr>
      <w:r>
        <w:t>on t1.CNO=t2.CNO</w:t>
      </w:r>
    </w:p>
    <w:p w:rsidR="0063348B" w:rsidRDefault="0063348B" w:rsidP="0063348B">
      <w:pPr>
        <w:pStyle w:val="ab"/>
      </w:pPr>
      <w:r>
        <w:t>where t2.SCORE&lt;60</w:t>
      </w:r>
    </w:p>
    <w:p w:rsidR="00217BF1" w:rsidRPr="00C42DD3" w:rsidRDefault="0063348B" w:rsidP="0063348B">
      <w:pPr>
        <w:pStyle w:val="ab"/>
      </w:pPr>
      <w:r>
        <w:t>order by t1.CNO desc;</w:t>
      </w:r>
    </w:p>
    <w:p w:rsidR="007107BA" w:rsidRDefault="00AE6BFE" w:rsidP="00AE6BFE">
      <w:pPr>
        <w:pStyle w:val="20"/>
      </w:pPr>
      <w:r>
        <w:rPr>
          <w:rFonts w:hint="eastAsia"/>
        </w:rPr>
        <w:t>查询课程编号为</w:t>
      </w:r>
      <w:r w:rsidR="0063348B">
        <w:t>11</w:t>
      </w:r>
      <w:r>
        <w:rPr>
          <w:rFonts w:hint="eastAsia"/>
        </w:rPr>
        <w:t>3</w:t>
      </w:r>
      <w:r>
        <w:rPr>
          <w:rFonts w:hint="eastAsia"/>
        </w:rPr>
        <w:t>且课程成绩在</w:t>
      </w:r>
      <w:r>
        <w:rPr>
          <w:rFonts w:hint="eastAsia"/>
        </w:rPr>
        <w:t>80</w:t>
      </w:r>
      <w:r>
        <w:rPr>
          <w:rFonts w:hint="eastAsia"/>
        </w:rPr>
        <w:t>分以上的学生的学号和姓名</w:t>
      </w:r>
      <w:r>
        <w:rPr>
          <w:rFonts w:hint="eastAsia"/>
        </w:rPr>
        <w:t xml:space="preserve"> </w:t>
      </w:r>
    </w:p>
    <w:p w:rsidR="0063348B" w:rsidRDefault="0063348B" w:rsidP="0063348B">
      <w:pPr>
        <w:pStyle w:val="ab"/>
      </w:pPr>
      <w:r>
        <w:t>select t1.SNO,t1.SNAME from STUDENT t1</w:t>
      </w:r>
    </w:p>
    <w:p w:rsidR="0063348B" w:rsidRDefault="0063348B" w:rsidP="0063348B">
      <w:pPr>
        <w:pStyle w:val="ab"/>
      </w:pPr>
      <w:r>
        <w:t>join SC t2</w:t>
      </w:r>
    </w:p>
    <w:p w:rsidR="0063348B" w:rsidRDefault="0063348B" w:rsidP="0063348B">
      <w:pPr>
        <w:pStyle w:val="ab"/>
      </w:pPr>
      <w:r>
        <w:t>on t1.SNO=t2.SNO</w:t>
      </w:r>
    </w:p>
    <w:p w:rsidR="0063348B" w:rsidRDefault="0063348B" w:rsidP="0063348B">
      <w:pPr>
        <w:pStyle w:val="ab"/>
      </w:pPr>
      <w:r>
        <w:t>where t2.CNO=113</w:t>
      </w:r>
    </w:p>
    <w:p w:rsidR="0063348B" w:rsidRDefault="0063348B" w:rsidP="0063348B">
      <w:pPr>
        <w:pStyle w:val="ab"/>
      </w:pPr>
      <w:r>
        <w:t>and</w:t>
      </w:r>
    </w:p>
    <w:p w:rsidR="0063348B" w:rsidRDefault="0063348B" w:rsidP="0063348B">
      <w:pPr>
        <w:pStyle w:val="ab"/>
      </w:pPr>
      <w:r>
        <w:t>t2.SCORE&gt;80;</w:t>
      </w:r>
    </w:p>
    <w:p w:rsidR="00042848" w:rsidRDefault="00042848" w:rsidP="00042848">
      <w:pPr>
        <w:pStyle w:val="ab"/>
      </w:pPr>
      <w:r>
        <w:t>+-----+--------+-------+</w:t>
      </w:r>
    </w:p>
    <w:p w:rsidR="00042848" w:rsidRDefault="00042848" w:rsidP="00042848">
      <w:pPr>
        <w:pStyle w:val="ab"/>
      </w:pPr>
      <w:r>
        <w:t>| SNO | SNAME  | SCORE |</w:t>
      </w:r>
    </w:p>
    <w:p w:rsidR="00042848" w:rsidRDefault="00042848" w:rsidP="00042848">
      <w:pPr>
        <w:pStyle w:val="ab"/>
      </w:pPr>
      <w:r>
        <w:t>+-----+--------+-------+</w:t>
      </w:r>
    </w:p>
    <w:p w:rsidR="00042848" w:rsidRDefault="00042848" w:rsidP="00042848">
      <w:pPr>
        <w:pStyle w:val="ab"/>
      </w:pPr>
      <w:r>
        <w:rPr>
          <w:rFonts w:hint="eastAsia"/>
        </w:rPr>
        <w:lastRenderedPageBreak/>
        <w:t>|   6 | 小白   |    90 |</w:t>
      </w:r>
    </w:p>
    <w:p w:rsidR="00042848" w:rsidRDefault="00042848" w:rsidP="00042848">
      <w:pPr>
        <w:pStyle w:val="ab"/>
      </w:pPr>
      <w:r>
        <w:t>+-----+--------+-------+</w:t>
      </w:r>
    </w:p>
    <w:p w:rsidR="0063348B" w:rsidRPr="0063348B" w:rsidRDefault="0063348B" w:rsidP="00AE6BFE"/>
    <w:p w:rsidR="00AE6BFE" w:rsidRDefault="00AE6BFE" w:rsidP="007107BA">
      <w:pPr>
        <w:pStyle w:val="20"/>
      </w:pPr>
      <w:r>
        <w:rPr>
          <w:rFonts w:hint="eastAsia"/>
        </w:rPr>
        <w:t>求选了课程的学生人数</w:t>
      </w:r>
      <w:r>
        <w:rPr>
          <w:rFonts w:hint="eastAsia"/>
        </w:rPr>
        <w:t xml:space="preserve"> </w:t>
      </w:r>
    </w:p>
    <w:p w:rsidR="00455CEA" w:rsidRDefault="00455CEA" w:rsidP="00455CEA">
      <w:pPr>
        <w:pStyle w:val="ab"/>
      </w:pPr>
      <w:r>
        <w:t>select count(t1.zh) from (select SNO zh from SC group by SNO) as t1;</w:t>
      </w:r>
    </w:p>
    <w:p w:rsidR="00455CEA" w:rsidRDefault="00455CEA" w:rsidP="00455CEA">
      <w:pPr>
        <w:pStyle w:val="ab"/>
      </w:pPr>
      <w:r>
        <w:t>+--------------+</w:t>
      </w:r>
    </w:p>
    <w:p w:rsidR="00455CEA" w:rsidRDefault="00455CEA" w:rsidP="00455CEA">
      <w:pPr>
        <w:pStyle w:val="ab"/>
      </w:pPr>
      <w:r>
        <w:t>| count(t1.zh) |</w:t>
      </w:r>
    </w:p>
    <w:p w:rsidR="00455CEA" w:rsidRDefault="00455CEA" w:rsidP="00455CEA">
      <w:pPr>
        <w:pStyle w:val="ab"/>
      </w:pPr>
      <w:r>
        <w:t>+--------------+</w:t>
      </w:r>
    </w:p>
    <w:p w:rsidR="00455CEA" w:rsidRDefault="00455CEA" w:rsidP="00455CEA">
      <w:pPr>
        <w:pStyle w:val="ab"/>
      </w:pPr>
      <w:r>
        <w:t>|           13 |</w:t>
      </w:r>
    </w:p>
    <w:p w:rsidR="007107BA" w:rsidRDefault="00455CEA" w:rsidP="00455CEA">
      <w:pPr>
        <w:pStyle w:val="ab"/>
      </w:pPr>
      <w:r>
        <w:t>+--------------+</w:t>
      </w:r>
    </w:p>
    <w:p w:rsidR="00AE6BFE" w:rsidRDefault="00AE6BFE" w:rsidP="007107BA">
      <w:pPr>
        <w:pStyle w:val="20"/>
      </w:pPr>
      <w:r>
        <w:rPr>
          <w:rFonts w:hint="eastAsia"/>
        </w:rPr>
        <w:t>查询选修“郭加磊”老师所授课程的学生中，成绩最高的学生姓名及其成绩</w:t>
      </w:r>
      <w:r>
        <w:rPr>
          <w:rFonts w:hint="eastAsia"/>
        </w:rPr>
        <w:t xml:space="preserve"> </w:t>
      </w:r>
    </w:p>
    <w:p w:rsidR="007107BA" w:rsidRDefault="007107BA" w:rsidP="007107BA"/>
    <w:p w:rsidR="007E388D" w:rsidRDefault="007E388D" w:rsidP="007E388D">
      <w:pPr>
        <w:pStyle w:val="ab"/>
      </w:pPr>
      <w:r>
        <w:t>select t1.SNAME,t2.SCORE,t3.CNAME from STUDENT t1</w:t>
      </w:r>
    </w:p>
    <w:p w:rsidR="007E388D" w:rsidRDefault="007E388D" w:rsidP="007E388D">
      <w:pPr>
        <w:pStyle w:val="ab"/>
      </w:pPr>
      <w:r>
        <w:t>join SC t2</w:t>
      </w:r>
    </w:p>
    <w:p w:rsidR="007E388D" w:rsidRDefault="007E388D" w:rsidP="007E388D">
      <w:pPr>
        <w:pStyle w:val="ab"/>
      </w:pPr>
      <w:r>
        <w:t>on t1.SNO=t2.SNO</w:t>
      </w:r>
    </w:p>
    <w:p w:rsidR="007E388D" w:rsidRDefault="007E388D" w:rsidP="007E388D">
      <w:pPr>
        <w:pStyle w:val="ab"/>
      </w:pPr>
      <w:r>
        <w:t>join COURSE t3</w:t>
      </w:r>
    </w:p>
    <w:p w:rsidR="007E388D" w:rsidRDefault="007E388D" w:rsidP="007E388D">
      <w:pPr>
        <w:pStyle w:val="ab"/>
      </w:pPr>
      <w:r>
        <w:t>on t2.CNO=t3.CNO</w:t>
      </w:r>
    </w:p>
    <w:p w:rsidR="007E388D" w:rsidRDefault="007E388D" w:rsidP="007E388D">
      <w:pPr>
        <w:pStyle w:val="ab"/>
      </w:pPr>
      <w:r>
        <w:t>join TEACHER t4</w:t>
      </w:r>
    </w:p>
    <w:p w:rsidR="007E388D" w:rsidRDefault="007E388D" w:rsidP="007E388D">
      <w:pPr>
        <w:pStyle w:val="ab"/>
      </w:pPr>
      <w:r>
        <w:t>on t3.TNO=t4.TNO</w:t>
      </w:r>
    </w:p>
    <w:p w:rsidR="007E388D" w:rsidRDefault="007E388D" w:rsidP="007E388D">
      <w:pPr>
        <w:pStyle w:val="ab"/>
      </w:pPr>
      <w:r>
        <w:t>where (t2.SCORE,t3.CNAME)</w:t>
      </w:r>
    </w:p>
    <w:p w:rsidR="007E388D" w:rsidRDefault="007E388D" w:rsidP="007E388D">
      <w:pPr>
        <w:pStyle w:val="ab"/>
      </w:pPr>
      <w:r>
        <w:t>in (select max(t5.SCORE),t6.CNAME from SC t5</w:t>
      </w:r>
    </w:p>
    <w:p w:rsidR="007E388D" w:rsidRDefault="007E388D" w:rsidP="007E388D">
      <w:pPr>
        <w:pStyle w:val="ab"/>
      </w:pPr>
      <w:r>
        <w:t>join COURSE t6</w:t>
      </w:r>
    </w:p>
    <w:p w:rsidR="007E388D" w:rsidRDefault="007E388D" w:rsidP="007E388D">
      <w:pPr>
        <w:pStyle w:val="ab"/>
      </w:pPr>
      <w:r>
        <w:t>ON t5.CNO=t6.CNO</w:t>
      </w:r>
    </w:p>
    <w:p w:rsidR="007E388D" w:rsidRDefault="007E388D" w:rsidP="007E388D">
      <w:pPr>
        <w:pStyle w:val="ab"/>
      </w:pPr>
      <w:r>
        <w:t>join TEACHER t7</w:t>
      </w:r>
    </w:p>
    <w:p w:rsidR="007E388D" w:rsidRDefault="007E388D" w:rsidP="007E388D">
      <w:pPr>
        <w:pStyle w:val="ab"/>
      </w:pPr>
      <w:r>
        <w:t>on t6.TNO=t7.TNO</w:t>
      </w:r>
    </w:p>
    <w:p w:rsidR="007E388D" w:rsidRDefault="007E388D" w:rsidP="007E388D">
      <w:pPr>
        <w:pStyle w:val="ab"/>
        <w:rPr>
          <w:rFonts w:hint="eastAsia"/>
        </w:rPr>
      </w:pPr>
      <w:r>
        <w:rPr>
          <w:rFonts w:hint="eastAsia"/>
        </w:rPr>
        <w:t>where t7.TNAME="郭加磊"</w:t>
      </w:r>
    </w:p>
    <w:p w:rsidR="007E388D" w:rsidRDefault="007E388D" w:rsidP="007E388D">
      <w:pPr>
        <w:pStyle w:val="ab"/>
      </w:pPr>
      <w:r>
        <w:t>group by t6.CNAME);</w:t>
      </w:r>
    </w:p>
    <w:p w:rsidR="007E388D" w:rsidRDefault="007E388D" w:rsidP="007E388D">
      <w:pPr>
        <w:pStyle w:val="ab"/>
      </w:pPr>
      <w:r>
        <w:t>+--------+-------+---------+</w:t>
      </w:r>
    </w:p>
    <w:p w:rsidR="007E388D" w:rsidRDefault="007E388D" w:rsidP="007E388D">
      <w:pPr>
        <w:pStyle w:val="ab"/>
      </w:pPr>
      <w:r>
        <w:t>| SNAME  | SCORE | CNAME   |</w:t>
      </w:r>
    </w:p>
    <w:p w:rsidR="007E388D" w:rsidRDefault="007E388D" w:rsidP="007E388D">
      <w:pPr>
        <w:pStyle w:val="ab"/>
      </w:pPr>
      <w:r>
        <w:t>+--------+-------+---------+</w:t>
      </w:r>
    </w:p>
    <w:p w:rsidR="007E388D" w:rsidRDefault="007E388D" w:rsidP="007E388D">
      <w:pPr>
        <w:pStyle w:val="ab"/>
        <w:rPr>
          <w:rFonts w:hint="eastAsia"/>
        </w:rPr>
      </w:pPr>
      <w:r>
        <w:rPr>
          <w:rFonts w:hint="eastAsia"/>
        </w:rPr>
        <w:t>| 小绿   |    95 | go1     |</w:t>
      </w:r>
    </w:p>
    <w:p w:rsidR="007E388D" w:rsidRDefault="007E388D" w:rsidP="007E388D">
      <w:pPr>
        <w:pStyle w:val="ab"/>
        <w:rPr>
          <w:rFonts w:hint="eastAsia"/>
        </w:rPr>
      </w:pPr>
      <w:r>
        <w:rPr>
          <w:rFonts w:hint="eastAsia"/>
        </w:rPr>
        <w:t>| 小蓝   |    90 | docker2 |</w:t>
      </w:r>
    </w:p>
    <w:p w:rsidR="007E388D" w:rsidRDefault="007E388D" w:rsidP="007E388D">
      <w:pPr>
        <w:pStyle w:val="ab"/>
      </w:pPr>
      <w:r>
        <w:t>+--------+-------+---------+</w:t>
      </w:r>
    </w:p>
    <w:p w:rsidR="007E388D" w:rsidRPr="007107BA" w:rsidRDefault="007E388D" w:rsidP="007107BA">
      <w:pPr>
        <w:rPr>
          <w:rFonts w:hint="eastAsia"/>
        </w:rPr>
      </w:pPr>
    </w:p>
    <w:p w:rsidR="00AE6BFE" w:rsidRDefault="00AE6BFE" w:rsidP="007107BA">
      <w:pPr>
        <w:pStyle w:val="20"/>
      </w:pPr>
      <w:r>
        <w:rPr>
          <w:rFonts w:hint="eastAsia"/>
        </w:rPr>
        <w:lastRenderedPageBreak/>
        <w:t>查询各个课程及相应的选修人数</w:t>
      </w:r>
      <w:r>
        <w:rPr>
          <w:rFonts w:hint="eastAsia"/>
        </w:rPr>
        <w:t xml:space="preserve"> </w:t>
      </w:r>
    </w:p>
    <w:p w:rsidR="006438BF" w:rsidRDefault="006438BF" w:rsidP="006438BF">
      <w:pPr>
        <w:pStyle w:val="ab"/>
      </w:pPr>
      <w:r>
        <w:t>select t1.CNAME,count(t2.SNO) from COURSE t1</w:t>
      </w:r>
    </w:p>
    <w:p w:rsidR="006438BF" w:rsidRDefault="006438BF" w:rsidP="006438BF">
      <w:pPr>
        <w:pStyle w:val="ab"/>
      </w:pPr>
      <w:r>
        <w:t>join SC t2</w:t>
      </w:r>
    </w:p>
    <w:p w:rsidR="006438BF" w:rsidRDefault="006438BF" w:rsidP="006438BF">
      <w:pPr>
        <w:pStyle w:val="ab"/>
      </w:pPr>
      <w:r>
        <w:t>on t1.CNO=t2.CNO</w:t>
      </w:r>
    </w:p>
    <w:p w:rsidR="006438BF" w:rsidRDefault="006438BF" w:rsidP="006438BF">
      <w:pPr>
        <w:pStyle w:val="ab"/>
      </w:pPr>
      <w:r>
        <w:t>group by t1.CNAME;</w:t>
      </w:r>
    </w:p>
    <w:p w:rsidR="006438BF" w:rsidRDefault="006438BF" w:rsidP="006438BF">
      <w:pPr>
        <w:pStyle w:val="ab"/>
      </w:pPr>
      <w:r>
        <w:t>+------------+---------------+</w:t>
      </w:r>
    </w:p>
    <w:p w:rsidR="006438BF" w:rsidRDefault="006438BF" w:rsidP="006438BF">
      <w:pPr>
        <w:pStyle w:val="ab"/>
      </w:pPr>
      <w:r>
        <w:t>| CNAME      | count(t2.SNO) |</w:t>
      </w:r>
    </w:p>
    <w:p w:rsidR="006438BF" w:rsidRDefault="006438BF" w:rsidP="006438BF">
      <w:pPr>
        <w:pStyle w:val="ab"/>
      </w:pPr>
      <w:r>
        <w:t>+------------+---------------+</w:t>
      </w:r>
    </w:p>
    <w:p w:rsidR="006438BF" w:rsidRDefault="006438BF" w:rsidP="006438BF">
      <w:pPr>
        <w:pStyle w:val="ab"/>
      </w:pPr>
      <w:r>
        <w:t>| docker1    |             9 |</w:t>
      </w:r>
    </w:p>
    <w:p w:rsidR="006438BF" w:rsidRDefault="006438BF" w:rsidP="006438BF">
      <w:pPr>
        <w:pStyle w:val="ab"/>
      </w:pPr>
      <w:r>
        <w:t>| go2        |            11 |</w:t>
      </w:r>
    </w:p>
    <w:p w:rsidR="006438BF" w:rsidRDefault="006438BF" w:rsidP="006438BF">
      <w:pPr>
        <w:pStyle w:val="ab"/>
      </w:pPr>
      <w:r>
        <w:t>| java1      |             9 |</w:t>
      </w:r>
    </w:p>
    <w:p w:rsidR="006438BF" w:rsidRDefault="006438BF" w:rsidP="006438BF">
      <w:pPr>
        <w:pStyle w:val="ab"/>
      </w:pPr>
      <w:r>
        <w:t>| java2      |             8 |</w:t>
      </w:r>
    </w:p>
    <w:p w:rsidR="006438BF" w:rsidRDefault="006438BF" w:rsidP="006438BF">
      <w:pPr>
        <w:pStyle w:val="ab"/>
      </w:pPr>
      <w:r>
        <w:t>| linux1     |             8 |</w:t>
      </w:r>
    </w:p>
    <w:p w:rsidR="006438BF" w:rsidRDefault="006438BF" w:rsidP="006438BF">
      <w:pPr>
        <w:pStyle w:val="ab"/>
      </w:pPr>
      <w:r>
        <w:t>| linux2     |             9 |</w:t>
      </w:r>
    </w:p>
    <w:p w:rsidR="006438BF" w:rsidRDefault="006438BF" w:rsidP="006438BF">
      <w:pPr>
        <w:pStyle w:val="ab"/>
      </w:pPr>
      <w:r>
        <w:t>| mongodb1   |             8 |</w:t>
      </w:r>
    </w:p>
    <w:p w:rsidR="006438BF" w:rsidRDefault="006438BF" w:rsidP="006438BF">
      <w:pPr>
        <w:pStyle w:val="ab"/>
      </w:pPr>
      <w:r>
        <w:t>| mongodb2   |            13 |</w:t>
      </w:r>
    </w:p>
    <w:p w:rsidR="006438BF" w:rsidRDefault="006438BF" w:rsidP="006438BF">
      <w:pPr>
        <w:pStyle w:val="ab"/>
      </w:pPr>
      <w:r>
        <w:t>| mysql1     |             9 |</w:t>
      </w:r>
    </w:p>
    <w:p w:rsidR="006438BF" w:rsidRDefault="006438BF" w:rsidP="006438BF">
      <w:pPr>
        <w:pStyle w:val="ab"/>
      </w:pPr>
      <w:r>
        <w:t>| mysql2     |            10 |</w:t>
      </w:r>
    </w:p>
    <w:p w:rsidR="006438BF" w:rsidRDefault="006438BF" w:rsidP="006438BF">
      <w:pPr>
        <w:pStyle w:val="ab"/>
      </w:pPr>
      <w:r>
        <w:t>| python1    |             9 |</w:t>
      </w:r>
    </w:p>
    <w:p w:rsidR="006438BF" w:rsidRDefault="006438BF" w:rsidP="006438BF">
      <w:pPr>
        <w:pStyle w:val="ab"/>
      </w:pPr>
      <w:r>
        <w:t>| python2    |             9 |</w:t>
      </w:r>
    </w:p>
    <w:p w:rsidR="006438BF" w:rsidRDefault="006438BF" w:rsidP="006438BF">
      <w:pPr>
        <w:pStyle w:val="ab"/>
      </w:pPr>
      <w:r>
        <w:t>| redis1     |            10 |</w:t>
      </w:r>
    </w:p>
    <w:p w:rsidR="006438BF" w:rsidRDefault="006438BF" w:rsidP="006438BF">
      <w:pPr>
        <w:pStyle w:val="ab"/>
      </w:pPr>
      <w:r>
        <w:t>| redis2     |            10 |</w:t>
      </w:r>
    </w:p>
    <w:p w:rsidR="006438BF" w:rsidRDefault="006438BF" w:rsidP="006438BF">
      <w:pPr>
        <w:pStyle w:val="ab"/>
        <w:rPr>
          <w:rFonts w:hint="eastAsia"/>
        </w:rPr>
      </w:pPr>
      <w:r>
        <w:rPr>
          <w:rFonts w:hint="eastAsia"/>
        </w:rPr>
        <w:t>| 大数据1    |             6 |</w:t>
      </w:r>
    </w:p>
    <w:p w:rsidR="006438BF" w:rsidRDefault="006438BF" w:rsidP="006438BF">
      <w:pPr>
        <w:pStyle w:val="ab"/>
        <w:rPr>
          <w:rFonts w:hint="eastAsia"/>
        </w:rPr>
      </w:pPr>
      <w:r>
        <w:rPr>
          <w:rFonts w:hint="eastAsia"/>
        </w:rPr>
        <w:t>| 大数据2    |             8 |</w:t>
      </w:r>
    </w:p>
    <w:p w:rsidR="006438BF" w:rsidRPr="007107BA" w:rsidRDefault="006438BF" w:rsidP="006438BF">
      <w:pPr>
        <w:pStyle w:val="ab"/>
      </w:pPr>
      <w:r>
        <w:t>+------------+---------------+</w:t>
      </w:r>
    </w:p>
    <w:p w:rsidR="00AE6BFE" w:rsidRDefault="00AE6BFE" w:rsidP="007107BA">
      <w:pPr>
        <w:pStyle w:val="20"/>
      </w:pPr>
      <w:r>
        <w:rPr>
          <w:rFonts w:hint="eastAsia"/>
        </w:rPr>
        <w:t>查询不同课程成绩相同的学生的学号、课程号、学生成绩</w:t>
      </w:r>
      <w:r>
        <w:rPr>
          <w:rFonts w:hint="eastAsia"/>
        </w:rPr>
        <w:t xml:space="preserve"> </w:t>
      </w:r>
    </w:p>
    <w:p w:rsidR="00935957" w:rsidRDefault="00935957" w:rsidP="00935957">
      <w:pPr>
        <w:pStyle w:val="ab"/>
      </w:pPr>
      <w:r>
        <w:t xml:space="preserve">SELECT t1.SNO,t1.CNO,t1.SCore </w:t>
      </w:r>
    </w:p>
    <w:p w:rsidR="00935957" w:rsidRDefault="00935957" w:rsidP="00935957">
      <w:pPr>
        <w:pStyle w:val="ab"/>
      </w:pPr>
      <w:r>
        <w:t xml:space="preserve">FROM SC t1 </w:t>
      </w:r>
    </w:p>
    <w:p w:rsidR="00935957" w:rsidRDefault="00935957" w:rsidP="00935957">
      <w:pPr>
        <w:pStyle w:val="ab"/>
      </w:pPr>
      <w:r>
        <w:t xml:space="preserve">INNER JOIN SC t2 </w:t>
      </w:r>
    </w:p>
    <w:p w:rsidR="00935957" w:rsidRDefault="00935957" w:rsidP="00935957">
      <w:pPr>
        <w:pStyle w:val="ab"/>
      </w:pPr>
      <w:r>
        <w:t xml:space="preserve">ON t1.SNO = t2.SNO  </w:t>
      </w:r>
    </w:p>
    <w:p w:rsidR="00935957" w:rsidRDefault="00935957" w:rsidP="00935957">
      <w:pPr>
        <w:pStyle w:val="ab"/>
      </w:pPr>
      <w:r>
        <w:t xml:space="preserve">AND t1.CNO &lt;&gt; t2.CNO  </w:t>
      </w:r>
    </w:p>
    <w:p w:rsidR="00935957" w:rsidRDefault="00935957" w:rsidP="00935957">
      <w:pPr>
        <w:pStyle w:val="ab"/>
      </w:pPr>
      <w:r>
        <w:t>AND t1.SCore = t2.SCore</w:t>
      </w:r>
    </w:p>
    <w:p w:rsidR="007107BA" w:rsidRPr="007107BA" w:rsidRDefault="00935957" w:rsidP="00935957">
      <w:pPr>
        <w:pStyle w:val="ab"/>
      </w:pPr>
      <w:r>
        <w:t>order by t1.SNO ,t1.SCore;</w:t>
      </w:r>
    </w:p>
    <w:p w:rsidR="00AE6BFE" w:rsidRDefault="00AE6BFE" w:rsidP="007107BA">
      <w:pPr>
        <w:pStyle w:val="20"/>
      </w:pPr>
      <w:r>
        <w:rPr>
          <w:rFonts w:hint="eastAsia"/>
        </w:rPr>
        <w:lastRenderedPageBreak/>
        <w:t>查询每门功成绩最好的前两名</w:t>
      </w:r>
      <w:r>
        <w:rPr>
          <w:rFonts w:hint="eastAsia"/>
        </w:rPr>
        <w:t xml:space="preserve"> </w:t>
      </w:r>
    </w:p>
    <w:p w:rsidR="007107BA" w:rsidRPr="007107BA" w:rsidRDefault="007107BA" w:rsidP="007107BA"/>
    <w:p w:rsidR="00AE6BFE" w:rsidRDefault="00AE6BFE" w:rsidP="007107BA">
      <w:pPr>
        <w:pStyle w:val="20"/>
      </w:pPr>
      <w:r>
        <w:rPr>
          <w:rFonts w:hint="eastAsia"/>
        </w:rPr>
        <w:t>统计每门课程的学生选修人数（超过</w:t>
      </w:r>
      <w:r>
        <w:rPr>
          <w:rFonts w:hint="eastAsia"/>
        </w:rPr>
        <w:t>10</w:t>
      </w:r>
      <w:r>
        <w:rPr>
          <w:rFonts w:hint="eastAsia"/>
        </w:rPr>
        <w:t>人的课程才统计）。要求输出课程号和选修人数，查询结果按人数降序排列，若人数相同，按课程号升序排列</w:t>
      </w:r>
    </w:p>
    <w:p w:rsidR="00FF2E85" w:rsidRDefault="00FF2E85" w:rsidP="00FF2E85">
      <w:pPr>
        <w:pStyle w:val="ab"/>
      </w:pPr>
      <w:r>
        <w:t>select CNO,count(SNO) sum from SC</w:t>
      </w:r>
    </w:p>
    <w:p w:rsidR="00FF2E85" w:rsidRDefault="00FF2E85" w:rsidP="00FF2E85">
      <w:pPr>
        <w:pStyle w:val="ab"/>
      </w:pPr>
      <w:r>
        <w:t>group by CNO</w:t>
      </w:r>
    </w:p>
    <w:p w:rsidR="00FF2E85" w:rsidRDefault="00FF2E85" w:rsidP="00FF2E85">
      <w:pPr>
        <w:pStyle w:val="ab"/>
      </w:pPr>
      <w:r>
        <w:t>having count(SNO)&gt;10</w:t>
      </w:r>
    </w:p>
    <w:p w:rsidR="00FF2E85" w:rsidRDefault="00FF2E85" w:rsidP="00FF2E85">
      <w:pPr>
        <w:pStyle w:val="ab"/>
      </w:pPr>
      <w:r>
        <w:t>order by sum desc,CNO asc;</w:t>
      </w:r>
    </w:p>
    <w:p w:rsidR="00FF2E85" w:rsidRDefault="00FF2E85" w:rsidP="00FF2E85">
      <w:pPr>
        <w:pStyle w:val="ab"/>
      </w:pPr>
      <w:r>
        <w:t>+------+-----+</w:t>
      </w:r>
    </w:p>
    <w:p w:rsidR="00FF2E85" w:rsidRDefault="00FF2E85" w:rsidP="00FF2E85">
      <w:pPr>
        <w:pStyle w:val="ab"/>
      </w:pPr>
      <w:r>
        <w:t>| CNO  | sum |</w:t>
      </w:r>
    </w:p>
    <w:p w:rsidR="00FF2E85" w:rsidRDefault="00FF2E85" w:rsidP="00FF2E85">
      <w:pPr>
        <w:pStyle w:val="ab"/>
      </w:pPr>
      <w:r>
        <w:t>+------+-----+</w:t>
      </w:r>
    </w:p>
    <w:p w:rsidR="00FF2E85" w:rsidRDefault="00FF2E85" w:rsidP="00FF2E85">
      <w:pPr>
        <w:pStyle w:val="ab"/>
      </w:pPr>
      <w:r>
        <w:t>|  124 |  13 |</w:t>
      </w:r>
    </w:p>
    <w:p w:rsidR="00FF2E85" w:rsidRDefault="00FF2E85" w:rsidP="00FF2E85">
      <w:pPr>
        <w:pStyle w:val="ab"/>
      </w:pPr>
      <w:r>
        <w:t>|  122 |  11 |</w:t>
      </w:r>
    </w:p>
    <w:p w:rsidR="007107BA" w:rsidRDefault="00FF2E85" w:rsidP="00FF2E85">
      <w:pPr>
        <w:pStyle w:val="ab"/>
      </w:pPr>
      <w:r>
        <w:t>+------+-----+</w:t>
      </w:r>
    </w:p>
    <w:p w:rsidR="00FF2E85" w:rsidRPr="007107BA" w:rsidRDefault="00FF2E85" w:rsidP="007107BA">
      <w:pPr>
        <w:rPr>
          <w:rFonts w:hint="eastAsia"/>
        </w:rPr>
      </w:pPr>
    </w:p>
    <w:p w:rsidR="00AE6BFE" w:rsidRDefault="00AE6BFE" w:rsidP="007107BA">
      <w:pPr>
        <w:pStyle w:val="20"/>
      </w:pPr>
      <w:r>
        <w:rPr>
          <w:rFonts w:hint="eastAsia"/>
        </w:rPr>
        <w:t>检索至少选修两门课程的学生学号</w:t>
      </w:r>
      <w:r>
        <w:rPr>
          <w:rFonts w:hint="eastAsia"/>
        </w:rPr>
        <w:t xml:space="preserve"> </w:t>
      </w:r>
    </w:p>
    <w:p w:rsidR="0025202D" w:rsidRDefault="00C1306E" w:rsidP="0025202D">
      <w:pPr>
        <w:pStyle w:val="ab"/>
      </w:pPr>
      <w:r>
        <w:t>select SNO</w:t>
      </w:r>
      <w:r w:rsidR="0025202D">
        <w:t xml:space="preserve"> from SC</w:t>
      </w:r>
    </w:p>
    <w:p w:rsidR="0025202D" w:rsidRDefault="0025202D" w:rsidP="0025202D">
      <w:pPr>
        <w:pStyle w:val="ab"/>
      </w:pPr>
      <w:r>
        <w:t xml:space="preserve">group by SNO </w:t>
      </w:r>
    </w:p>
    <w:p w:rsidR="0025202D" w:rsidRDefault="0025202D" w:rsidP="0025202D">
      <w:pPr>
        <w:pStyle w:val="ab"/>
      </w:pPr>
      <w:r>
        <w:t>having count(SCore)&gt;2;</w:t>
      </w:r>
    </w:p>
    <w:p w:rsidR="00C1306E" w:rsidRDefault="00C1306E" w:rsidP="00C1306E">
      <w:pPr>
        <w:pStyle w:val="ab"/>
      </w:pPr>
      <w:r>
        <w:t>+------+</w:t>
      </w:r>
    </w:p>
    <w:p w:rsidR="00C1306E" w:rsidRDefault="00C1306E" w:rsidP="00C1306E">
      <w:pPr>
        <w:pStyle w:val="ab"/>
      </w:pPr>
      <w:r>
        <w:t>| SNO  |</w:t>
      </w:r>
    </w:p>
    <w:p w:rsidR="00C1306E" w:rsidRDefault="00C1306E" w:rsidP="00C1306E">
      <w:pPr>
        <w:pStyle w:val="ab"/>
      </w:pPr>
      <w:r>
        <w:t>+------+</w:t>
      </w:r>
    </w:p>
    <w:p w:rsidR="00C1306E" w:rsidRDefault="00C1306E" w:rsidP="00C1306E">
      <w:pPr>
        <w:pStyle w:val="ab"/>
      </w:pPr>
      <w:r>
        <w:t>|    1 |</w:t>
      </w:r>
    </w:p>
    <w:p w:rsidR="00C1306E" w:rsidRDefault="00C1306E" w:rsidP="00C1306E">
      <w:pPr>
        <w:pStyle w:val="ab"/>
      </w:pPr>
      <w:r>
        <w:t>|    2 |</w:t>
      </w:r>
    </w:p>
    <w:p w:rsidR="00C1306E" w:rsidRDefault="00C1306E" w:rsidP="00C1306E">
      <w:pPr>
        <w:pStyle w:val="ab"/>
      </w:pPr>
      <w:r>
        <w:t>|    3 |</w:t>
      </w:r>
    </w:p>
    <w:p w:rsidR="00C1306E" w:rsidRDefault="00C1306E" w:rsidP="00C1306E">
      <w:pPr>
        <w:pStyle w:val="ab"/>
      </w:pPr>
      <w:r>
        <w:t>|    4 |</w:t>
      </w:r>
    </w:p>
    <w:p w:rsidR="00C1306E" w:rsidRDefault="00C1306E" w:rsidP="00C1306E">
      <w:pPr>
        <w:pStyle w:val="ab"/>
      </w:pPr>
      <w:r>
        <w:t>|    5 |</w:t>
      </w:r>
    </w:p>
    <w:p w:rsidR="00C1306E" w:rsidRDefault="00C1306E" w:rsidP="00C1306E">
      <w:pPr>
        <w:pStyle w:val="ab"/>
      </w:pPr>
      <w:r>
        <w:t>|    6 |</w:t>
      </w:r>
    </w:p>
    <w:p w:rsidR="00C1306E" w:rsidRDefault="00C1306E" w:rsidP="00C1306E">
      <w:pPr>
        <w:pStyle w:val="ab"/>
      </w:pPr>
      <w:r>
        <w:t>|    7 |</w:t>
      </w:r>
    </w:p>
    <w:p w:rsidR="00C1306E" w:rsidRDefault="00C1306E" w:rsidP="00C1306E">
      <w:pPr>
        <w:pStyle w:val="ab"/>
      </w:pPr>
      <w:r>
        <w:t>|    8 |</w:t>
      </w:r>
    </w:p>
    <w:p w:rsidR="00C1306E" w:rsidRDefault="00C1306E" w:rsidP="00C1306E">
      <w:pPr>
        <w:pStyle w:val="ab"/>
      </w:pPr>
      <w:r>
        <w:t>|    9 |</w:t>
      </w:r>
    </w:p>
    <w:p w:rsidR="00C1306E" w:rsidRDefault="00C1306E" w:rsidP="00C1306E">
      <w:pPr>
        <w:pStyle w:val="ab"/>
      </w:pPr>
      <w:r>
        <w:t>|   10 |</w:t>
      </w:r>
    </w:p>
    <w:p w:rsidR="00C1306E" w:rsidRDefault="00C1306E" w:rsidP="00C1306E">
      <w:pPr>
        <w:pStyle w:val="ab"/>
      </w:pPr>
      <w:r>
        <w:t>|   12 |</w:t>
      </w:r>
    </w:p>
    <w:p w:rsidR="00C1306E" w:rsidRPr="007107BA" w:rsidRDefault="00C1306E" w:rsidP="00C1306E">
      <w:pPr>
        <w:pStyle w:val="ab"/>
        <w:rPr>
          <w:rFonts w:hint="eastAsia"/>
        </w:rPr>
      </w:pPr>
      <w:r>
        <w:lastRenderedPageBreak/>
        <w:t>+------+</w:t>
      </w:r>
    </w:p>
    <w:p w:rsidR="00AE6BFE" w:rsidRDefault="00AE6BFE" w:rsidP="007107BA">
      <w:pPr>
        <w:pStyle w:val="20"/>
      </w:pPr>
      <w:r>
        <w:rPr>
          <w:rFonts w:hint="eastAsia"/>
        </w:rPr>
        <w:t>查询全部学生都选修的课程的课程号和课程名</w:t>
      </w:r>
      <w:r>
        <w:rPr>
          <w:rFonts w:hint="eastAsia"/>
        </w:rPr>
        <w:t xml:space="preserve"> </w:t>
      </w:r>
    </w:p>
    <w:p w:rsidR="00492E90" w:rsidRDefault="00492E90" w:rsidP="00492E90">
      <w:pPr>
        <w:pStyle w:val="ab"/>
      </w:pPr>
      <w:r>
        <w:t>select t1.CNO,t2.CNAME,count(t1.SNO) from SC t1</w:t>
      </w:r>
    </w:p>
    <w:p w:rsidR="00492E90" w:rsidRDefault="00492E90" w:rsidP="00492E90">
      <w:pPr>
        <w:pStyle w:val="ab"/>
      </w:pPr>
      <w:r>
        <w:t>join COURSE t2</w:t>
      </w:r>
    </w:p>
    <w:p w:rsidR="00492E90" w:rsidRDefault="00492E90" w:rsidP="00492E90">
      <w:pPr>
        <w:pStyle w:val="ab"/>
      </w:pPr>
      <w:r>
        <w:t>on t1.CNO=t2.CNO</w:t>
      </w:r>
    </w:p>
    <w:p w:rsidR="00492E90" w:rsidRDefault="00492E90" w:rsidP="00492E90">
      <w:pPr>
        <w:pStyle w:val="ab"/>
      </w:pPr>
      <w:r>
        <w:t>group by t1.CNO,t2.CNAME</w:t>
      </w:r>
    </w:p>
    <w:p w:rsidR="00492E90" w:rsidRDefault="00492E90" w:rsidP="00492E90">
      <w:pPr>
        <w:pStyle w:val="ab"/>
        <w:rPr>
          <w:rFonts w:hint="eastAsia"/>
        </w:rPr>
      </w:pPr>
      <w:r>
        <w:t>having count(t1.SNO)=(</w:t>
      </w:r>
    </w:p>
    <w:p w:rsidR="00492E90" w:rsidRDefault="00492E90" w:rsidP="00492E90">
      <w:pPr>
        <w:pStyle w:val="ab"/>
      </w:pPr>
      <w:r>
        <w:t>select count(a.SNO) from (select SNO from SC group by SNO) a);</w:t>
      </w:r>
    </w:p>
    <w:p w:rsidR="00492E90" w:rsidRDefault="00492E90" w:rsidP="00492E90">
      <w:pPr>
        <w:pStyle w:val="ab"/>
      </w:pPr>
      <w:r>
        <w:t>+------+----------+---------------+</w:t>
      </w:r>
    </w:p>
    <w:p w:rsidR="00492E90" w:rsidRDefault="00492E90" w:rsidP="00492E90">
      <w:pPr>
        <w:pStyle w:val="ab"/>
      </w:pPr>
      <w:r>
        <w:t>| CNO  | CNAME    | count(t1.SNO) |</w:t>
      </w:r>
    </w:p>
    <w:p w:rsidR="00492E90" w:rsidRDefault="00492E90" w:rsidP="00492E90">
      <w:pPr>
        <w:pStyle w:val="ab"/>
      </w:pPr>
      <w:r>
        <w:t>+------+----------+---------------+</w:t>
      </w:r>
    </w:p>
    <w:p w:rsidR="00492E90" w:rsidRDefault="00492E90" w:rsidP="00492E90">
      <w:pPr>
        <w:pStyle w:val="ab"/>
      </w:pPr>
      <w:r>
        <w:t>|  124 | mongodb2 |            13 |</w:t>
      </w:r>
    </w:p>
    <w:p w:rsidR="00492E90" w:rsidRPr="007107BA" w:rsidRDefault="00492E90" w:rsidP="00492E90">
      <w:pPr>
        <w:pStyle w:val="ab"/>
      </w:pPr>
      <w:r>
        <w:t>+------+----------+---------------+</w:t>
      </w:r>
    </w:p>
    <w:p w:rsidR="00AE6BFE" w:rsidRDefault="00AE6BFE" w:rsidP="007107BA">
      <w:pPr>
        <w:pStyle w:val="20"/>
      </w:pPr>
      <w:r>
        <w:rPr>
          <w:rFonts w:hint="eastAsia"/>
        </w:rPr>
        <w:t>查询没学过</w:t>
      </w:r>
      <w:r>
        <w:rPr>
          <w:rFonts w:hint="eastAsia"/>
        </w:rPr>
        <w:t>'</w:t>
      </w:r>
      <w:r>
        <w:rPr>
          <w:rFonts w:hint="eastAsia"/>
        </w:rPr>
        <w:t>郭加磊</w:t>
      </w:r>
      <w:r>
        <w:rPr>
          <w:rFonts w:hint="eastAsia"/>
        </w:rPr>
        <w:t>'</w:t>
      </w:r>
      <w:r>
        <w:rPr>
          <w:rFonts w:hint="eastAsia"/>
        </w:rPr>
        <w:t>老师讲授的任一门课程的学生姓名</w:t>
      </w:r>
      <w:r>
        <w:rPr>
          <w:rFonts w:hint="eastAsia"/>
        </w:rPr>
        <w:t xml:space="preserve"> </w:t>
      </w:r>
    </w:p>
    <w:p w:rsidR="006B4658" w:rsidRDefault="006B4658" w:rsidP="006B4658">
      <w:pPr>
        <w:pStyle w:val="ab"/>
      </w:pPr>
      <w:r>
        <w:t>select distinct SNAME from STUDENT</w:t>
      </w:r>
    </w:p>
    <w:p w:rsidR="006B4658" w:rsidRDefault="006B4658" w:rsidP="006B4658">
      <w:pPr>
        <w:pStyle w:val="ab"/>
      </w:pPr>
      <w:r>
        <w:t>where SNO not in (</w:t>
      </w:r>
    </w:p>
    <w:p w:rsidR="006B4658" w:rsidRDefault="006B4658" w:rsidP="006B4658">
      <w:pPr>
        <w:pStyle w:val="ab"/>
      </w:pPr>
      <w:r>
        <w:t>select distinct t1.SNO from SC t1</w:t>
      </w:r>
    </w:p>
    <w:p w:rsidR="006B4658" w:rsidRDefault="006B4658" w:rsidP="006B4658">
      <w:pPr>
        <w:pStyle w:val="ab"/>
      </w:pPr>
      <w:r>
        <w:t>join COURSE t2</w:t>
      </w:r>
    </w:p>
    <w:p w:rsidR="006B4658" w:rsidRDefault="006B4658" w:rsidP="006B4658">
      <w:pPr>
        <w:pStyle w:val="ab"/>
      </w:pPr>
      <w:r>
        <w:t>on t1.CNO=t2.CNO</w:t>
      </w:r>
    </w:p>
    <w:p w:rsidR="006B4658" w:rsidRDefault="006B4658" w:rsidP="006B4658">
      <w:pPr>
        <w:pStyle w:val="ab"/>
      </w:pPr>
      <w:r>
        <w:t>join TEACHER t3</w:t>
      </w:r>
    </w:p>
    <w:p w:rsidR="006B4658" w:rsidRDefault="006B4658" w:rsidP="006B4658">
      <w:pPr>
        <w:pStyle w:val="ab"/>
      </w:pPr>
      <w:r>
        <w:t>on t2.TNO=t3.TNO</w:t>
      </w:r>
    </w:p>
    <w:p w:rsidR="006B4658" w:rsidRDefault="006B4658" w:rsidP="006B4658">
      <w:pPr>
        <w:pStyle w:val="ab"/>
        <w:rPr>
          <w:rFonts w:hint="eastAsia"/>
        </w:rPr>
      </w:pPr>
      <w:r>
        <w:rPr>
          <w:rFonts w:hint="eastAsia"/>
        </w:rPr>
        <w:t>where t3.TNAME="郭加磊");</w:t>
      </w:r>
    </w:p>
    <w:p w:rsidR="006B4658" w:rsidRDefault="006B4658" w:rsidP="006B4658">
      <w:pPr>
        <w:pStyle w:val="ab"/>
      </w:pPr>
      <w:r>
        <w:t>+--------+</w:t>
      </w:r>
    </w:p>
    <w:p w:rsidR="006B4658" w:rsidRDefault="006B4658" w:rsidP="006B4658">
      <w:pPr>
        <w:pStyle w:val="ab"/>
      </w:pPr>
      <w:r>
        <w:t>| SNAME  |</w:t>
      </w:r>
    </w:p>
    <w:p w:rsidR="006B4658" w:rsidRDefault="006B4658" w:rsidP="006B4658">
      <w:pPr>
        <w:pStyle w:val="ab"/>
      </w:pPr>
      <w:r>
        <w:t>+--------+</w:t>
      </w:r>
    </w:p>
    <w:p w:rsidR="006B4658" w:rsidRDefault="006B4658" w:rsidP="006B4658">
      <w:pPr>
        <w:pStyle w:val="ab"/>
        <w:rPr>
          <w:rFonts w:hint="eastAsia"/>
        </w:rPr>
      </w:pPr>
      <w:r>
        <w:rPr>
          <w:rFonts w:hint="eastAsia"/>
        </w:rPr>
        <w:t>| 小黑   |</w:t>
      </w:r>
    </w:p>
    <w:p w:rsidR="006B4658" w:rsidRDefault="006B4658" w:rsidP="006B4658">
      <w:pPr>
        <w:pStyle w:val="ab"/>
        <w:rPr>
          <w:rFonts w:hint="eastAsia"/>
        </w:rPr>
      </w:pPr>
      <w:r>
        <w:rPr>
          <w:rFonts w:hint="eastAsia"/>
        </w:rPr>
        <w:t>| 小粉   |</w:t>
      </w:r>
    </w:p>
    <w:p w:rsidR="007107BA" w:rsidRPr="007107BA" w:rsidRDefault="006B4658" w:rsidP="006B4658">
      <w:pPr>
        <w:pStyle w:val="ab"/>
        <w:rPr>
          <w:rFonts w:hint="eastAsia"/>
        </w:rPr>
      </w:pPr>
      <w:r>
        <w:t>+--------+</w:t>
      </w:r>
    </w:p>
    <w:p w:rsidR="00AE6BFE" w:rsidRDefault="00AE6BFE" w:rsidP="007107BA">
      <w:pPr>
        <w:pStyle w:val="20"/>
      </w:pPr>
      <w:r>
        <w:rPr>
          <w:rFonts w:hint="eastAsia"/>
        </w:rPr>
        <w:t>查询两门以上不及格课程的同学的学号及其平均成绩</w:t>
      </w:r>
      <w:r>
        <w:rPr>
          <w:rFonts w:hint="eastAsia"/>
        </w:rPr>
        <w:t xml:space="preserve"> </w:t>
      </w:r>
    </w:p>
    <w:p w:rsidR="0096580A" w:rsidRDefault="0096580A" w:rsidP="0096580A">
      <w:pPr>
        <w:pStyle w:val="ab"/>
      </w:pPr>
      <w:r>
        <w:t>select t1.SNO,avg(SCORE) from SC t1</w:t>
      </w:r>
    </w:p>
    <w:p w:rsidR="0096580A" w:rsidRDefault="0096580A" w:rsidP="0096580A">
      <w:pPr>
        <w:pStyle w:val="ab"/>
      </w:pPr>
      <w:r>
        <w:t>where t1.SNO in (</w:t>
      </w:r>
    </w:p>
    <w:p w:rsidR="0096580A" w:rsidRDefault="0096580A" w:rsidP="0096580A">
      <w:pPr>
        <w:pStyle w:val="ab"/>
      </w:pPr>
      <w:r>
        <w:t>select SNO from SC</w:t>
      </w:r>
    </w:p>
    <w:p w:rsidR="0096580A" w:rsidRDefault="0096580A" w:rsidP="0096580A">
      <w:pPr>
        <w:pStyle w:val="ab"/>
      </w:pPr>
      <w:r>
        <w:lastRenderedPageBreak/>
        <w:t>where SCORE&lt;60</w:t>
      </w:r>
    </w:p>
    <w:p w:rsidR="0096580A" w:rsidRDefault="0096580A" w:rsidP="0096580A">
      <w:pPr>
        <w:pStyle w:val="ab"/>
      </w:pPr>
      <w:r>
        <w:t>group by SNO</w:t>
      </w:r>
    </w:p>
    <w:p w:rsidR="0096580A" w:rsidRDefault="0096580A" w:rsidP="0096580A">
      <w:pPr>
        <w:pStyle w:val="ab"/>
      </w:pPr>
      <w:r>
        <w:t>having count(SCORE)&gt;2)</w:t>
      </w:r>
    </w:p>
    <w:p w:rsidR="0096580A" w:rsidRDefault="0096580A" w:rsidP="0096580A">
      <w:pPr>
        <w:pStyle w:val="ab"/>
      </w:pPr>
      <w:r>
        <w:t>group by t1.SNO;</w:t>
      </w:r>
    </w:p>
    <w:p w:rsidR="0096580A" w:rsidRDefault="0096580A" w:rsidP="0096580A">
      <w:pPr>
        <w:pStyle w:val="ab"/>
      </w:pPr>
      <w:r>
        <w:t>+------+------------+</w:t>
      </w:r>
    </w:p>
    <w:p w:rsidR="0096580A" w:rsidRDefault="0096580A" w:rsidP="0096580A">
      <w:pPr>
        <w:pStyle w:val="ab"/>
      </w:pPr>
      <w:r>
        <w:t>| SNO  | avg(SCORE) |</w:t>
      </w:r>
    </w:p>
    <w:p w:rsidR="0096580A" w:rsidRDefault="0096580A" w:rsidP="0096580A">
      <w:pPr>
        <w:pStyle w:val="ab"/>
      </w:pPr>
      <w:r>
        <w:t>+------+------------+</w:t>
      </w:r>
    </w:p>
    <w:p w:rsidR="0096580A" w:rsidRDefault="0096580A" w:rsidP="0096580A">
      <w:pPr>
        <w:pStyle w:val="ab"/>
      </w:pPr>
      <w:r>
        <w:t>|    5 |    75.3125 |</w:t>
      </w:r>
    </w:p>
    <w:p w:rsidR="0096580A" w:rsidRDefault="0096580A" w:rsidP="0096580A">
      <w:pPr>
        <w:pStyle w:val="ab"/>
      </w:pPr>
      <w:r>
        <w:t>|    7 |    66.7000 |</w:t>
      </w:r>
    </w:p>
    <w:p w:rsidR="0096580A" w:rsidRDefault="0096580A" w:rsidP="0096580A">
      <w:pPr>
        <w:pStyle w:val="ab"/>
      </w:pPr>
      <w:r>
        <w:t>|   10 |    71.5625 |</w:t>
      </w:r>
    </w:p>
    <w:p w:rsidR="007107BA" w:rsidRDefault="0096580A" w:rsidP="0096580A">
      <w:pPr>
        <w:pStyle w:val="ab"/>
      </w:pPr>
      <w:r>
        <w:t>+------+------------+</w:t>
      </w:r>
    </w:p>
    <w:p w:rsidR="0096580A" w:rsidRPr="007107BA" w:rsidRDefault="0096580A" w:rsidP="007107BA">
      <w:pPr>
        <w:rPr>
          <w:rFonts w:hint="eastAsia"/>
        </w:rPr>
      </w:pPr>
    </w:p>
    <w:p w:rsidR="00AE6BFE" w:rsidRDefault="00AE6BFE" w:rsidP="007107BA">
      <w:pPr>
        <w:pStyle w:val="20"/>
      </w:pPr>
      <w:r>
        <w:rPr>
          <w:rFonts w:hint="eastAsia"/>
        </w:rPr>
        <w:t>检索</w:t>
      </w:r>
      <w:r>
        <w:rPr>
          <w:rFonts w:hint="eastAsia"/>
        </w:rPr>
        <w:t>'114'</w:t>
      </w:r>
      <w:r>
        <w:rPr>
          <w:rFonts w:hint="eastAsia"/>
        </w:rPr>
        <w:t>课程分数小于</w:t>
      </w:r>
      <w:r>
        <w:rPr>
          <w:rFonts w:hint="eastAsia"/>
        </w:rPr>
        <w:t>60</w:t>
      </w:r>
      <w:r>
        <w:rPr>
          <w:rFonts w:hint="eastAsia"/>
        </w:rPr>
        <w:t>，按分数降序排列的同学学号</w:t>
      </w:r>
      <w:r>
        <w:rPr>
          <w:rFonts w:hint="eastAsia"/>
        </w:rPr>
        <w:t xml:space="preserve"> </w:t>
      </w:r>
    </w:p>
    <w:p w:rsidR="00064BD0" w:rsidRDefault="00064BD0" w:rsidP="00064BD0">
      <w:pPr>
        <w:pStyle w:val="ab"/>
      </w:pPr>
      <w:r>
        <w:t>select SNO,SCORE from SC</w:t>
      </w:r>
    </w:p>
    <w:p w:rsidR="00064BD0" w:rsidRDefault="00064BD0" w:rsidP="00064BD0">
      <w:pPr>
        <w:pStyle w:val="ab"/>
      </w:pPr>
      <w:r>
        <w:t>where CNO=114</w:t>
      </w:r>
    </w:p>
    <w:p w:rsidR="00064BD0" w:rsidRDefault="00064BD0" w:rsidP="00064BD0">
      <w:pPr>
        <w:pStyle w:val="ab"/>
      </w:pPr>
      <w:r>
        <w:t>and</w:t>
      </w:r>
    </w:p>
    <w:p w:rsidR="00064BD0" w:rsidRDefault="00064BD0" w:rsidP="00064BD0">
      <w:pPr>
        <w:pStyle w:val="ab"/>
      </w:pPr>
      <w:r>
        <w:t>SCORE&lt;60</w:t>
      </w:r>
    </w:p>
    <w:p w:rsidR="00064BD0" w:rsidRDefault="00064BD0" w:rsidP="00064BD0">
      <w:pPr>
        <w:pStyle w:val="ab"/>
      </w:pPr>
      <w:r>
        <w:t>order by SCORE desc;</w:t>
      </w:r>
    </w:p>
    <w:p w:rsidR="00064BD0" w:rsidRDefault="00064BD0" w:rsidP="00064BD0">
      <w:pPr>
        <w:pStyle w:val="ab"/>
      </w:pPr>
      <w:r>
        <w:t>+------+-------+</w:t>
      </w:r>
    </w:p>
    <w:p w:rsidR="00064BD0" w:rsidRDefault="00064BD0" w:rsidP="00064BD0">
      <w:pPr>
        <w:pStyle w:val="ab"/>
      </w:pPr>
      <w:r>
        <w:t>| SNO  | SCORE |</w:t>
      </w:r>
    </w:p>
    <w:p w:rsidR="00064BD0" w:rsidRDefault="00064BD0" w:rsidP="00064BD0">
      <w:pPr>
        <w:pStyle w:val="ab"/>
      </w:pPr>
      <w:r>
        <w:t>+------+-------+</w:t>
      </w:r>
    </w:p>
    <w:p w:rsidR="00064BD0" w:rsidRDefault="00064BD0" w:rsidP="00064BD0">
      <w:pPr>
        <w:pStyle w:val="ab"/>
      </w:pPr>
      <w:r>
        <w:t>|    6 |    57 |</w:t>
      </w:r>
    </w:p>
    <w:p w:rsidR="00064BD0" w:rsidRDefault="00064BD0" w:rsidP="00064BD0">
      <w:pPr>
        <w:pStyle w:val="ab"/>
      </w:pPr>
      <w:r>
        <w:t>|    9 |    45 |</w:t>
      </w:r>
    </w:p>
    <w:p w:rsidR="00064BD0" w:rsidRDefault="00064BD0" w:rsidP="00064BD0">
      <w:pPr>
        <w:pStyle w:val="ab"/>
      </w:pPr>
      <w:r>
        <w:t>|    3 |    44 |</w:t>
      </w:r>
    </w:p>
    <w:p w:rsidR="007107BA" w:rsidRPr="007107BA" w:rsidRDefault="00064BD0" w:rsidP="00064BD0">
      <w:pPr>
        <w:pStyle w:val="ab"/>
      </w:pPr>
      <w:r>
        <w:t>+------+-------+</w:t>
      </w:r>
    </w:p>
    <w:p w:rsidR="00AE6BFE" w:rsidRDefault="00AE6BFE" w:rsidP="007107BA">
      <w:pPr>
        <w:pStyle w:val="20"/>
      </w:pPr>
      <w:r>
        <w:rPr>
          <w:rFonts w:hint="eastAsia"/>
        </w:rPr>
        <w:t>删除</w:t>
      </w:r>
      <w:r>
        <w:rPr>
          <w:rFonts w:hint="eastAsia"/>
        </w:rPr>
        <w:t>'2'</w:t>
      </w:r>
      <w:r>
        <w:rPr>
          <w:rFonts w:hint="eastAsia"/>
        </w:rPr>
        <w:t>同学的</w:t>
      </w:r>
      <w:r>
        <w:rPr>
          <w:rFonts w:hint="eastAsia"/>
        </w:rPr>
        <w:t>'111'</w:t>
      </w:r>
      <w:r>
        <w:rPr>
          <w:rFonts w:hint="eastAsia"/>
        </w:rPr>
        <w:t>课程的成绩</w:t>
      </w:r>
    </w:p>
    <w:p w:rsidR="00064BD0" w:rsidRDefault="00064BD0" w:rsidP="00064BD0">
      <w:pPr>
        <w:pStyle w:val="ab"/>
      </w:pPr>
      <w:r>
        <w:t>delete from SC</w:t>
      </w:r>
    </w:p>
    <w:p w:rsidR="00064BD0" w:rsidRDefault="00064BD0" w:rsidP="00064BD0">
      <w:pPr>
        <w:pStyle w:val="ab"/>
      </w:pPr>
      <w:r>
        <w:t>where SNO=2S</w:t>
      </w:r>
    </w:p>
    <w:p w:rsidR="00064BD0" w:rsidRPr="00064BD0" w:rsidRDefault="00064BD0" w:rsidP="00064BD0">
      <w:pPr>
        <w:pStyle w:val="ab"/>
        <w:rPr>
          <w:rFonts w:hint="eastAsia"/>
        </w:rPr>
      </w:pPr>
      <w:r>
        <w:t>and CNO=111;</w:t>
      </w:r>
    </w:p>
    <w:sectPr w:rsidR="00064BD0" w:rsidRPr="00064BD0" w:rsidSect="0052613E">
      <w:footerReference w:type="default" r:id="rId8"/>
      <w:pgSz w:w="11906" w:h="16838"/>
      <w:pgMar w:top="720" w:right="720" w:bottom="720" w:left="72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414" w:rsidRDefault="00E25414" w:rsidP="00947D67">
      <w:pPr>
        <w:ind w:firstLine="560"/>
      </w:pPr>
      <w:r>
        <w:separator/>
      </w:r>
    </w:p>
  </w:endnote>
  <w:endnote w:type="continuationSeparator" w:id="0">
    <w:p w:rsidR="00E25414" w:rsidRDefault="00E25414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CEA" w:rsidRDefault="00455CEA" w:rsidP="009F7CD8">
    <w:pPr>
      <w:pStyle w:val="a8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6B77B9" w:rsidRPr="006B77B9">
      <w:rPr>
        <w:noProof/>
        <w:lang w:val="zh-CN"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414" w:rsidRDefault="00E25414" w:rsidP="00947D67">
      <w:pPr>
        <w:ind w:firstLine="560"/>
      </w:pPr>
      <w:r>
        <w:separator/>
      </w:r>
    </w:p>
  </w:footnote>
  <w:footnote w:type="continuationSeparator" w:id="0">
    <w:p w:rsidR="00E25414" w:rsidRDefault="00E25414" w:rsidP="00947D67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86735"/>
    <w:multiLevelType w:val="hybridMultilevel"/>
    <w:tmpl w:val="98DA87CA"/>
    <w:lvl w:ilvl="0" w:tplc="1D9A0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941A9E"/>
    <w:multiLevelType w:val="hybridMultilevel"/>
    <w:tmpl w:val="D624B77C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3D24D81"/>
    <w:multiLevelType w:val="hybridMultilevel"/>
    <w:tmpl w:val="A918B098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46075F1"/>
    <w:multiLevelType w:val="hybridMultilevel"/>
    <w:tmpl w:val="0FAC866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5843C3B"/>
    <w:multiLevelType w:val="hybridMultilevel"/>
    <w:tmpl w:val="B356725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73111FB"/>
    <w:multiLevelType w:val="hybridMultilevel"/>
    <w:tmpl w:val="F846240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9402D26">
      <w:start w:val="1"/>
      <w:numFmt w:val="bullet"/>
      <w:lvlText w:val="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48C6F39"/>
    <w:multiLevelType w:val="hybridMultilevel"/>
    <w:tmpl w:val="4B2AE22A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5131EEC"/>
    <w:multiLevelType w:val="hybridMultilevel"/>
    <w:tmpl w:val="139CBC1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6045073"/>
    <w:multiLevelType w:val="hybridMultilevel"/>
    <w:tmpl w:val="2BC6D88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7CB06FA"/>
    <w:multiLevelType w:val="hybridMultilevel"/>
    <w:tmpl w:val="CE24E078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CFB0E7F"/>
    <w:multiLevelType w:val="hybridMultilevel"/>
    <w:tmpl w:val="C2084504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B20389"/>
    <w:multiLevelType w:val="hybridMultilevel"/>
    <w:tmpl w:val="A5AA066C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0E94B7A"/>
    <w:multiLevelType w:val="multilevel"/>
    <w:tmpl w:val="949A499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>
    <w:nsid w:val="22E907E8"/>
    <w:multiLevelType w:val="multilevel"/>
    <w:tmpl w:val="0F78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0946C5"/>
    <w:multiLevelType w:val="hybridMultilevel"/>
    <w:tmpl w:val="BB264AAC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38B50E6"/>
    <w:multiLevelType w:val="hybridMultilevel"/>
    <w:tmpl w:val="AB04418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7EE1817"/>
    <w:multiLevelType w:val="hybridMultilevel"/>
    <w:tmpl w:val="C92AEA2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838150F"/>
    <w:multiLevelType w:val="multilevel"/>
    <w:tmpl w:val="F8CEBED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3C3AAF"/>
    <w:multiLevelType w:val="hybridMultilevel"/>
    <w:tmpl w:val="10A60F3A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14B347F"/>
    <w:multiLevelType w:val="hybridMultilevel"/>
    <w:tmpl w:val="4498018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3A174D36"/>
    <w:multiLevelType w:val="hybridMultilevel"/>
    <w:tmpl w:val="A7FE49C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ACA2409"/>
    <w:multiLevelType w:val="multilevel"/>
    <w:tmpl w:val="48C4E682"/>
    <w:lvl w:ilvl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400D73E2"/>
    <w:multiLevelType w:val="multilevel"/>
    <w:tmpl w:val="5FDAB284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6036E4"/>
    <w:multiLevelType w:val="multilevel"/>
    <w:tmpl w:val="FFD2C50A"/>
    <w:lvl w:ilvl="0">
      <w:start w:val="1"/>
      <w:numFmt w:val="decimal"/>
      <w:suff w:val="space"/>
      <w:lvlText w:val="第%1章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70" w:hanging="35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83" w:hanging="357"/>
      </w:pPr>
      <w:rPr>
        <w:rFonts w:hint="default"/>
      </w:rPr>
    </w:lvl>
    <w:lvl w:ilvl="3">
      <w:start w:val="1"/>
      <w:numFmt w:val="lowerLetter"/>
      <w:suff w:val="space"/>
      <w:lvlText w:val="%4"/>
      <w:lvlJc w:val="left"/>
      <w:pPr>
        <w:ind w:left="696" w:hanging="3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09" w:hanging="3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2" w:hanging="35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5" w:hanging="35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8" w:hanging="35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1" w:hanging="357"/>
      </w:pPr>
      <w:rPr>
        <w:rFonts w:hint="default"/>
      </w:rPr>
    </w:lvl>
  </w:abstractNum>
  <w:abstractNum w:abstractNumId="25">
    <w:nsid w:val="424A609D"/>
    <w:multiLevelType w:val="hybridMultilevel"/>
    <w:tmpl w:val="560EB36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5952A88"/>
    <w:multiLevelType w:val="multilevel"/>
    <w:tmpl w:val="949A499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>
    <w:nsid w:val="47195187"/>
    <w:multiLevelType w:val="hybridMultilevel"/>
    <w:tmpl w:val="DAEC3A6E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48D2688F"/>
    <w:multiLevelType w:val="hybridMultilevel"/>
    <w:tmpl w:val="14CC352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4DF863EC"/>
    <w:multiLevelType w:val="multilevel"/>
    <w:tmpl w:val="67549DE4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1027342"/>
    <w:multiLevelType w:val="hybridMultilevel"/>
    <w:tmpl w:val="9DF4406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142213A"/>
    <w:multiLevelType w:val="hybridMultilevel"/>
    <w:tmpl w:val="8AF43C2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1D96832A">
      <w:start w:val="1"/>
      <w:numFmt w:val="bullet"/>
      <w:lvlText w:val="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7216661"/>
    <w:multiLevelType w:val="hybridMultilevel"/>
    <w:tmpl w:val="D780C23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9402D26">
      <w:start w:val="1"/>
      <w:numFmt w:val="bullet"/>
      <w:lvlText w:val="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5AEE1616"/>
    <w:multiLevelType w:val="multilevel"/>
    <w:tmpl w:val="5EE879B4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5F9C3437"/>
    <w:multiLevelType w:val="multilevel"/>
    <w:tmpl w:val="A7C4913A"/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>
    <w:nsid w:val="6004374F"/>
    <w:multiLevelType w:val="multilevel"/>
    <w:tmpl w:val="D7C67C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6234371F"/>
    <w:multiLevelType w:val="multilevel"/>
    <w:tmpl w:val="949A499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>
    <w:nsid w:val="646661EF"/>
    <w:multiLevelType w:val="multilevel"/>
    <w:tmpl w:val="949A499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>
    <w:nsid w:val="6619294D"/>
    <w:multiLevelType w:val="hybridMultilevel"/>
    <w:tmpl w:val="48DCA44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69082792"/>
    <w:multiLevelType w:val="multilevel"/>
    <w:tmpl w:val="5FDAB284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DDC7111"/>
    <w:multiLevelType w:val="multilevel"/>
    <w:tmpl w:val="67549DE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>
    <w:nsid w:val="714D5B05"/>
    <w:multiLevelType w:val="hybridMultilevel"/>
    <w:tmpl w:val="F928002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71CC60F4"/>
    <w:multiLevelType w:val="hybridMultilevel"/>
    <w:tmpl w:val="8D6CF29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751215CC"/>
    <w:multiLevelType w:val="hybridMultilevel"/>
    <w:tmpl w:val="EEA85348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A043CB7"/>
    <w:multiLevelType w:val="hybridMultilevel"/>
    <w:tmpl w:val="045EF23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DC95B65"/>
    <w:multiLevelType w:val="hybridMultilevel"/>
    <w:tmpl w:val="058C3FC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6"/>
  </w:num>
  <w:num w:numId="2">
    <w:abstractNumId w:val="10"/>
  </w:num>
  <w:num w:numId="3">
    <w:abstractNumId w:val="35"/>
  </w:num>
  <w:num w:numId="4">
    <w:abstractNumId w:val="31"/>
  </w:num>
  <w:num w:numId="5">
    <w:abstractNumId w:val="21"/>
  </w:num>
  <w:num w:numId="6">
    <w:abstractNumId w:val="1"/>
  </w:num>
  <w:num w:numId="7">
    <w:abstractNumId w:val="46"/>
  </w:num>
  <w:num w:numId="8">
    <w:abstractNumId w:val="14"/>
  </w:num>
  <w:num w:numId="9">
    <w:abstractNumId w:val="34"/>
  </w:num>
  <w:num w:numId="10">
    <w:abstractNumId w:val="40"/>
  </w:num>
  <w:num w:numId="11">
    <w:abstractNumId w:val="23"/>
  </w:num>
  <w:num w:numId="12">
    <w:abstractNumId w:val="17"/>
  </w:num>
  <w:num w:numId="13">
    <w:abstractNumId w:val="29"/>
  </w:num>
  <w:num w:numId="14">
    <w:abstractNumId w:val="41"/>
  </w:num>
  <w:num w:numId="15">
    <w:abstractNumId w:val="35"/>
  </w:num>
  <w:num w:numId="16">
    <w:abstractNumId w:val="38"/>
  </w:num>
  <w:num w:numId="17">
    <w:abstractNumId w:val="12"/>
  </w:num>
  <w:num w:numId="18">
    <w:abstractNumId w:val="26"/>
  </w:num>
  <w:num w:numId="19">
    <w:abstractNumId w:val="37"/>
  </w:num>
  <w:num w:numId="20">
    <w:abstractNumId w:val="19"/>
  </w:num>
  <w:num w:numId="21">
    <w:abstractNumId w:val="28"/>
  </w:num>
  <w:num w:numId="22">
    <w:abstractNumId w:val="7"/>
  </w:num>
  <w:num w:numId="23">
    <w:abstractNumId w:val="39"/>
  </w:num>
  <w:num w:numId="24">
    <w:abstractNumId w:val="15"/>
  </w:num>
  <w:num w:numId="25">
    <w:abstractNumId w:val="2"/>
  </w:num>
  <w:num w:numId="26">
    <w:abstractNumId w:val="3"/>
  </w:num>
  <w:num w:numId="27">
    <w:abstractNumId w:val="18"/>
  </w:num>
  <w:num w:numId="28">
    <w:abstractNumId w:val="30"/>
  </w:num>
  <w:num w:numId="29">
    <w:abstractNumId w:val="42"/>
  </w:num>
  <w:num w:numId="30">
    <w:abstractNumId w:val="16"/>
  </w:num>
  <w:num w:numId="31">
    <w:abstractNumId w:val="4"/>
  </w:num>
  <w:num w:numId="32">
    <w:abstractNumId w:val="20"/>
  </w:num>
  <w:num w:numId="33">
    <w:abstractNumId w:val="33"/>
  </w:num>
  <w:num w:numId="34">
    <w:abstractNumId w:val="24"/>
  </w:num>
  <w:num w:numId="35">
    <w:abstractNumId w:val="11"/>
  </w:num>
  <w:num w:numId="36">
    <w:abstractNumId w:val="5"/>
  </w:num>
  <w:num w:numId="37">
    <w:abstractNumId w:val="6"/>
  </w:num>
  <w:num w:numId="38">
    <w:abstractNumId w:val="13"/>
  </w:num>
  <w:num w:numId="39">
    <w:abstractNumId w:val="25"/>
  </w:num>
  <w:num w:numId="40">
    <w:abstractNumId w:val="32"/>
  </w:num>
  <w:num w:numId="41">
    <w:abstractNumId w:val="27"/>
  </w:num>
  <w:num w:numId="42">
    <w:abstractNumId w:val="9"/>
  </w:num>
  <w:num w:numId="43">
    <w:abstractNumId w:val="45"/>
  </w:num>
  <w:num w:numId="44">
    <w:abstractNumId w:val="44"/>
  </w:num>
  <w:num w:numId="45">
    <w:abstractNumId w:val="8"/>
  </w:num>
  <w:num w:numId="46">
    <w:abstractNumId w:val="43"/>
  </w:num>
  <w:num w:numId="47">
    <w:abstractNumId w:val="22"/>
  </w:num>
  <w:num w:numId="48">
    <w:abstractNumId w:val="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2C3"/>
    <w:rsid w:val="00006455"/>
    <w:rsid w:val="00006DC1"/>
    <w:rsid w:val="000131E8"/>
    <w:rsid w:val="00025FB7"/>
    <w:rsid w:val="00031505"/>
    <w:rsid w:val="00032999"/>
    <w:rsid w:val="000373F3"/>
    <w:rsid w:val="00037B10"/>
    <w:rsid w:val="00042848"/>
    <w:rsid w:val="00044433"/>
    <w:rsid w:val="00061092"/>
    <w:rsid w:val="00064A02"/>
    <w:rsid w:val="00064BD0"/>
    <w:rsid w:val="000670F8"/>
    <w:rsid w:val="00072DC0"/>
    <w:rsid w:val="00073EE7"/>
    <w:rsid w:val="00075F1D"/>
    <w:rsid w:val="000817B1"/>
    <w:rsid w:val="00082651"/>
    <w:rsid w:val="00091D8B"/>
    <w:rsid w:val="000975BB"/>
    <w:rsid w:val="000A0D11"/>
    <w:rsid w:val="000A1BA4"/>
    <w:rsid w:val="000A6177"/>
    <w:rsid w:val="000B56D1"/>
    <w:rsid w:val="000C1A16"/>
    <w:rsid w:val="000C3506"/>
    <w:rsid w:val="000C5FB3"/>
    <w:rsid w:val="000C67D6"/>
    <w:rsid w:val="000E3167"/>
    <w:rsid w:val="000F4240"/>
    <w:rsid w:val="000F5640"/>
    <w:rsid w:val="000F669E"/>
    <w:rsid w:val="00102690"/>
    <w:rsid w:val="00103425"/>
    <w:rsid w:val="00113666"/>
    <w:rsid w:val="00122037"/>
    <w:rsid w:val="0013047A"/>
    <w:rsid w:val="001311B2"/>
    <w:rsid w:val="00132D7D"/>
    <w:rsid w:val="00137D24"/>
    <w:rsid w:val="00146214"/>
    <w:rsid w:val="00147907"/>
    <w:rsid w:val="00151E2E"/>
    <w:rsid w:val="00155369"/>
    <w:rsid w:val="00156661"/>
    <w:rsid w:val="00162AFE"/>
    <w:rsid w:val="001644A4"/>
    <w:rsid w:val="0016725B"/>
    <w:rsid w:val="001748E1"/>
    <w:rsid w:val="00176C3B"/>
    <w:rsid w:val="00177788"/>
    <w:rsid w:val="001A2E70"/>
    <w:rsid w:val="001A5D60"/>
    <w:rsid w:val="001A78B7"/>
    <w:rsid w:val="001B33EE"/>
    <w:rsid w:val="001C0AE1"/>
    <w:rsid w:val="001D038D"/>
    <w:rsid w:val="001D10C8"/>
    <w:rsid w:val="001D19BA"/>
    <w:rsid w:val="001D6001"/>
    <w:rsid w:val="001E0E87"/>
    <w:rsid w:val="001E5BD5"/>
    <w:rsid w:val="001E6524"/>
    <w:rsid w:val="001F27B2"/>
    <w:rsid w:val="001F733E"/>
    <w:rsid w:val="00200029"/>
    <w:rsid w:val="002056B1"/>
    <w:rsid w:val="002072E1"/>
    <w:rsid w:val="00213DB5"/>
    <w:rsid w:val="002153DA"/>
    <w:rsid w:val="00215A8C"/>
    <w:rsid w:val="00217BF1"/>
    <w:rsid w:val="0022787D"/>
    <w:rsid w:val="00230946"/>
    <w:rsid w:val="002312D9"/>
    <w:rsid w:val="00231F3B"/>
    <w:rsid w:val="00232B35"/>
    <w:rsid w:val="00234BCC"/>
    <w:rsid w:val="00235143"/>
    <w:rsid w:val="00250517"/>
    <w:rsid w:val="0025202D"/>
    <w:rsid w:val="00252BE8"/>
    <w:rsid w:val="00253503"/>
    <w:rsid w:val="002552E7"/>
    <w:rsid w:val="0025799D"/>
    <w:rsid w:val="00260F24"/>
    <w:rsid w:val="002678E0"/>
    <w:rsid w:val="0027331F"/>
    <w:rsid w:val="002758CE"/>
    <w:rsid w:val="00282A23"/>
    <w:rsid w:val="002845D2"/>
    <w:rsid w:val="00285032"/>
    <w:rsid w:val="002A0A86"/>
    <w:rsid w:val="002A3417"/>
    <w:rsid w:val="002B20F2"/>
    <w:rsid w:val="002B4B0F"/>
    <w:rsid w:val="002C2950"/>
    <w:rsid w:val="002C5F7D"/>
    <w:rsid w:val="002D150B"/>
    <w:rsid w:val="002D1CD9"/>
    <w:rsid w:val="002D63AC"/>
    <w:rsid w:val="002D7D80"/>
    <w:rsid w:val="002E5305"/>
    <w:rsid w:val="002F54EC"/>
    <w:rsid w:val="003028F5"/>
    <w:rsid w:val="00305DFF"/>
    <w:rsid w:val="003167A9"/>
    <w:rsid w:val="00326755"/>
    <w:rsid w:val="0033358A"/>
    <w:rsid w:val="00334600"/>
    <w:rsid w:val="00336CA0"/>
    <w:rsid w:val="00341A73"/>
    <w:rsid w:val="0035732F"/>
    <w:rsid w:val="00360AF7"/>
    <w:rsid w:val="00362086"/>
    <w:rsid w:val="003636A2"/>
    <w:rsid w:val="00366508"/>
    <w:rsid w:val="00367D3A"/>
    <w:rsid w:val="00373299"/>
    <w:rsid w:val="003760A8"/>
    <w:rsid w:val="003763C7"/>
    <w:rsid w:val="00380528"/>
    <w:rsid w:val="00382FAD"/>
    <w:rsid w:val="00382FF3"/>
    <w:rsid w:val="00383746"/>
    <w:rsid w:val="00385C37"/>
    <w:rsid w:val="00390355"/>
    <w:rsid w:val="00390DB6"/>
    <w:rsid w:val="003A2D13"/>
    <w:rsid w:val="003A5CD6"/>
    <w:rsid w:val="003A7046"/>
    <w:rsid w:val="003B7F6A"/>
    <w:rsid w:val="003C6FB0"/>
    <w:rsid w:val="003C7566"/>
    <w:rsid w:val="003D5D7B"/>
    <w:rsid w:val="003D6900"/>
    <w:rsid w:val="003F2567"/>
    <w:rsid w:val="003F492E"/>
    <w:rsid w:val="003F5F42"/>
    <w:rsid w:val="003F6723"/>
    <w:rsid w:val="00400012"/>
    <w:rsid w:val="00400FCA"/>
    <w:rsid w:val="0040163F"/>
    <w:rsid w:val="00402CB0"/>
    <w:rsid w:val="00402F61"/>
    <w:rsid w:val="004115B6"/>
    <w:rsid w:val="0041334F"/>
    <w:rsid w:val="00416511"/>
    <w:rsid w:val="00420E57"/>
    <w:rsid w:val="00426BB3"/>
    <w:rsid w:val="00432EAC"/>
    <w:rsid w:val="00433EA8"/>
    <w:rsid w:val="004356E9"/>
    <w:rsid w:val="0043791C"/>
    <w:rsid w:val="00437C55"/>
    <w:rsid w:val="004509BE"/>
    <w:rsid w:val="00451649"/>
    <w:rsid w:val="00453923"/>
    <w:rsid w:val="00455C05"/>
    <w:rsid w:val="00455CEA"/>
    <w:rsid w:val="004615F2"/>
    <w:rsid w:val="00464015"/>
    <w:rsid w:val="004675B8"/>
    <w:rsid w:val="004732F2"/>
    <w:rsid w:val="00473CDE"/>
    <w:rsid w:val="0047607B"/>
    <w:rsid w:val="0047770E"/>
    <w:rsid w:val="00480D4C"/>
    <w:rsid w:val="00484DD0"/>
    <w:rsid w:val="00492E90"/>
    <w:rsid w:val="0049415A"/>
    <w:rsid w:val="0049419C"/>
    <w:rsid w:val="004A2046"/>
    <w:rsid w:val="004A20A6"/>
    <w:rsid w:val="004A3126"/>
    <w:rsid w:val="004A33FE"/>
    <w:rsid w:val="004A353F"/>
    <w:rsid w:val="004A4A5D"/>
    <w:rsid w:val="004A5894"/>
    <w:rsid w:val="004B21CF"/>
    <w:rsid w:val="004B2634"/>
    <w:rsid w:val="004B4112"/>
    <w:rsid w:val="004B7B91"/>
    <w:rsid w:val="004C40E8"/>
    <w:rsid w:val="004C6390"/>
    <w:rsid w:val="004C689B"/>
    <w:rsid w:val="004C7FB4"/>
    <w:rsid w:val="004D4548"/>
    <w:rsid w:val="004D501E"/>
    <w:rsid w:val="004E2592"/>
    <w:rsid w:val="004E4CDA"/>
    <w:rsid w:val="004F4D14"/>
    <w:rsid w:val="004F5511"/>
    <w:rsid w:val="004F6567"/>
    <w:rsid w:val="0050058F"/>
    <w:rsid w:val="00503B3D"/>
    <w:rsid w:val="00513F94"/>
    <w:rsid w:val="005256AC"/>
    <w:rsid w:val="00526021"/>
    <w:rsid w:val="0052613E"/>
    <w:rsid w:val="005267CB"/>
    <w:rsid w:val="00526830"/>
    <w:rsid w:val="005427B3"/>
    <w:rsid w:val="005516FB"/>
    <w:rsid w:val="00556DF3"/>
    <w:rsid w:val="00564A39"/>
    <w:rsid w:val="00570D00"/>
    <w:rsid w:val="00571FD9"/>
    <w:rsid w:val="00572C0B"/>
    <w:rsid w:val="005816F1"/>
    <w:rsid w:val="0058763B"/>
    <w:rsid w:val="005925B7"/>
    <w:rsid w:val="00593729"/>
    <w:rsid w:val="005A4298"/>
    <w:rsid w:val="005B0B6D"/>
    <w:rsid w:val="005C0996"/>
    <w:rsid w:val="005C0E8B"/>
    <w:rsid w:val="005C2CE2"/>
    <w:rsid w:val="005C3097"/>
    <w:rsid w:val="005D1080"/>
    <w:rsid w:val="005D6D28"/>
    <w:rsid w:val="005E2859"/>
    <w:rsid w:val="005E6277"/>
    <w:rsid w:val="005F112B"/>
    <w:rsid w:val="005F1511"/>
    <w:rsid w:val="005F431C"/>
    <w:rsid w:val="005F4C07"/>
    <w:rsid w:val="005F6926"/>
    <w:rsid w:val="006009C4"/>
    <w:rsid w:val="00602617"/>
    <w:rsid w:val="00614ADA"/>
    <w:rsid w:val="0062011B"/>
    <w:rsid w:val="006238AC"/>
    <w:rsid w:val="00624F56"/>
    <w:rsid w:val="00626FE2"/>
    <w:rsid w:val="00627124"/>
    <w:rsid w:val="00627771"/>
    <w:rsid w:val="0063348B"/>
    <w:rsid w:val="006353DF"/>
    <w:rsid w:val="00637E30"/>
    <w:rsid w:val="006438BF"/>
    <w:rsid w:val="00647CCB"/>
    <w:rsid w:val="00652256"/>
    <w:rsid w:val="00654497"/>
    <w:rsid w:val="0066204E"/>
    <w:rsid w:val="00666F3F"/>
    <w:rsid w:val="00670B29"/>
    <w:rsid w:val="00672B77"/>
    <w:rsid w:val="006742DB"/>
    <w:rsid w:val="00677121"/>
    <w:rsid w:val="0067786B"/>
    <w:rsid w:val="006872C1"/>
    <w:rsid w:val="006A6D7B"/>
    <w:rsid w:val="006A7B91"/>
    <w:rsid w:val="006B3F0E"/>
    <w:rsid w:val="006B4658"/>
    <w:rsid w:val="006B505C"/>
    <w:rsid w:val="006B50B6"/>
    <w:rsid w:val="006B77B9"/>
    <w:rsid w:val="006C13CA"/>
    <w:rsid w:val="006C2708"/>
    <w:rsid w:val="006C6866"/>
    <w:rsid w:val="006D0294"/>
    <w:rsid w:val="006D2215"/>
    <w:rsid w:val="006D3568"/>
    <w:rsid w:val="006E024E"/>
    <w:rsid w:val="006E734E"/>
    <w:rsid w:val="006F4604"/>
    <w:rsid w:val="006F47AE"/>
    <w:rsid w:val="006F495F"/>
    <w:rsid w:val="006F664F"/>
    <w:rsid w:val="006F696E"/>
    <w:rsid w:val="0070429A"/>
    <w:rsid w:val="007107BA"/>
    <w:rsid w:val="007157F9"/>
    <w:rsid w:val="00732CA4"/>
    <w:rsid w:val="00735D96"/>
    <w:rsid w:val="00737083"/>
    <w:rsid w:val="00737B5E"/>
    <w:rsid w:val="00741119"/>
    <w:rsid w:val="00751C77"/>
    <w:rsid w:val="0075301B"/>
    <w:rsid w:val="0075794B"/>
    <w:rsid w:val="0076249A"/>
    <w:rsid w:val="00770266"/>
    <w:rsid w:val="007706D8"/>
    <w:rsid w:val="007818A1"/>
    <w:rsid w:val="007858F1"/>
    <w:rsid w:val="00790169"/>
    <w:rsid w:val="00791157"/>
    <w:rsid w:val="00792279"/>
    <w:rsid w:val="00796D79"/>
    <w:rsid w:val="007A1985"/>
    <w:rsid w:val="007A2360"/>
    <w:rsid w:val="007A2757"/>
    <w:rsid w:val="007A376B"/>
    <w:rsid w:val="007A59BF"/>
    <w:rsid w:val="007B4CBB"/>
    <w:rsid w:val="007B6A8C"/>
    <w:rsid w:val="007B72FA"/>
    <w:rsid w:val="007C1D94"/>
    <w:rsid w:val="007C27D5"/>
    <w:rsid w:val="007C4494"/>
    <w:rsid w:val="007D201B"/>
    <w:rsid w:val="007D3815"/>
    <w:rsid w:val="007D72CD"/>
    <w:rsid w:val="007D7A2B"/>
    <w:rsid w:val="007E1C5F"/>
    <w:rsid w:val="007E388D"/>
    <w:rsid w:val="007E4564"/>
    <w:rsid w:val="007E4EBA"/>
    <w:rsid w:val="007E6110"/>
    <w:rsid w:val="007F05DF"/>
    <w:rsid w:val="007F13A9"/>
    <w:rsid w:val="007F2CD5"/>
    <w:rsid w:val="007F558A"/>
    <w:rsid w:val="007F642B"/>
    <w:rsid w:val="0080285D"/>
    <w:rsid w:val="00803BF2"/>
    <w:rsid w:val="00806557"/>
    <w:rsid w:val="0081207D"/>
    <w:rsid w:val="0081403A"/>
    <w:rsid w:val="00820200"/>
    <w:rsid w:val="00822B56"/>
    <w:rsid w:val="00824623"/>
    <w:rsid w:val="0082557A"/>
    <w:rsid w:val="00826D76"/>
    <w:rsid w:val="00830763"/>
    <w:rsid w:val="008311C1"/>
    <w:rsid w:val="00836E54"/>
    <w:rsid w:val="008400F1"/>
    <w:rsid w:val="00843602"/>
    <w:rsid w:val="008504EE"/>
    <w:rsid w:val="00851006"/>
    <w:rsid w:val="00851DBC"/>
    <w:rsid w:val="00860863"/>
    <w:rsid w:val="00864721"/>
    <w:rsid w:val="0086665B"/>
    <w:rsid w:val="00867588"/>
    <w:rsid w:val="008726B9"/>
    <w:rsid w:val="00873233"/>
    <w:rsid w:val="00873B85"/>
    <w:rsid w:val="00875E2F"/>
    <w:rsid w:val="00885310"/>
    <w:rsid w:val="008917C0"/>
    <w:rsid w:val="00894A58"/>
    <w:rsid w:val="008A1E50"/>
    <w:rsid w:val="008A6D4B"/>
    <w:rsid w:val="008B031C"/>
    <w:rsid w:val="008B385A"/>
    <w:rsid w:val="008B6A50"/>
    <w:rsid w:val="008C056D"/>
    <w:rsid w:val="008C1D7A"/>
    <w:rsid w:val="008C576A"/>
    <w:rsid w:val="008C7789"/>
    <w:rsid w:val="008D1A8C"/>
    <w:rsid w:val="008D2C67"/>
    <w:rsid w:val="008D3746"/>
    <w:rsid w:val="008D6644"/>
    <w:rsid w:val="008E1A77"/>
    <w:rsid w:val="008E3CB4"/>
    <w:rsid w:val="008E40A4"/>
    <w:rsid w:val="008E4C95"/>
    <w:rsid w:val="008E5B09"/>
    <w:rsid w:val="008F1E64"/>
    <w:rsid w:val="008F7EEC"/>
    <w:rsid w:val="00901BA6"/>
    <w:rsid w:val="00913138"/>
    <w:rsid w:val="00913B6A"/>
    <w:rsid w:val="00914C17"/>
    <w:rsid w:val="00916E28"/>
    <w:rsid w:val="009204D2"/>
    <w:rsid w:val="009235A9"/>
    <w:rsid w:val="009244E3"/>
    <w:rsid w:val="00930E9E"/>
    <w:rsid w:val="009334F2"/>
    <w:rsid w:val="0093495D"/>
    <w:rsid w:val="0093541A"/>
    <w:rsid w:val="00935957"/>
    <w:rsid w:val="00940905"/>
    <w:rsid w:val="00940C07"/>
    <w:rsid w:val="00941CEA"/>
    <w:rsid w:val="009471B3"/>
    <w:rsid w:val="00947D67"/>
    <w:rsid w:val="00952BB4"/>
    <w:rsid w:val="0095438B"/>
    <w:rsid w:val="00960C7B"/>
    <w:rsid w:val="0096580A"/>
    <w:rsid w:val="0096667F"/>
    <w:rsid w:val="00972E47"/>
    <w:rsid w:val="00973AB4"/>
    <w:rsid w:val="00976F34"/>
    <w:rsid w:val="00977DEB"/>
    <w:rsid w:val="00984DA7"/>
    <w:rsid w:val="009A21C3"/>
    <w:rsid w:val="009A21E8"/>
    <w:rsid w:val="009A58DD"/>
    <w:rsid w:val="009D0F2F"/>
    <w:rsid w:val="009E3039"/>
    <w:rsid w:val="009E4F42"/>
    <w:rsid w:val="009F764C"/>
    <w:rsid w:val="009F7CD8"/>
    <w:rsid w:val="00A055D3"/>
    <w:rsid w:val="00A0728D"/>
    <w:rsid w:val="00A07855"/>
    <w:rsid w:val="00A124AC"/>
    <w:rsid w:val="00A16513"/>
    <w:rsid w:val="00A2419A"/>
    <w:rsid w:val="00A24921"/>
    <w:rsid w:val="00A31034"/>
    <w:rsid w:val="00A320D3"/>
    <w:rsid w:val="00A37D78"/>
    <w:rsid w:val="00A40CEC"/>
    <w:rsid w:val="00A46A6F"/>
    <w:rsid w:val="00A472FF"/>
    <w:rsid w:val="00A51034"/>
    <w:rsid w:val="00A5547F"/>
    <w:rsid w:val="00A56A51"/>
    <w:rsid w:val="00A64246"/>
    <w:rsid w:val="00A64263"/>
    <w:rsid w:val="00A70D70"/>
    <w:rsid w:val="00A82A25"/>
    <w:rsid w:val="00A833C2"/>
    <w:rsid w:val="00A83A38"/>
    <w:rsid w:val="00A87A28"/>
    <w:rsid w:val="00A919DD"/>
    <w:rsid w:val="00A920A0"/>
    <w:rsid w:val="00A92B04"/>
    <w:rsid w:val="00A96847"/>
    <w:rsid w:val="00A96921"/>
    <w:rsid w:val="00AA39EA"/>
    <w:rsid w:val="00AA46CB"/>
    <w:rsid w:val="00AA5635"/>
    <w:rsid w:val="00AB0E74"/>
    <w:rsid w:val="00AB2DDF"/>
    <w:rsid w:val="00AB2F9F"/>
    <w:rsid w:val="00AC30E1"/>
    <w:rsid w:val="00AC3ADE"/>
    <w:rsid w:val="00AC401F"/>
    <w:rsid w:val="00AC4395"/>
    <w:rsid w:val="00AC79A5"/>
    <w:rsid w:val="00AC7C45"/>
    <w:rsid w:val="00AD0B9C"/>
    <w:rsid w:val="00AD0CB4"/>
    <w:rsid w:val="00AD3336"/>
    <w:rsid w:val="00AD6E87"/>
    <w:rsid w:val="00AE276A"/>
    <w:rsid w:val="00AE27A9"/>
    <w:rsid w:val="00AE5039"/>
    <w:rsid w:val="00AE51DB"/>
    <w:rsid w:val="00AE5328"/>
    <w:rsid w:val="00AE6BFE"/>
    <w:rsid w:val="00AE6C81"/>
    <w:rsid w:val="00AE7E1F"/>
    <w:rsid w:val="00AF08C3"/>
    <w:rsid w:val="00AF3212"/>
    <w:rsid w:val="00B03F48"/>
    <w:rsid w:val="00B052B7"/>
    <w:rsid w:val="00B052C3"/>
    <w:rsid w:val="00B07440"/>
    <w:rsid w:val="00B101CC"/>
    <w:rsid w:val="00B12463"/>
    <w:rsid w:val="00B148EB"/>
    <w:rsid w:val="00B14AFE"/>
    <w:rsid w:val="00B17959"/>
    <w:rsid w:val="00B30523"/>
    <w:rsid w:val="00B32C8B"/>
    <w:rsid w:val="00B35C48"/>
    <w:rsid w:val="00B474E5"/>
    <w:rsid w:val="00B60D13"/>
    <w:rsid w:val="00B640DC"/>
    <w:rsid w:val="00B64256"/>
    <w:rsid w:val="00B71336"/>
    <w:rsid w:val="00B72132"/>
    <w:rsid w:val="00B7538B"/>
    <w:rsid w:val="00B75DC2"/>
    <w:rsid w:val="00B771B4"/>
    <w:rsid w:val="00B77763"/>
    <w:rsid w:val="00B80AAD"/>
    <w:rsid w:val="00B81416"/>
    <w:rsid w:val="00B917EB"/>
    <w:rsid w:val="00BA578B"/>
    <w:rsid w:val="00BA6131"/>
    <w:rsid w:val="00BA783F"/>
    <w:rsid w:val="00BB0AF1"/>
    <w:rsid w:val="00BB25CF"/>
    <w:rsid w:val="00BB400C"/>
    <w:rsid w:val="00BB4A6C"/>
    <w:rsid w:val="00BC2F37"/>
    <w:rsid w:val="00BC2FE8"/>
    <w:rsid w:val="00BC7DE4"/>
    <w:rsid w:val="00BD3341"/>
    <w:rsid w:val="00BD6038"/>
    <w:rsid w:val="00BE2149"/>
    <w:rsid w:val="00BF2481"/>
    <w:rsid w:val="00BF762D"/>
    <w:rsid w:val="00C01A6F"/>
    <w:rsid w:val="00C0436B"/>
    <w:rsid w:val="00C10057"/>
    <w:rsid w:val="00C1306E"/>
    <w:rsid w:val="00C1323C"/>
    <w:rsid w:val="00C13298"/>
    <w:rsid w:val="00C13EDE"/>
    <w:rsid w:val="00C1434F"/>
    <w:rsid w:val="00C177EE"/>
    <w:rsid w:val="00C277DC"/>
    <w:rsid w:val="00C339DB"/>
    <w:rsid w:val="00C4018C"/>
    <w:rsid w:val="00C41981"/>
    <w:rsid w:val="00C42DD3"/>
    <w:rsid w:val="00C44A37"/>
    <w:rsid w:val="00C53F65"/>
    <w:rsid w:val="00C56B9B"/>
    <w:rsid w:val="00C64110"/>
    <w:rsid w:val="00C67C14"/>
    <w:rsid w:val="00C67FAF"/>
    <w:rsid w:val="00C704E7"/>
    <w:rsid w:val="00C70F42"/>
    <w:rsid w:val="00C7298D"/>
    <w:rsid w:val="00C755F1"/>
    <w:rsid w:val="00C773D6"/>
    <w:rsid w:val="00C80966"/>
    <w:rsid w:val="00C823EA"/>
    <w:rsid w:val="00C842A6"/>
    <w:rsid w:val="00C871D9"/>
    <w:rsid w:val="00C87616"/>
    <w:rsid w:val="00C93837"/>
    <w:rsid w:val="00C93EEC"/>
    <w:rsid w:val="00CA0437"/>
    <w:rsid w:val="00CA0D4F"/>
    <w:rsid w:val="00CA273A"/>
    <w:rsid w:val="00CA5A45"/>
    <w:rsid w:val="00CA7149"/>
    <w:rsid w:val="00CB0220"/>
    <w:rsid w:val="00CB2746"/>
    <w:rsid w:val="00CB38A4"/>
    <w:rsid w:val="00CB42AB"/>
    <w:rsid w:val="00CB677F"/>
    <w:rsid w:val="00CB791A"/>
    <w:rsid w:val="00CC798D"/>
    <w:rsid w:val="00CD0507"/>
    <w:rsid w:val="00CD3142"/>
    <w:rsid w:val="00CE2A65"/>
    <w:rsid w:val="00CE4D50"/>
    <w:rsid w:val="00CF54B8"/>
    <w:rsid w:val="00D03754"/>
    <w:rsid w:val="00D10893"/>
    <w:rsid w:val="00D1479B"/>
    <w:rsid w:val="00D16ECD"/>
    <w:rsid w:val="00D20E97"/>
    <w:rsid w:val="00D2729B"/>
    <w:rsid w:val="00D30BE9"/>
    <w:rsid w:val="00D312CC"/>
    <w:rsid w:val="00D34907"/>
    <w:rsid w:val="00D3737D"/>
    <w:rsid w:val="00D40593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60F3"/>
    <w:rsid w:val="00D77904"/>
    <w:rsid w:val="00D82A7B"/>
    <w:rsid w:val="00D840B9"/>
    <w:rsid w:val="00D90F2E"/>
    <w:rsid w:val="00D954FF"/>
    <w:rsid w:val="00D977F1"/>
    <w:rsid w:val="00DA0325"/>
    <w:rsid w:val="00DA21B7"/>
    <w:rsid w:val="00DA509F"/>
    <w:rsid w:val="00DB275A"/>
    <w:rsid w:val="00DB59A7"/>
    <w:rsid w:val="00DB5D45"/>
    <w:rsid w:val="00DB7BB0"/>
    <w:rsid w:val="00DC27E8"/>
    <w:rsid w:val="00DC54B3"/>
    <w:rsid w:val="00DC7E94"/>
    <w:rsid w:val="00DD2F20"/>
    <w:rsid w:val="00DD55E1"/>
    <w:rsid w:val="00DE0361"/>
    <w:rsid w:val="00DE0D46"/>
    <w:rsid w:val="00DE1BF3"/>
    <w:rsid w:val="00DE4969"/>
    <w:rsid w:val="00DE6031"/>
    <w:rsid w:val="00DE76E4"/>
    <w:rsid w:val="00E00A55"/>
    <w:rsid w:val="00E03093"/>
    <w:rsid w:val="00E06430"/>
    <w:rsid w:val="00E06BC6"/>
    <w:rsid w:val="00E07EE4"/>
    <w:rsid w:val="00E10F40"/>
    <w:rsid w:val="00E11F40"/>
    <w:rsid w:val="00E14030"/>
    <w:rsid w:val="00E1417E"/>
    <w:rsid w:val="00E24667"/>
    <w:rsid w:val="00E25414"/>
    <w:rsid w:val="00E40288"/>
    <w:rsid w:val="00E45E97"/>
    <w:rsid w:val="00E50D15"/>
    <w:rsid w:val="00E52C99"/>
    <w:rsid w:val="00E533B3"/>
    <w:rsid w:val="00E65239"/>
    <w:rsid w:val="00E71E67"/>
    <w:rsid w:val="00E73812"/>
    <w:rsid w:val="00E7773F"/>
    <w:rsid w:val="00E83CAA"/>
    <w:rsid w:val="00E84FBA"/>
    <w:rsid w:val="00E96E09"/>
    <w:rsid w:val="00EA08F7"/>
    <w:rsid w:val="00EA2368"/>
    <w:rsid w:val="00EA2B1F"/>
    <w:rsid w:val="00EA5A24"/>
    <w:rsid w:val="00EB0C51"/>
    <w:rsid w:val="00EC0801"/>
    <w:rsid w:val="00EC1A91"/>
    <w:rsid w:val="00ED03E0"/>
    <w:rsid w:val="00EE0937"/>
    <w:rsid w:val="00EE20B1"/>
    <w:rsid w:val="00EE559E"/>
    <w:rsid w:val="00EF13C2"/>
    <w:rsid w:val="00EF21D9"/>
    <w:rsid w:val="00EF4D6A"/>
    <w:rsid w:val="00EF7523"/>
    <w:rsid w:val="00F014E1"/>
    <w:rsid w:val="00F060E7"/>
    <w:rsid w:val="00F073CF"/>
    <w:rsid w:val="00F119C3"/>
    <w:rsid w:val="00F14EB9"/>
    <w:rsid w:val="00F15C5A"/>
    <w:rsid w:val="00F17AC3"/>
    <w:rsid w:val="00F216A4"/>
    <w:rsid w:val="00F27A19"/>
    <w:rsid w:val="00F40167"/>
    <w:rsid w:val="00F44732"/>
    <w:rsid w:val="00F534AE"/>
    <w:rsid w:val="00F6145B"/>
    <w:rsid w:val="00F61E20"/>
    <w:rsid w:val="00F6736E"/>
    <w:rsid w:val="00F7115B"/>
    <w:rsid w:val="00F74538"/>
    <w:rsid w:val="00F878F9"/>
    <w:rsid w:val="00F92707"/>
    <w:rsid w:val="00F9749E"/>
    <w:rsid w:val="00F97F66"/>
    <w:rsid w:val="00FB3955"/>
    <w:rsid w:val="00FD3841"/>
    <w:rsid w:val="00FE3CC5"/>
    <w:rsid w:val="00FE4205"/>
    <w:rsid w:val="00FE7110"/>
    <w:rsid w:val="00FF0185"/>
    <w:rsid w:val="00FF2E85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21F92F97-CB33-4206-A1EB-494432B4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A59BF"/>
    <w:pPr>
      <w:widowControl w:val="0"/>
      <w:spacing w:line="300" w:lineRule="auto"/>
    </w:pPr>
    <w:rPr>
      <w:rFonts w:eastAsia="微软雅黑"/>
      <w:kern w:val="2"/>
      <w:sz w:val="24"/>
      <w:szCs w:val="22"/>
    </w:rPr>
  </w:style>
  <w:style w:type="paragraph" w:styleId="1">
    <w:name w:val="heading 1"/>
    <w:basedOn w:val="a0"/>
    <w:next w:val="a0"/>
    <w:link w:val="1Char"/>
    <w:autoRedefine/>
    <w:qFormat/>
    <w:rsid w:val="0047607B"/>
    <w:pPr>
      <w:keepNext/>
      <w:keepLines/>
      <w:numPr>
        <w:numId w:val="33"/>
      </w:numPr>
      <w:spacing w:before="200" w:after="200"/>
      <w:ind w:left="0" w:firstLine="0"/>
      <w:outlineLvl w:val="0"/>
    </w:pPr>
    <w:rPr>
      <w:b/>
      <w:bCs/>
      <w:kern w:val="0"/>
      <w:sz w:val="32"/>
      <w:szCs w:val="28"/>
    </w:rPr>
  </w:style>
  <w:style w:type="paragraph" w:styleId="20">
    <w:name w:val="heading 2"/>
    <w:basedOn w:val="a0"/>
    <w:next w:val="a0"/>
    <w:link w:val="2Char"/>
    <w:qFormat/>
    <w:rsid w:val="0047607B"/>
    <w:pPr>
      <w:keepNext/>
      <w:keepLines/>
      <w:numPr>
        <w:ilvl w:val="1"/>
        <w:numId w:val="33"/>
      </w:numPr>
      <w:spacing w:before="200" w:after="200"/>
      <w:ind w:left="0" w:firstLine="0"/>
      <w:outlineLvl w:val="1"/>
    </w:pPr>
    <w:rPr>
      <w:b/>
      <w:bCs/>
      <w:sz w:val="28"/>
      <w:szCs w:val="32"/>
    </w:rPr>
  </w:style>
  <w:style w:type="paragraph" w:styleId="3">
    <w:name w:val="heading 3"/>
    <w:basedOn w:val="a0"/>
    <w:next w:val="a0"/>
    <w:link w:val="3Char"/>
    <w:autoRedefine/>
    <w:qFormat/>
    <w:rsid w:val="002F54EC"/>
    <w:pPr>
      <w:keepNext/>
      <w:keepLines/>
      <w:numPr>
        <w:ilvl w:val="2"/>
        <w:numId w:val="33"/>
      </w:numPr>
      <w:spacing w:before="200" w:after="200"/>
      <w:ind w:left="0" w:firstLine="0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Char"/>
    <w:autoRedefine/>
    <w:qFormat/>
    <w:rsid w:val="0047607B"/>
    <w:pPr>
      <w:keepNext/>
      <w:keepLines/>
      <w:numPr>
        <w:ilvl w:val="3"/>
        <w:numId w:val="33"/>
      </w:numPr>
      <w:ind w:left="0" w:firstLine="0"/>
      <w:outlineLvl w:val="3"/>
    </w:pPr>
    <w:rPr>
      <w:rFonts w:cstheme="majorBidi"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unhideWhenUsed/>
    <w:rsid w:val="003C7566"/>
    <w:rPr>
      <w:color w:val="0000FF"/>
      <w:u w:val="single"/>
    </w:rPr>
  </w:style>
  <w:style w:type="character" w:styleId="a5">
    <w:name w:val="Strong"/>
    <w:uiPriority w:val="22"/>
    <w:qFormat/>
    <w:rsid w:val="003C7566"/>
    <w:rPr>
      <w:b/>
      <w:bCs/>
    </w:rPr>
  </w:style>
  <w:style w:type="character" w:customStyle="1" w:styleId="1Char">
    <w:name w:val="标题 1 Char"/>
    <w:link w:val="1"/>
    <w:rsid w:val="0047607B"/>
    <w:rPr>
      <w:rFonts w:eastAsia="微软雅黑"/>
      <w:b/>
      <w:bCs/>
      <w:sz w:val="32"/>
      <w:szCs w:val="28"/>
    </w:rPr>
  </w:style>
  <w:style w:type="character" w:customStyle="1" w:styleId="value">
    <w:name w:val="value"/>
    <w:uiPriority w:val="2"/>
    <w:rsid w:val="003C7566"/>
  </w:style>
  <w:style w:type="paragraph" w:styleId="a6">
    <w:name w:val="header"/>
    <w:basedOn w:val="a0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0"/>
    <w:uiPriority w:val="99"/>
    <w:unhideWhenUsed/>
    <w:rsid w:val="003C7566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11">
    <w:name w:val="toc 1"/>
    <w:basedOn w:val="a0"/>
    <w:next w:val="a0"/>
    <w:uiPriority w:val="39"/>
    <w:unhideWhenUsed/>
    <w:qFormat/>
    <w:rsid w:val="003C7566"/>
  </w:style>
  <w:style w:type="paragraph" w:styleId="a8">
    <w:name w:val="footer"/>
    <w:basedOn w:val="a0"/>
    <w:link w:val="Char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Char">
    <w:name w:val="标题 2 Char"/>
    <w:link w:val="20"/>
    <w:rsid w:val="0047607B"/>
    <w:rPr>
      <w:rFonts w:eastAsia="微软雅黑"/>
      <w:b/>
      <w:bCs/>
      <w:kern w:val="2"/>
      <w:sz w:val="28"/>
      <w:szCs w:val="32"/>
    </w:rPr>
  </w:style>
  <w:style w:type="paragraph" w:styleId="a9">
    <w:name w:val="List Paragraph"/>
    <w:basedOn w:val="a0"/>
    <w:uiPriority w:val="34"/>
    <w:qFormat/>
    <w:rsid w:val="003C7566"/>
    <w:pPr>
      <w:ind w:firstLine="420"/>
    </w:pPr>
  </w:style>
  <w:style w:type="paragraph" w:styleId="TOC">
    <w:name w:val="TOC Heading"/>
    <w:basedOn w:val="1"/>
    <w:next w:val="a0"/>
    <w:uiPriority w:val="39"/>
    <w:unhideWhenUsed/>
    <w:qFormat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21">
    <w:name w:val="toc 2"/>
    <w:basedOn w:val="a0"/>
    <w:next w:val="a0"/>
    <w:autoRedefine/>
    <w:uiPriority w:val="39"/>
    <w:qFormat/>
    <w:rsid w:val="003C7566"/>
    <w:pPr>
      <w:ind w:leftChars="200" w:left="420"/>
    </w:pPr>
  </w:style>
  <w:style w:type="paragraph" w:customStyle="1" w:styleId="aa">
    <w:name w:val="程序"/>
    <w:basedOn w:val="a0"/>
    <w:rsid w:val="00AB2DDF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0"/>
    <w:qFormat/>
    <w:rsid w:val="003C7566"/>
    <w:pPr>
      <w:numPr>
        <w:numId w:val="1"/>
      </w:numPr>
    </w:pPr>
  </w:style>
  <w:style w:type="paragraph" w:customStyle="1" w:styleId="a">
    <w:name w:val="小节格式"/>
    <w:basedOn w:val="a0"/>
    <w:qFormat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b">
    <w:name w:val="答题"/>
    <w:basedOn w:val="a0"/>
    <w:qFormat/>
    <w:rsid w:val="002552E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auto"/>
    </w:pPr>
    <w:rPr>
      <w:rFonts w:ascii="宋体" w:eastAsiaTheme="minorEastAsia" w:hAnsi="宋体"/>
      <w:sz w:val="21"/>
    </w:rPr>
  </w:style>
  <w:style w:type="paragraph" w:customStyle="1" w:styleId="ac">
    <w:name w:val="图表标题"/>
    <w:basedOn w:val="a0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d">
    <w:name w:val="题目标题"/>
    <w:basedOn w:val="a0"/>
    <w:qFormat/>
    <w:rsid w:val="003C7566"/>
    <w:pPr>
      <w:shd w:val="clear" w:color="auto" w:fill="FABF8F"/>
    </w:pPr>
    <w:rPr>
      <w:b/>
    </w:rPr>
  </w:style>
  <w:style w:type="paragraph" w:styleId="ae">
    <w:name w:val="Title"/>
    <w:basedOn w:val="a0"/>
    <w:next w:val="a0"/>
    <w:link w:val="Char0"/>
    <w:autoRedefine/>
    <w:qFormat/>
    <w:rsid w:val="00940C07"/>
    <w:pPr>
      <w:spacing w:before="200" w:after="200"/>
      <w:jc w:val="center"/>
      <w:outlineLvl w:val="0"/>
    </w:pPr>
    <w:rPr>
      <w:b/>
      <w:bCs/>
      <w:sz w:val="32"/>
      <w:szCs w:val="32"/>
    </w:rPr>
  </w:style>
  <w:style w:type="character" w:customStyle="1" w:styleId="Char0">
    <w:name w:val="标题 Char"/>
    <w:link w:val="ae"/>
    <w:rsid w:val="00940C07"/>
    <w:rPr>
      <w:rFonts w:eastAsia="微软雅黑"/>
      <w:b/>
      <w:bCs/>
      <w:kern w:val="2"/>
      <w:sz w:val="32"/>
      <w:szCs w:val="32"/>
    </w:rPr>
  </w:style>
  <w:style w:type="table" w:styleId="af">
    <w:name w:val="Table Grid"/>
    <w:basedOn w:val="a2"/>
    <w:uiPriority w:val="99"/>
    <w:unhideWhenUsed/>
    <w:rsid w:val="003C7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link w:val="3"/>
    <w:rsid w:val="002F54EC"/>
    <w:rPr>
      <w:rFonts w:eastAsia="微软雅黑"/>
      <w:b/>
      <w:bCs/>
      <w:kern w:val="2"/>
      <w:sz w:val="24"/>
      <w:szCs w:val="32"/>
    </w:rPr>
  </w:style>
  <w:style w:type="character" w:customStyle="1" w:styleId="Char">
    <w:name w:val="页脚 Char"/>
    <w:link w:val="a8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0">
    <w:name w:val="Balloon Text"/>
    <w:basedOn w:val="a0"/>
    <w:link w:val="Char1"/>
    <w:rsid w:val="006A6D7B"/>
    <w:rPr>
      <w:sz w:val="18"/>
      <w:szCs w:val="18"/>
    </w:rPr>
  </w:style>
  <w:style w:type="character" w:customStyle="1" w:styleId="Char1">
    <w:name w:val="批注框文本 Char"/>
    <w:basedOn w:val="a1"/>
    <w:link w:val="af0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Char">
    <w:name w:val="标题 4 Char"/>
    <w:basedOn w:val="a1"/>
    <w:link w:val="4"/>
    <w:rsid w:val="0047607B"/>
    <w:rPr>
      <w:rFonts w:eastAsia="微软雅黑" w:cstheme="majorBidi"/>
      <w:bCs/>
      <w:kern w:val="2"/>
      <w:sz w:val="28"/>
      <w:szCs w:val="28"/>
    </w:rPr>
  </w:style>
  <w:style w:type="paragraph" w:styleId="30">
    <w:name w:val="toc 3"/>
    <w:basedOn w:val="a0"/>
    <w:next w:val="a0"/>
    <w:autoRedefine/>
    <w:uiPriority w:val="39"/>
    <w:unhideWhenUsed/>
    <w:qFormat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1"/>
    <w:rsid w:val="00DB5D45"/>
  </w:style>
  <w:style w:type="character" w:styleId="af1">
    <w:name w:val="Emphasis"/>
    <w:basedOn w:val="a1"/>
    <w:uiPriority w:val="20"/>
    <w:qFormat/>
    <w:rsid w:val="002A3417"/>
    <w:rPr>
      <w:i/>
      <w:iCs/>
    </w:rPr>
  </w:style>
  <w:style w:type="paragraph" w:customStyle="1" w:styleId="first">
    <w:name w:val="first"/>
    <w:basedOn w:val="a0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0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1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0"/>
    <w:link w:val="HTMLChar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1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1"/>
    <w:rsid w:val="008E40A4"/>
  </w:style>
  <w:style w:type="character" w:customStyle="1" w:styleId="p">
    <w:name w:val="p"/>
    <w:basedOn w:val="a1"/>
    <w:rsid w:val="008E40A4"/>
  </w:style>
  <w:style w:type="character" w:customStyle="1" w:styleId="o">
    <w:name w:val="o"/>
    <w:basedOn w:val="a1"/>
    <w:rsid w:val="008E40A4"/>
  </w:style>
  <w:style w:type="character" w:customStyle="1" w:styleId="mi">
    <w:name w:val="mi"/>
    <w:basedOn w:val="a1"/>
    <w:rsid w:val="008E40A4"/>
  </w:style>
  <w:style w:type="character" w:customStyle="1" w:styleId="s2">
    <w:name w:val="s2"/>
    <w:basedOn w:val="a1"/>
    <w:rsid w:val="008E40A4"/>
  </w:style>
  <w:style w:type="character" w:customStyle="1" w:styleId="kd">
    <w:name w:val="kd"/>
    <w:basedOn w:val="a1"/>
    <w:rsid w:val="00B917EB"/>
  </w:style>
  <w:style w:type="character" w:customStyle="1" w:styleId="k">
    <w:name w:val="k"/>
    <w:basedOn w:val="a1"/>
    <w:rsid w:val="00B917EB"/>
  </w:style>
  <w:style w:type="character" w:customStyle="1" w:styleId="c1">
    <w:name w:val="c1"/>
    <w:basedOn w:val="a1"/>
    <w:rsid w:val="00770266"/>
  </w:style>
  <w:style w:type="numbering" w:customStyle="1" w:styleId="2">
    <w:name w:val="样式2"/>
    <w:uiPriority w:val="99"/>
    <w:rsid w:val="007D3815"/>
    <w:pPr>
      <w:numPr>
        <w:numId w:val="32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2">
    <w:name w:val="Intense Emphasis"/>
    <w:basedOn w:val="a1"/>
    <w:uiPriority w:val="21"/>
    <w:qFormat/>
    <w:rsid w:val="000670F8"/>
    <w:rPr>
      <w:b w:val="0"/>
      <w:i w:val="0"/>
      <w:iCs/>
      <w:color w:val="4116F6"/>
    </w:rPr>
  </w:style>
  <w:style w:type="paragraph" w:styleId="af3">
    <w:name w:val="Subtitle"/>
    <w:basedOn w:val="a0"/>
    <w:next w:val="a0"/>
    <w:link w:val="Char2"/>
    <w:qFormat/>
    <w:rsid w:val="005D6D2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3"/>
    <w:rsid w:val="005D6D28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inux&#31508;&#35760;\&#27169;&#29256;\&#32769;&#30007;&#23401;&#25945;&#32946;-&#35838;&#21518;&#35838;&#21069;-office-2010-2013-&#27169;&#26495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4223E1-6851-438F-B89E-B36A982C1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老男孩教育-课后课前-office-2010-2013-模板.dotm</Template>
  <TotalTime>519</TotalTime>
  <Pages>29</Pages>
  <Words>4247</Words>
  <Characters>24209</Characters>
  <Application>Microsoft Office Word</Application>
  <DocSecurity>0</DocSecurity>
  <Lines>201</Lines>
  <Paragraphs>56</Paragraphs>
  <ScaleCrop>false</ScaleCrop>
  <Company>Microsoft</Company>
  <LinksUpToDate>false</LinksUpToDate>
  <CharactersWithSpaces>28400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老男孩教育-总结</dc:title>
  <dc:subject/>
  <dc:creator>YG00799</dc:creator>
  <cp:keywords/>
  <dc:description/>
  <cp:lastModifiedBy>Windows 用户</cp:lastModifiedBy>
  <cp:revision>28</cp:revision>
  <dcterms:created xsi:type="dcterms:W3CDTF">2018-06-23T15:07:00Z</dcterms:created>
  <dcterms:modified xsi:type="dcterms:W3CDTF">2018-11-09T16:52:00Z</dcterms:modified>
</cp:coreProperties>
</file>